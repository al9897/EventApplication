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756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5A2C06" w:rsidRPr="005532CA" w14:paraId="3E3FB7D8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5FD40649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64021761" w14:textId="745B458A" w:rsidR="005A2C06" w:rsidRDefault="00833267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Wednesday</w:t>
            </w:r>
            <w:r w:rsidR="005A2C06"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 w:rsidR="00FB5A8E">
              <w:rPr>
                <w:rFonts w:ascii="Arial" w:hAnsi="Arial"/>
                <w:color w:val="000000"/>
                <w:sz w:val="20"/>
                <w:szCs w:val="20"/>
              </w:rPr>
              <w:t>02</w:t>
            </w:r>
            <w:r w:rsidR="005A2C06">
              <w:rPr>
                <w:rFonts w:ascii="Arial" w:hAnsi="Arial"/>
                <w:color w:val="000000"/>
                <w:sz w:val="20"/>
                <w:szCs w:val="20"/>
              </w:rPr>
              <w:t>-</w:t>
            </w:r>
            <w:r w:rsidR="00E778C4">
              <w:rPr>
                <w:rFonts w:ascii="Arial" w:hAnsi="Arial"/>
                <w:color w:val="000000"/>
                <w:sz w:val="20"/>
                <w:szCs w:val="20"/>
              </w:rPr>
              <w:t>1</w:t>
            </w:r>
            <w:r w:rsidR="00FB5A8E">
              <w:rPr>
                <w:rFonts w:ascii="Arial" w:hAnsi="Arial"/>
                <w:color w:val="000000"/>
                <w:sz w:val="20"/>
                <w:szCs w:val="20"/>
              </w:rPr>
              <w:t>1</w:t>
            </w:r>
            <w:r w:rsidR="005A2C06">
              <w:rPr>
                <w:rFonts w:ascii="Arial" w:hAnsi="Arial"/>
                <w:color w:val="000000"/>
                <w:sz w:val="20"/>
                <w:szCs w:val="20"/>
              </w:rPr>
              <w:t>-2018</w:t>
            </w:r>
          </w:p>
          <w:p w14:paraId="3F47BD8E" w14:textId="77777777" w:rsidR="005A2C06" w:rsidRPr="005532CA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5A2C06" w:rsidRPr="005532CA" w14:paraId="257AA572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2D7CA958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22CC2035" w14:textId="289254A7" w:rsidR="004C1D17" w:rsidRDefault="00E778C4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 w:rsidR="00FB5A8E">
              <w:rPr>
                <w:rFonts w:ascii="Arial" w:hAnsi="Arial"/>
                <w:noProof/>
                <w:color w:val="000000"/>
                <w:sz w:val="20"/>
                <w:szCs w:val="20"/>
              </w:rPr>
              <w:t>2</w:t>
            </w:r>
            <w:r w:rsidR="00AB3502">
              <w:rPr>
                <w:rFonts w:ascii="Arial" w:hAnsi="Arial"/>
                <w:noProof/>
                <w:color w:val="000000"/>
                <w:sz w:val="20"/>
                <w:szCs w:val="20"/>
              </w:rPr>
              <w:t>:00</w:t>
            </w:r>
            <w:r w:rsidR="005A2C06" w:rsidRPr="005532CA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</w:t>
            </w:r>
            <w:r w:rsidR="00AB5D67">
              <w:rPr>
                <w:rFonts w:ascii="Arial" w:hAnsi="Arial"/>
                <w:noProof/>
                <w:color w:val="000000"/>
                <w:sz w:val="20"/>
                <w:szCs w:val="20"/>
              </w:rPr>
              <w:t>P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M</w:t>
            </w:r>
            <w:r w:rsidR="005A2C06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</w:t>
            </w:r>
            <w:r w:rsidR="00475594">
              <w:rPr>
                <w:rFonts w:ascii="Arial" w:hAnsi="Arial"/>
                <w:noProof/>
                <w:color w:val="000000"/>
                <w:sz w:val="20"/>
                <w:szCs w:val="20"/>
              </w:rPr>
              <w:t>–</w:t>
            </w:r>
            <w:r w:rsidR="005A2C06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 w:rsidR="00FB5A8E">
              <w:rPr>
                <w:rFonts w:ascii="Arial" w:hAnsi="Arial"/>
                <w:noProof/>
                <w:color w:val="000000"/>
                <w:sz w:val="20"/>
                <w:szCs w:val="20"/>
              </w:rPr>
              <w:t>3</w:t>
            </w:r>
            <w:r w:rsidR="004C1D17">
              <w:rPr>
                <w:rFonts w:ascii="Arial" w:hAnsi="Arial"/>
                <w:color w:val="000000"/>
                <w:sz w:val="20"/>
                <w:szCs w:val="20"/>
              </w:rPr>
              <w:t xml:space="preserve">:00 </w:t>
            </w:r>
            <w:r w:rsidR="00AB5D67">
              <w:rPr>
                <w:rFonts w:ascii="Arial" w:hAnsi="Arial"/>
                <w:color w:val="000000"/>
                <w:sz w:val="20"/>
                <w:szCs w:val="20"/>
              </w:rPr>
              <w:t>P</w:t>
            </w:r>
            <w:r w:rsidR="004C1D17">
              <w:rPr>
                <w:rFonts w:ascii="Arial" w:hAnsi="Arial"/>
                <w:color w:val="000000"/>
                <w:sz w:val="20"/>
                <w:szCs w:val="20"/>
              </w:rPr>
              <w:t>M</w:t>
            </w:r>
          </w:p>
          <w:p w14:paraId="22796093" w14:textId="0BFC66AD" w:rsidR="005A2C06" w:rsidRPr="005532CA" w:rsidRDefault="004C1D17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:</w:t>
            </w:r>
            <w:r w:rsidR="00475594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AM</w:t>
            </w:r>
          </w:p>
        </w:tc>
      </w:tr>
      <w:tr w:rsidR="005A2C06" w:rsidRPr="005532CA" w14:paraId="18F9A63D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6D29C92C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7717971D" w14:textId="341B6A74" w:rsidR="005A2C06" w:rsidRDefault="00A14B50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Room </w:t>
            </w:r>
            <w:r w:rsidR="002A2B83">
              <w:rPr>
                <w:rFonts w:ascii="Arial" w:hAnsi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.</w:t>
            </w:r>
            <w:r w:rsidR="00924BFD">
              <w:rPr>
                <w:rFonts w:ascii="Arial" w:hAnsi="Arial"/>
                <w:color w:val="000000"/>
                <w:sz w:val="20"/>
                <w:szCs w:val="20"/>
              </w:rPr>
              <w:t xml:space="preserve">36 </w:t>
            </w:r>
          </w:p>
          <w:p w14:paraId="5F0D36BC" w14:textId="77777777" w:rsidR="005A2C06" w:rsidRPr="005532CA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</w:t>
            </w:r>
          </w:p>
        </w:tc>
      </w:tr>
    </w:tbl>
    <w:p w14:paraId="506574EC" w14:textId="7ECA2CB4" w:rsidR="00D212C1" w:rsidRPr="005A2C06" w:rsidRDefault="00173C98" w:rsidP="005A2C06">
      <w:p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173C98">
        <w:rPr>
          <w:rFonts w:ascii="Arial" w:hAnsi="Arial"/>
          <w:b/>
          <w:noProof/>
          <w:color w:val="4472C4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F7162" wp14:editId="46BF26D7">
                <wp:simplePos x="0" y="0"/>
                <wp:positionH relativeFrom="column">
                  <wp:posOffset>4433215</wp:posOffset>
                </wp:positionH>
                <wp:positionV relativeFrom="paragraph">
                  <wp:posOffset>-1285846</wp:posOffset>
                </wp:positionV>
                <wp:extent cx="2392045" cy="520700"/>
                <wp:effectExtent l="0" t="0" r="2730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D47F9" w14:textId="5DE109D0" w:rsidR="00173C98" w:rsidRPr="00173C98" w:rsidRDefault="00173C98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3C9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Meeting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173C9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inutes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F71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05pt;margin-top:-101.25pt;width:188.35pt;height:4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s6JAIAAEY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">
                <v:textbox>
                  <w:txbxContent>
                    <w:p w14:paraId="0ADD47F9" w14:textId="5DE109D0" w:rsidR="00173C98" w:rsidRPr="00173C98" w:rsidRDefault="00173C98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3C98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Meeting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173C98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inutes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B7CA12" w14:textId="77777777" w:rsidR="00D212C1" w:rsidRPr="00D212C1" w:rsidRDefault="00D212C1" w:rsidP="00D212C1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2D83E07A" w14:textId="2B71659A" w:rsidR="00A14B50" w:rsidRPr="00FD2389" w:rsidRDefault="004966B3" w:rsidP="00FD2389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 Names</w:t>
      </w:r>
    </w:p>
    <w:p w14:paraId="3D767B5B" w14:textId="48EE1F3C" w:rsidR="00334655" w:rsidRPr="00AD2F1A" w:rsidRDefault="001236EC" w:rsidP="00AD2F1A">
      <w:pPr>
        <w:pStyle w:val="ListParagraph"/>
        <w:numPr>
          <w:ilvl w:val="0"/>
          <w:numId w:val="8"/>
        </w:numPr>
        <w:spacing w:line="360" w:lineRule="auto"/>
        <w:rPr>
          <w:rFonts w:ascii="Arial" w:hAnsi="Arial"/>
          <w:color w:val="4472C4"/>
          <w:sz w:val="18"/>
          <w:szCs w:val="18"/>
        </w:rPr>
      </w:pPr>
      <w:r w:rsidRPr="00755BB3">
        <w:rPr>
          <w:rFonts w:ascii="Arial" w:hAnsi="Arial"/>
          <w:color w:val="000000" w:themeColor="text1"/>
          <w:sz w:val="18"/>
          <w:szCs w:val="18"/>
        </w:rPr>
        <w:t xml:space="preserve">Elahe Seyedkabirian, </w:t>
      </w:r>
      <w:proofErr w:type="spellStart"/>
      <w:r w:rsidRPr="00755BB3">
        <w:rPr>
          <w:rFonts w:ascii="Arial" w:hAnsi="Arial"/>
          <w:color w:val="000000" w:themeColor="text1"/>
          <w:sz w:val="18"/>
          <w:szCs w:val="18"/>
        </w:rPr>
        <w:t>Nguyen</w:t>
      </w:r>
      <w:r w:rsidRPr="00755BB3">
        <w:rPr>
          <w:rFonts w:ascii="Arial" w:hAnsi="Arial"/>
          <w:sz w:val="18"/>
          <w:szCs w:val="18"/>
        </w:rPr>
        <w:t>Bao</w:t>
      </w:r>
      <w:proofErr w:type="spellEnd"/>
      <w:r w:rsidRPr="00755BB3">
        <w:rPr>
          <w:rFonts w:ascii="Arial" w:hAnsi="Arial"/>
          <w:sz w:val="18"/>
          <w:szCs w:val="18"/>
        </w:rPr>
        <w:t xml:space="preserve"> Quoc</w:t>
      </w:r>
      <w:r>
        <w:rPr>
          <w:rFonts w:ascii="Arial" w:hAnsi="Arial"/>
          <w:sz w:val="18"/>
          <w:szCs w:val="18"/>
        </w:rPr>
        <w:t xml:space="preserve">, </w:t>
      </w:r>
      <w:r w:rsidR="00A14B50" w:rsidRPr="001236EC">
        <w:rPr>
          <w:rFonts w:ascii="Arial" w:hAnsi="Arial"/>
          <w:color w:val="000000" w:themeColor="text1"/>
          <w:sz w:val="18"/>
          <w:szCs w:val="18"/>
        </w:rPr>
        <w:t xml:space="preserve">Amin </w:t>
      </w:r>
      <w:proofErr w:type="spellStart"/>
      <w:r w:rsidR="00A14B50" w:rsidRPr="001236EC">
        <w:rPr>
          <w:rFonts w:ascii="Arial" w:hAnsi="Arial"/>
          <w:color w:val="000000" w:themeColor="text1"/>
          <w:sz w:val="18"/>
          <w:szCs w:val="18"/>
        </w:rPr>
        <w:t>Jahromi</w:t>
      </w:r>
      <w:proofErr w:type="spellEnd"/>
      <w:r w:rsidR="00A14B50" w:rsidRPr="001236EC">
        <w:rPr>
          <w:rFonts w:ascii="Arial" w:hAnsi="Arial"/>
          <w:color w:val="000000" w:themeColor="text1"/>
          <w:sz w:val="18"/>
          <w:szCs w:val="18"/>
        </w:rPr>
        <w:t>,</w:t>
      </w:r>
      <w:r w:rsidR="00B60B1C" w:rsidRPr="001236EC">
        <w:rPr>
          <w:rFonts w:ascii="Arial" w:hAnsi="Arial"/>
          <w:color w:val="000000" w:themeColor="text1"/>
          <w:sz w:val="18"/>
          <w:szCs w:val="18"/>
        </w:rPr>
        <w:t xml:space="preserve"> </w:t>
      </w:r>
      <w:r w:rsidR="00475594" w:rsidRPr="001236EC">
        <w:rPr>
          <w:rFonts w:ascii="Arial" w:hAnsi="Arial"/>
          <w:color w:val="000000" w:themeColor="text1"/>
          <w:sz w:val="18"/>
          <w:szCs w:val="18"/>
        </w:rPr>
        <w:t>Le Viet An</w:t>
      </w:r>
      <w:r w:rsidR="00755BB3" w:rsidRPr="001236EC">
        <w:rPr>
          <w:rFonts w:ascii="Arial" w:hAnsi="Arial"/>
          <w:color w:val="000000" w:themeColor="text1"/>
          <w:sz w:val="18"/>
          <w:szCs w:val="18"/>
        </w:rPr>
        <w:t xml:space="preserve">, </w:t>
      </w:r>
      <w:r w:rsidR="002745B9">
        <w:rPr>
          <w:rFonts w:ascii="Arial" w:hAnsi="Arial"/>
          <w:color w:val="000000" w:themeColor="text1"/>
          <w:sz w:val="18"/>
          <w:szCs w:val="18"/>
        </w:rPr>
        <w:t xml:space="preserve">Mikael </w:t>
      </w:r>
      <w:proofErr w:type="spellStart"/>
      <w:r w:rsidR="002745B9">
        <w:rPr>
          <w:rFonts w:ascii="Arial" w:hAnsi="Arial"/>
          <w:color w:val="000000" w:themeColor="text1"/>
          <w:sz w:val="18"/>
          <w:szCs w:val="18"/>
        </w:rPr>
        <w:t>Shaghelani</w:t>
      </w:r>
      <w:proofErr w:type="spellEnd"/>
      <w:r w:rsidR="002745B9">
        <w:rPr>
          <w:rFonts w:ascii="Arial" w:hAnsi="Arial"/>
          <w:color w:val="000000" w:themeColor="text1"/>
          <w:sz w:val="18"/>
          <w:szCs w:val="18"/>
        </w:rPr>
        <w:t xml:space="preserve"> </w:t>
      </w:r>
      <w:proofErr w:type="spellStart"/>
      <w:r w:rsidR="002745B9">
        <w:rPr>
          <w:rFonts w:ascii="Arial" w:hAnsi="Arial"/>
          <w:color w:val="000000" w:themeColor="text1"/>
          <w:sz w:val="18"/>
          <w:szCs w:val="18"/>
        </w:rPr>
        <w:t>lor</w:t>
      </w:r>
      <w:proofErr w:type="spellEnd"/>
    </w:p>
    <w:p w14:paraId="6069D935" w14:textId="0391DF86" w:rsidR="00D212C1" w:rsidRPr="00FD2389" w:rsidRDefault="004966B3" w:rsidP="00FD2389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Attendees Not Present</w:t>
      </w:r>
    </w:p>
    <w:p w14:paraId="0E38D533" w14:textId="77777777" w:rsidR="00FD2389" w:rsidRPr="00FD2389" w:rsidRDefault="00FD2389" w:rsidP="00FD2389">
      <w:pPr>
        <w:pStyle w:val="ListParagraph"/>
        <w:spacing w:line="360" w:lineRule="auto"/>
        <w:ind w:left="636"/>
        <w:rPr>
          <w:rFonts w:ascii="Arial" w:hAnsi="Arial"/>
          <w:b/>
          <w:color w:val="4472C4"/>
          <w:sz w:val="20"/>
          <w:szCs w:val="20"/>
        </w:rPr>
      </w:pPr>
    </w:p>
    <w:p w14:paraId="7EA62156" w14:textId="75AEA983" w:rsidR="00334655" w:rsidRDefault="00D212C1" w:rsidP="00FD2389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</w:t>
      </w:r>
      <w:r w:rsidR="00C0292E" w:rsidRPr="005532CA">
        <w:rPr>
          <w:rFonts w:ascii="Arial" w:hAnsi="Arial"/>
          <w:b/>
          <w:color w:val="4472C4"/>
          <w:sz w:val="22"/>
          <w:szCs w:val="22"/>
        </w:rPr>
        <w:t>A</w:t>
      </w:r>
      <w:r w:rsidR="005C663B">
        <w:rPr>
          <w:rFonts w:ascii="Arial" w:hAnsi="Arial"/>
          <w:b/>
          <w:color w:val="4472C4"/>
          <w:sz w:val="22"/>
          <w:szCs w:val="22"/>
        </w:rPr>
        <w:t>genda</w:t>
      </w:r>
      <w:r w:rsidR="005C663B" w:rsidRPr="005532CA">
        <w:rPr>
          <w:rFonts w:ascii="Arial" w:hAnsi="Arial"/>
          <w:b/>
          <w:color w:val="4472C4"/>
          <w:sz w:val="22"/>
          <w:szCs w:val="22"/>
        </w:rPr>
        <w:t xml:space="preserve"> </w:t>
      </w:r>
    </w:p>
    <w:p w14:paraId="2DCE5813" w14:textId="153D48BF" w:rsidR="001F3A40" w:rsidRDefault="00334655" w:rsidP="000825CC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 w:rsidRPr="00334655">
        <w:rPr>
          <w:rFonts w:ascii="Arial" w:hAnsi="Arial"/>
          <w:b/>
          <w:sz w:val="18"/>
          <w:szCs w:val="18"/>
        </w:rPr>
        <w:t xml:space="preserve">Opening </w:t>
      </w:r>
    </w:p>
    <w:p w14:paraId="74AD9E6F" w14:textId="040025A5" w:rsidR="00595ED6" w:rsidRPr="002D4B46" w:rsidRDefault="00595ED6" w:rsidP="002D4B46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Discussing on changes</w:t>
      </w:r>
      <w:r w:rsidR="008E195B">
        <w:rPr>
          <w:rFonts w:ascii="Arial" w:hAnsi="Arial"/>
          <w:b/>
          <w:sz w:val="18"/>
          <w:szCs w:val="18"/>
        </w:rPr>
        <w:t xml:space="preserve"> client what us for applications</w:t>
      </w:r>
      <w:r>
        <w:rPr>
          <w:rFonts w:ascii="Arial" w:hAnsi="Arial"/>
          <w:b/>
          <w:sz w:val="18"/>
          <w:szCs w:val="18"/>
        </w:rPr>
        <w:t xml:space="preserve"> </w:t>
      </w:r>
    </w:p>
    <w:p w14:paraId="0EB4B32A" w14:textId="44B934A2" w:rsidR="00595ED6" w:rsidRDefault="001E0632" w:rsidP="00E95935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Discussing on adjustments that we made on website</w:t>
      </w:r>
    </w:p>
    <w:p w14:paraId="13ED2CDF" w14:textId="7B70E282" w:rsidR="00FB5A8E" w:rsidRPr="00FB5A8E" w:rsidRDefault="00FB5A8E" w:rsidP="00FB5A8E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Wrapping up whole block</w:t>
      </w:r>
    </w:p>
    <w:p w14:paraId="6B7F7AA7" w14:textId="4B0FC115" w:rsidR="00145C39" w:rsidRDefault="006E05CC" w:rsidP="00AD2F1A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Closing </w:t>
      </w:r>
    </w:p>
    <w:p w14:paraId="366F1799" w14:textId="77777777" w:rsidR="002745B9" w:rsidRPr="00AD2F1A" w:rsidRDefault="002745B9" w:rsidP="002745B9">
      <w:pPr>
        <w:pStyle w:val="ListParagraph"/>
        <w:tabs>
          <w:tab w:val="left" w:pos="1985"/>
        </w:tabs>
        <w:ind w:left="1440"/>
        <w:rPr>
          <w:rFonts w:ascii="Arial" w:hAnsi="Arial"/>
          <w:b/>
          <w:sz w:val="18"/>
          <w:szCs w:val="18"/>
        </w:rPr>
      </w:pPr>
    </w:p>
    <w:p w14:paraId="447092EA" w14:textId="77777777" w:rsidR="00C0292E" w:rsidRDefault="00010FAB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Action List</w:t>
      </w:r>
    </w:p>
    <w:tbl>
      <w:tblPr>
        <w:tblStyle w:val="GridTable1Light-Accent1"/>
        <w:tblpPr w:leftFromText="180" w:rightFromText="180" w:vertAnchor="text" w:horzAnchor="page" w:tblpX="1163" w:tblpY="57"/>
        <w:tblW w:w="8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1479"/>
      </w:tblGrid>
      <w:tr w:rsidR="00010FAB" w:rsidRPr="00276208" w14:paraId="297E68AE" w14:textId="77777777" w:rsidTr="00010FAB">
        <w:trPr>
          <w:trHeight w:val="282"/>
        </w:trPr>
        <w:tc>
          <w:tcPr>
            <w:tcW w:w="4077" w:type="dxa"/>
            <w:shd w:val="clear" w:color="auto" w:fill="9CC2E5" w:themeFill="accent1" w:themeFillTint="99"/>
          </w:tcPr>
          <w:p w14:paraId="0254D376" w14:textId="77777777" w:rsidR="00010FAB" w:rsidRPr="00276208" w:rsidRDefault="00010FAB" w:rsidP="00010FAB">
            <w:pPr>
              <w:rPr>
                <w:rFonts w:ascii="Arial" w:hAnsi="Arial" w:cs="Arial"/>
                <w:b/>
              </w:rPr>
            </w:pPr>
            <w:r w:rsidRPr="00276208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835" w:type="dxa"/>
            <w:shd w:val="clear" w:color="auto" w:fill="9CC2E5" w:themeFill="accent1" w:themeFillTint="99"/>
          </w:tcPr>
          <w:p w14:paraId="0B410201" w14:textId="77777777" w:rsidR="00010FAB" w:rsidRPr="00DB066E" w:rsidRDefault="00010FAB" w:rsidP="00010FAB">
            <w:pPr>
              <w:pStyle w:val="Heading6"/>
              <w:outlineLvl w:val="5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who</w:t>
            </w:r>
          </w:p>
        </w:tc>
        <w:tc>
          <w:tcPr>
            <w:tcW w:w="1479" w:type="dxa"/>
            <w:shd w:val="clear" w:color="auto" w:fill="9CC2E5" w:themeFill="accent1" w:themeFillTint="99"/>
          </w:tcPr>
          <w:p w14:paraId="57F69351" w14:textId="77777777" w:rsidR="00010FAB" w:rsidRPr="00DB066E" w:rsidRDefault="00010FAB" w:rsidP="00010FAB">
            <w:pPr>
              <w:pStyle w:val="Heading6"/>
              <w:outlineLvl w:val="5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010FAB" w:rsidRPr="00AC7C96" w14:paraId="511599FF" w14:textId="77777777" w:rsidTr="00010FAB">
        <w:trPr>
          <w:trHeight w:val="2388"/>
        </w:trPr>
        <w:tc>
          <w:tcPr>
            <w:tcW w:w="4077" w:type="dxa"/>
          </w:tcPr>
          <w:p w14:paraId="26767A61" w14:textId="4975B4B7" w:rsidR="00AD2F1A" w:rsidRDefault="00AD2F1A" w:rsidP="004F5947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</w:p>
          <w:p w14:paraId="0AA5D0A9" w14:textId="3874BE96" w:rsidR="008E195B" w:rsidRDefault="008E195B" w:rsidP="00E95935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Make the application design </w:t>
            </w:r>
            <w:r w:rsidR="003F4AEC">
              <w:rPr>
                <w:rFonts w:asciiTheme="minorBidi" w:hAnsiTheme="minorBidi" w:cstheme="minorBidi"/>
                <w:sz w:val="22"/>
                <w:szCs w:val="22"/>
                <w:lang w:val="en-US"/>
              </w:rPr>
              <w:t>clearer</w:t>
            </w: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 </w:t>
            </w:r>
            <w:r w:rsidR="001E0ED7"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and concrete </w:t>
            </w: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with group boxes </w:t>
            </w:r>
          </w:p>
          <w:p w14:paraId="450BFE86" w14:textId="77777777" w:rsidR="008E195B" w:rsidRDefault="008E195B" w:rsidP="00E95935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</w:p>
          <w:p w14:paraId="4F467CEA" w14:textId="14B0E17E" w:rsidR="008E195B" w:rsidRDefault="008E195B" w:rsidP="008E195B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Finish UML diagram (connect visitors to the shop by association table)</w:t>
            </w:r>
          </w:p>
          <w:p w14:paraId="60C75B3D" w14:textId="5B042367" w:rsidR="002D4B46" w:rsidRDefault="002D4B46" w:rsidP="008E195B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</w:p>
          <w:p w14:paraId="4C34E5D8" w14:textId="0162776F" w:rsidR="001E0ED7" w:rsidRDefault="001E0ED7" w:rsidP="008E195B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Connect </w:t>
            </w:r>
            <w:r w:rsidR="003F4AEC">
              <w:rPr>
                <w:rFonts w:asciiTheme="minorBidi" w:hAnsiTheme="minorBidi" w:cstheme="minorBidi"/>
                <w:sz w:val="22"/>
                <w:szCs w:val="22"/>
                <w:lang w:val="en-US"/>
              </w:rPr>
              <w:t>website</w:t>
            </w: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 </w:t>
            </w:r>
            <w:r w:rsidR="003F4AEC">
              <w:rPr>
                <w:rFonts w:asciiTheme="minorBidi" w:hAnsiTheme="minorBidi" w:cstheme="minorBidi"/>
                <w:sz w:val="22"/>
                <w:szCs w:val="22"/>
                <w:lang w:val="en-US"/>
              </w:rPr>
              <w:t>pages</w:t>
            </w: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 all together</w:t>
            </w:r>
          </w:p>
          <w:p w14:paraId="384B567F" w14:textId="77777777" w:rsidR="001E0ED7" w:rsidRDefault="001E0ED7" w:rsidP="008E195B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</w:p>
          <w:p w14:paraId="48CF0401" w14:textId="1483AC98" w:rsidR="002D4B46" w:rsidRDefault="001E0ED7" w:rsidP="008E195B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Make the profile page </w:t>
            </w:r>
            <w:r w:rsidR="003F4AEC">
              <w:rPr>
                <w:rFonts w:asciiTheme="minorBidi" w:hAnsiTheme="minorBidi" w:cstheme="minorBidi"/>
                <w:sz w:val="22"/>
                <w:szCs w:val="22"/>
                <w:lang w:val="en-US"/>
              </w:rPr>
              <w:t>titles</w:t>
            </w: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 all in one </w:t>
            </w:r>
            <w:r w:rsidR="003D24DE">
              <w:rPr>
                <w:rFonts w:asciiTheme="minorBidi" w:hAnsiTheme="minorBidi" w:cstheme="minorBidi"/>
                <w:sz w:val="22"/>
                <w:szCs w:val="22"/>
                <w:lang w:val="en-US"/>
              </w:rPr>
              <w:t>page</w:t>
            </w: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 to scroll and see every sections instead of having </w:t>
            </w:r>
            <w:r w:rsidR="003F4AEC">
              <w:rPr>
                <w:rFonts w:asciiTheme="minorBidi" w:hAnsiTheme="minorBidi" w:cstheme="minorBidi"/>
                <w:sz w:val="22"/>
                <w:szCs w:val="22"/>
                <w:lang w:val="en-US"/>
              </w:rPr>
              <w:t>TITLE</w:t>
            </w:r>
            <w:r w:rsidR="00F31DE2"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 on</w:t>
            </w:r>
            <w:r w:rsidR="003F4AEC"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 page</w:t>
            </w: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 and click on them </w:t>
            </w:r>
          </w:p>
          <w:p w14:paraId="3286E197" w14:textId="7B892A34" w:rsidR="001E0ED7" w:rsidRDefault="001E0ED7" w:rsidP="008E195B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</w:p>
          <w:p w14:paraId="7CC804DC" w14:textId="77777777" w:rsidR="008E195B" w:rsidRDefault="008E195B" w:rsidP="00E95935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</w:p>
          <w:p w14:paraId="3D4E9D53" w14:textId="75D1BF53" w:rsidR="001E0632" w:rsidRPr="00272E5F" w:rsidRDefault="008E195B" w:rsidP="00E95935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14:paraId="38B51EB7" w14:textId="77777777" w:rsidR="00B40FD2" w:rsidRPr="00480889" w:rsidRDefault="00B40FD2" w:rsidP="00B40FD2">
            <w:pPr>
              <w:spacing w:line="360" w:lineRule="auto"/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46A64EFF" w14:textId="77777777" w:rsidR="00597308" w:rsidRPr="00480889" w:rsidRDefault="00597308" w:rsidP="00B40FD2">
            <w:pPr>
              <w:spacing w:line="360" w:lineRule="auto"/>
              <w:rPr>
                <w:rFonts w:ascii="Arial" w:hAnsi="Arial"/>
                <w:color w:val="000000" w:themeColor="text1"/>
                <w:sz w:val="22"/>
                <w:szCs w:val="22"/>
              </w:rPr>
            </w:pPr>
            <w:proofErr w:type="spellStart"/>
            <w:r w:rsidRPr="00480889"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  <w:t>Nguyen</w:t>
            </w:r>
            <w:r w:rsidRPr="00480889">
              <w:rPr>
                <w:rFonts w:asciiTheme="minorBidi" w:hAnsiTheme="minorBidi" w:cstheme="minorBidi"/>
                <w:sz w:val="22"/>
                <w:szCs w:val="22"/>
              </w:rPr>
              <w:t>Bao</w:t>
            </w:r>
            <w:proofErr w:type="spellEnd"/>
            <w:r w:rsidRPr="00480889">
              <w:rPr>
                <w:rFonts w:ascii="Arial" w:hAnsi="Arial"/>
                <w:sz w:val="22"/>
                <w:szCs w:val="22"/>
              </w:rPr>
              <w:t xml:space="preserve"> Quoc &amp;</w:t>
            </w:r>
            <w:r w:rsidRPr="00480889">
              <w:rPr>
                <w:rFonts w:ascii="Arial" w:hAnsi="Arial"/>
                <w:color w:val="000000" w:themeColor="text1"/>
                <w:sz w:val="22"/>
                <w:szCs w:val="22"/>
              </w:rPr>
              <w:t xml:space="preserve"> Le Viet An</w:t>
            </w:r>
          </w:p>
          <w:p w14:paraId="1028302C" w14:textId="77777777" w:rsidR="00480889" w:rsidRDefault="00480889" w:rsidP="00B40FD2">
            <w:pPr>
              <w:spacing w:line="360" w:lineRule="auto"/>
              <w:rPr>
                <w:rFonts w:ascii="Arial" w:hAnsi="Arial"/>
                <w:color w:val="000000" w:themeColor="text1"/>
                <w:sz w:val="22"/>
                <w:szCs w:val="22"/>
              </w:rPr>
            </w:pPr>
            <w:proofErr w:type="spellStart"/>
            <w:r w:rsidRPr="00480889"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  <w:t>Nguyen</w:t>
            </w:r>
            <w:r w:rsidRPr="00480889">
              <w:rPr>
                <w:rFonts w:asciiTheme="minorBidi" w:hAnsiTheme="minorBidi" w:cstheme="minorBidi"/>
                <w:sz w:val="22"/>
                <w:szCs w:val="22"/>
              </w:rPr>
              <w:t>Bao</w:t>
            </w:r>
            <w:proofErr w:type="spellEnd"/>
            <w:r w:rsidRPr="00480889">
              <w:rPr>
                <w:rFonts w:ascii="Arial" w:hAnsi="Arial"/>
                <w:sz w:val="22"/>
                <w:szCs w:val="22"/>
              </w:rPr>
              <w:t xml:space="preserve"> Quoc &amp;</w:t>
            </w:r>
            <w:r w:rsidRPr="00480889">
              <w:rPr>
                <w:rFonts w:ascii="Arial" w:hAnsi="Arial"/>
                <w:color w:val="000000" w:themeColor="text1"/>
                <w:sz w:val="22"/>
                <w:szCs w:val="22"/>
              </w:rPr>
              <w:t xml:space="preserve"> Le Viet An</w:t>
            </w:r>
          </w:p>
          <w:p w14:paraId="25E093F0" w14:textId="77777777" w:rsidR="00480889" w:rsidRDefault="00480889" w:rsidP="00B40FD2">
            <w:pPr>
              <w:spacing w:line="360" w:lineRule="auto"/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</w:pPr>
            <w:r w:rsidRPr="00480889"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  <w:t xml:space="preserve">Elahe Seyedkabirian &amp; Amin </w:t>
            </w:r>
            <w:proofErr w:type="spellStart"/>
            <w:r w:rsidRPr="00480889"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  <w:t>Jahromi</w:t>
            </w:r>
            <w:proofErr w:type="spellEnd"/>
          </w:p>
          <w:p w14:paraId="5985E89D" w14:textId="77777777" w:rsidR="00480889" w:rsidRDefault="00480889" w:rsidP="00B40FD2">
            <w:pPr>
              <w:spacing w:line="360" w:lineRule="auto"/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</w:pPr>
            <w:r w:rsidRPr="00480889"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  <w:t xml:space="preserve">Elahe Seyedkabirian &amp; Amin </w:t>
            </w:r>
            <w:proofErr w:type="spellStart"/>
            <w:r w:rsidRPr="00480889"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  <w:t>Jahromi</w:t>
            </w:r>
            <w:proofErr w:type="spellEnd"/>
          </w:p>
          <w:p w14:paraId="1BF3AC58" w14:textId="77777777" w:rsidR="00480889" w:rsidRDefault="00480889" w:rsidP="00B40FD2">
            <w:pPr>
              <w:spacing w:line="360" w:lineRule="auto"/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10E0AA2E" w14:textId="3A6037B9" w:rsidR="00480889" w:rsidRPr="00480889" w:rsidRDefault="00480889" w:rsidP="00B40FD2">
            <w:pPr>
              <w:spacing w:line="360" w:lineRule="auto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1479" w:type="dxa"/>
          </w:tcPr>
          <w:p w14:paraId="2B9A292E" w14:textId="77777777" w:rsidR="002745B9" w:rsidRDefault="002745B9" w:rsidP="00833267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4745B3F0" w14:textId="77777777" w:rsidR="00B40FD2" w:rsidRDefault="00832208" w:rsidP="008E195B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 xml:space="preserve">In operation </w:t>
            </w:r>
          </w:p>
          <w:p w14:paraId="32825849" w14:textId="77777777" w:rsidR="00832208" w:rsidRDefault="00832208" w:rsidP="008E195B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045AE87F" w14:textId="77777777" w:rsidR="00832208" w:rsidRDefault="00832208" w:rsidP="008E195B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53B8CE75" w14:textId="77777777" w:rsidR="00832208" w:rsidRDefault="00832208" w:rsidP="008E195B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In operation</w:t>
            </w:r>
          </w:p>
          <w:p w14:paraId="570D2C0F" w14:textId="77777777" w:rsidR="00832208" w:rsidRDefault="00832208" w:rsidP="008E195B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1833DA7C" w14:textId="77777777" w:rsidR="00832208" w:rsidRDefault="00832208" w:rsidP="008E195B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2148B06E" w14:textId="77777777" w:rsidR="00832208" w:rsidRDefault="00832208" w:rsidP="008E195B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In operation</w:t>
            </w:r>
          </w:p>
          <w:p w14:paraId="667474B1" w14:textId="77777777" w:rsidR="00832208" w:rsidRDefault="00832208" w:rsidP="008E195B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53BD3BE6" w14:textId="77777777" w:rsidR="00832208" w:rsidRDefault="00832208" w:rsidP="008E195B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In operation</w:t>
            </w:r>
          </w:p>
          <w:p w14:paraId="7DBEEE78" w14:textId="77777777" w:rsidR="00832208" w:rsidRDefault="00832208" w:rsidP="008E195B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4E81B122" w14:textId="77777777" w:rsidR="00832208" w:rsidRDefault="00832208" w:rsidP="008E195B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0D98A5E1" w14:textId="77777777" w:rsidR="00832208" w:rsidRDefault="00832208" w:rsidP="008E195B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410AA981" w14:textId="18467938" w:rsidR="00832208" w:rsidRPr="00272E5F" w:rsidRDefault="00832208" w:rsidP="008E195B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0C02CFD7" w14:textId="77777777" w:rsidR="006E05CC" w:rsidRPr="005532CA" w:rsidRDefault="006E05CC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2975507A" w14:textId="73A2BB8B" w:rsidR="00F77793" w:rsidRPr="005532CA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</w:t>
      </w:r>
      <w:r w:rsidR="00C0292E" w:rsidRPr="005532CA">
        <w:rPr>
          <w:rFonts w:ascii="Arial" w:hAnsi="Arial"/>
          <w:color w:val="000000"/>
          <w:sz w:val="18"/>
          <w:szCs w:val="18"/>
        </w:rPr>
        <w:br/>
      </w:r>
    </w:p>
    <w:p w14:paraId="2DC0F154" w14:textId="53095E59" w:rsidR="00C0292E" w:rsidRPr="005532CA" w:rsidRDefault="00C0292E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D188AA3" w14:textId="77777777" w:rsidR="00D212C1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F8C55D9" w14:textId="77777777" w:rsidR="00161C70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</w:t>
      </w:r>
    </w:p>
    <w:p w14:paraId="6625C5F2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5CA65763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147B9BFD" w14:textId="77777777" w:rsidR="00A76238" w:rsidRPr="005532CA" w:rsidRDefault="00A76238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tbl>
      <w:tblPr>
        <w:tblpPr w:leftFromText="180" w:rightFromText="180" w:vertAnchor="text" w:horzAnchor="margin" w:tblpY="2595"/>
        <w:tblW w:w="0" w:type="auto"/>
        <w:tblLook w:val="04A0" w:firstRow="1" w:lastRow="0" w:firstColumn="1" w:lastColumn="0" w:noHBand="0" w:noVBand="1"/>
      </w:tblPr>
      <w:tblGrid>
        <w:gridCol w:w="2748"/>
        <w:gridCol w:w="6454"/>
      </w:tblGrid>
      <w:tr w:rsidR="00AD2F1A" w:rsidRPr="005532CA" w14:paraId="7C6AEB9A" w14:textId="77777777" w:rsidTr="00AD2F1A">
        <w:trPr>
          <w:trHeight w:hRule="exact" w:val="1059"/>
        </w:trPr>
        <w:tc>
          <w:tcPr>
            <w:tcW w:w="2748" w:type="dxa"/>
            <w:shd w:val="clear" w:color="auto" w:fill="auto"/>
            <w:vAlign w:val="bottom"/>
          </w:tcPr>
          <w:p w14:paraId="7967290D" w14:textId="77777777" w:rsidR="00FD2389" w:rsidRDefault="00FD2389" w:rsidP="00807CC7">
            <w:pPr>
              <w:rPr>
                <w:rFonts w:ascii="Arial" w:hAnsi="Arial"/>
                <w:b/>
                <w:color w:val="5B9BD5"/>
                <w:sz w:val="20"/>
                <w:szCs w:val="20"/>
              </w:rPr>
            </w:pPr>
          </w:p>
          <w:p w14:paraId="3B32E0CF" w14:textId="77777777" w:rsidR="00FD2389" w:rsidRDefault="00FD2389" w:rsidP="00AD2F1A">
            <w:pPr>
              <w:ind w:left="-173"/>
              <w:jc w:val="right"/>
              <w:rPr>
                <w:rFonts w:ascii="Arial" w:hAnsi="Arial"/>
                <w:b/>
                <w:color w:val="5B9BD5"/>
                <w:sz w:val="20"/>
                <w:szCs w:val="20"/>
              </w:rPr>
            </w:pPr>
          </w:p>
          <w:p w14:paraId="7E0F6C1F" w14:textId="059EE138" w:rsidR="00AD2F1A" w:rsidRPr="005532CA" w:rsidRDefault="00AD2F1A" w:rsidP="00AD2F1A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SECRETARY APPROVAL:</w:t>
            </w: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 w:rsidRPr="005532CA"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645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0B3CA76" w14:textId="530FC4FC" w:rsidR="00AD2F1A" w:rsidRPr="005532CA" w:rsidRDefault="00AD2F1A" w:rsidP="00AD2F1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Elahe Seyedkabirian </w:t>
            </w:r>
            <w:r w:rsidR="0079739C">
              <w:rPr>
                <w:rFonts w:ascii="Arial" w:hAnsi="Arial"/>
                <w:color w:val="000000"/>
                <w:sz w:val="20"/>
                <w:szCs w:val="20"/>
              </w:rPr>
              <w:t xml:space="preserve">                                                     </w:t>
            </w:r>
            <w:r w:rsidR="008E195B">
              <w:rPr>
                <w:rFonts w:ascii="Arial" w:hAnsi="Arial"/>
                <w:color w:val="000000"/>
                <w:sz w:val="20"/>
                <w:szCs w:val="20"/>
              </w:rPr>
              <w:t>02</w:t>
            </w:r>
            <w:r w:rsidR="004F5947" w:rsidRPr="004F5947">
              <w:rPr>
                <w:rFonts w:ascii="Arial" w:hAnsi="Arial"/>
                <w:color w:val="000000"/>
                <w:sz w:val="20"/>
                <w:szCs w:val="20"/>
              </w:rPr>
              <w:t>-1</w:t>
            </w:r>
            <w:r w:rsidR="008E195B">
              <w:rPr>
                <w:rFonts w:ascii="Arial" w:hAnsi="Arial"/>
                <w:color w:val="000000"/>
                <w:sz w:val="20"/>
                <w:szCs w:val="20"/>
              </w:rPr>
              <w:t>1</w:t>
            </w:r>
            <w:r w:rsidR="004F5947" w:rsidRPr="004F5947">
              <w:rPr>
                <w:rFonts w:ascii="Arial" w:hAnsi="Arial"/>
                <w:color w:val="000000"/>
                <w:sz w:val="20"/>
                <w:szCs w:val="20"/>
              </w:rPr>
              <w:t>-2018</w:t>
            </w:r>
          </w:p>
        </w:tc>
      </w:tr>
    </w:tbl>
    <w:p w14:paraId="4362E841" w14:textId="76FA4970" w:rsidR="00EE639C" w:rsidRPr="00010FAB" w:rsidRDefault="00EE639C" w:rsidP="004E1D44">
      <w:pPr>
        <w:tabs>
          <w:tab w:val="left" w:pos="9800"/>
        </w:tabs>
        <w:rPr>
          <w:rFonts w:ascii="Arial" w:hAnsi="Arial"/>
          <w:sz w:val="22"/>
          <w:szCs w:val="22"/>
        </w:rPr>
      </w:pPr>
    </w:p>
    <w:sectPr w:rsidR="00EE639C" w:rsidRPr="00010FAB" w:rsidSect="005A2C06">
      <w:headerReference w:type="default" r:id="rId8"/>
      <w:pgSz w:w="12240" w:h="15840"/>
      <w:pgMar w:top="432" w:right="720" w:bottom="432" w:left="720" w:header="964" w:footer="13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D5747" w14:textId="77777777" w:rsidR="001F6E62" w:rsidRDefault="001F6E62" w:rsidP="005A2C06">
      <w:r>
        <w:separator/>
      </w:r>
    </w:p>
  </w:endnote>
  <w:endnote w:type="continuationSeparator" w:id="0">
    <w:p w14:paraId="7FFFCC45" w14:textId="77777777" w:rsidR="001F6E62" w:rsidRDefault="001F6E62" w:rsidP="005A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ys Joanna">
    <w:altName w:val="Cambria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8CA11" w14:textId="77777777" w:rsidR="001F6E62" w:rsidRDefault="001F6E62" w:rsidP="005A2C06">
      <w:r>
        <w:separator/>
      </w:r>
    </w:p>
  </w:footnote>
  <w:footnote w:type="continuationSeparator" w:id="0">
    <w:p w14:paraId="632D016C" w14:textId="77777777" w:rsidR="001F6E62" w:rsidRDefault="001F6E62" w:rsidP="005A2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AB083" w14:textId="7FDB0AB2" w:rsidR="005A2C06" w:rsidRDefault="005A2C06">
    <w:pPr>
      <w:pStyle w:val="Header"/>
    </w:pPr>
    <w:r>
      <w:rPr>
        <w:rFonts w:asciiTheme="majorHAnsi" w:eastAsiaTheme="majorEastAsia" w:hAnsiTheme="majorHAnsi" w:cstheme="majorBidi"/>
        <w:noProof/>
        <w:color w:val="5B9BD5" w:themeColor="accent1"/>
      </w:rPr>
      <w:drawing>
        <wp:inline distT="0" distB="0" distL="0" distR="0" wp14:anchorId="6EFB2BF2" wp14:editId="6E858C81">
          <wp:extent cx="1130300" cy="11303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1130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26DB"/>
    <w:multiLevelType w:val="hybridMultilevel"/>
    <w:tmpl w:val="A1E8BA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10A52"/>
    <w:multiLevelType w:val="hybridMultilevel"/>
    <w:tmpl w:val="5D8C2C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F7E"/>
    <w:multiLevelType w:val="hybridMultilevel"/>
    <w:tmpl w:val="CE1242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16002"/>
    <w:multiLevelType w:val="hybridMultilevel"/>
    <w:tmpl w:val="0F2C8D0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291706"/>
    <w:multiLevelType w:val="hybridMultilevel"/>
    <w:tmpl w:val="CF1AD87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0462FC"/>
    <w:multiLevelType w:val="hybridMultilevel"/>
    <w:tmpl w:val="3BD497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B1733"/>
    <w:multiLevelType w:val="hybridMultilevel"/>
    <w:tmpl w:val="52087EF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751EB9"/>
    <w:multiLevelType w:val="hybridMultilevel"/>
    <w:tmpl w:val="C9F2E0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6184B"/>
    <w:multiLevelType w:val="hybridMultilevel"/>
    <w:tmpl w:val="48F65F24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58A8762B"/>
    <w:multiLevelType w:val="hybridMultilevel"/>
    <w:tmpl w:val="DFD81388"/>
    <w:lvl w:ilvl="0" w:tplc="20000003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2" w15:restartNumberingAfterBreak="0">
    <w:nsid w:val="5B26080C"/>
    <w:multiLevelType w:val="hybridMultilevel"/>
    <w:tmpl w:val="BF4C37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52AE8"/>
    <w:multiLevelType w:val="hybridMultilevel"/>
    <w:tmpl w:val="7452FD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B4B38"/>
    <w:multiLevelType w:val="hybridMultilevel"/>
    <w:tmpl w:val="AFB64712"/>
    <w:lvl w:ilvl="0" w:tplc="04090005">
      <w:start w:val="1"/>
      <w:numFmt w:val="bullet"/>
      <w:lvlText w:val=""/>
      <w:lvlJc w:val="left"/>
      <w:pPr>
        <w:ind w:left="63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5" w15:restartNumberingAfterBreak="0">
    <w:nsid w:val="73C93CDB"/>
    <w:multiLevelType w:val="hybridMultilevel"/>
    <w:tmpl w:val="C7E66FF0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10"/>
  </w:num>
  <w:num w:numId="5">
    <w:abstractNumId w:val="9"/>
  </w:num>
  <w:num w:numId="6">
    <w:abstractNumId w:val="15"/>
  </w:num>
  <w:num w:numId="7">
    <w:abstractNumId w:val="4"/>
  </w:num>
  <w:num w:numId="8">
    <w:abstractNumId w:val="11"/>
  </w:num>
  <w:num w:numId="9">
    <w:abstractNumId w:val="1"/>
  </w:num>
  <w:num w:numId="10">
    <w:abstractNumId w:val="0"/>
  </w:num>
  <w:num w:numId="11">
    <w:abstractNumId w:val="6"/>
  </w:num>
  <w:num w:numId="12">
    <w:abstractNumId w:val="13"/>
  </w:num>
  <w:num w:numId="13">
    <w:abstractNumId w:val="8"/>
  </w:num>
  <w:num w:numId="14">
    <w:abstractNumId w:val="3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46C"/>
    <w:rsid w:val="00010FAB"/>
    <w:rsid w:val="0002628A"/>
    <w:rsid w:val="000825CC"/>
    <w:rsid w:val="000D4022"/>
    <w:rsid w:val="00111277"/>
    <w:rsid w:val="00122617"/>
    <w:rsid w:val="001236EC"/>
    <w:rsid w:val="00143939"/>
    <w:rsid w:val="00145C39"/>
    <w:rsid w:val="00147822"/>
    <w:rsid w:val="00161C70"/>
    <w:rsid w:val="00173C98"/>
    <w:rsid w:val="001C354B"/>
    <w:rsid w:val="001D0FB4"/>
    <w:rsid w:val="001E0632"/>
    <w:rsid w:val="001E0A53"/>
    <w:rsid w:val="001E0ED7"/>
    <w:rsid w:val="001F3A40"/>
    <w:rsid w:val="001F5A9F"/>
    <w:rsid w:val="001F66F3"/>
    <w:rsid w:val="001F6E62"/>
    <w:rsid w:val="00267DAD"/>
    <w:rsid w:val="00272E5F"/>
    <w:rsid w:val="002745B9"/>
    <w:rsid w:val="002A2B83"/>
    <w:rsid w:val="002D4B46"/>
    <w:rsid w:val="002E42EF"/>
    <w:rsid w:val="003003C9"/>
    <w:rsid w:val="00302398"/>
    <w:rsid w:val="0031600E"/>
    <w:rsid w:val="00321D8A"/>
    <w:rsid w:val="0032597E"/>
    <w:rsid w:val="00334655"/>
    <w:rsid w:val="0034076B"/>
    <w:rsid w:val="003B48BE"/>
    <w:rsid w:val="003C6312"/>
    <w:rsid w:val="003D029E"/>
    <w:rsid w:val="003D24DE"/>
    <w:rsid w:val="003F4AEC"/>
    <w:rsid w:val="0041165E"/>
    <w:rsid w:val="00413288"/>
    <w:rsid w:val="00425D6F"/>
    <w:rsid w:val="004267B0"/>
    <w:rsid w:val="004516C6"/>
    <w:rsid w:val="00471C74"/>
    <w:rsid w:val="00475594"/>
    <w:rsid w:val="00480889"/>
    <w:rsid w:val="004937B7"/>
    <w:rsid w:val="004966B3"/>
    <w:rsid w:val="004C1D17"/>
    <w:rsid w:val="004E08A8"/>
    <w:rsid w:val="004E1D44"/>
    <w:rsid w:val="004E58C0"/>
    <w:rsid w:val="004F5947"/>
    <w:rsid w:val="00510E64"/>
    <w:rsid w:val="005532CA"/>
    <w:rsid w:val="00555FE0"/>
    <w:rsid w:val="00595ED6"/>
    <w:rsid w:val="00597308"/>
    <w:rsid w:val="005A2C06"/>
    <w:rsid w:val="005C663B"/>
    <w:rsid w:val="005F3074"/>
    <w:rsid w:val="006317B6"/>
    <w:rsid w:val="00652163"/>
    <w:rsid w:val="00652802"/>
    <w:rsid w:val="00692B28"/>
    <w:rsid w:val="006A4655"/>
    <w:rsid w:val="006B41A3"/>
    <w:rsid w:val="006E05CC"/>
    <w:rsid w:val="006E448F"/>
    <w:rsid w:val="006F4A33"/>
    <w:rsid w:val="00755BB3"/>
    <w:rsid w:val="007847FE"/>
    <w:rsid w:val="0079739C"/>
    <w:rsid w:val="007A682A"/>
    <w:rsid w:val="007D1CA8"/>
    <w:rsid w:val="007E3744"/>
    <w:rsid w:val="00807CC7"/>
    <w:rsid w:val="00832208"/>
    <w:rsid w:val="00833267"/>
    <w:rsid w:val="00881C40"/>
    <w:rsid w:val="008E195B"/>
    <w:rsid w:val="008E6238"/>
    <w:rsid w:val="00924BFD"/>
    <w:rsid w:val="00934A80"/>
    <w:rsid w:val="00942926"/>
    <w:rsid w:val="009447F3"/>
    <w:rsid w:val="009928BC"/>
    <w:rsid w:val="00995ED9"/>
    <w:rsid w:val="009B3F63"/>
    <w:rsid w:val="00A01BAA"/>
    <w:rsid w:val="00A14B50"/>
    <w:rsid w:val="00A37964"/>
    <w:rsid w:val="00A76238"/>
    <w:rsid w:val="00AA09E5"/>
    <w:rsid w:val="00AB3502"/>
    <w:rsid w:val="00AB5D67"/>
    <w:rsid w:val="00AB5F05"/>
    <w:rsid w:val="00AD2F1A"/>
    <w:rsid w:val="00B40FD2"/>
    <w:rsid w:val="00B46F6D"/>
    <w:rsid w:val="00B60B1C"/>
    <w:rsid w:val="00B8354F"/>
    <w:rsid w:val="00B96E23"/>
    <w:rsid w:val="00BA0F46"/>
    <w:rsid w:val="00BA546C"/>
    <w:rsid w:val="00BD5DDC"/>
    <w:rsid w:val="00BF116D"/>
    <w:rsid w:val="00C0292E"/>
    <w:rsid w:val="00C16EE4"/>
    <w:rsid w:val="00C61A75"/>
    <w:rsid w:val="00CB402E"/>
    <w:rsid w:val="00D16288"/>
    <w:rsid w:val="00D212C1"/>
    <w:rsid w:val="00D21A81"/>
    <w:rsid w:val="00D37168"/>
    <w:rsid w:val="00D46C06"/>
    <w:rsid w:val="00D53897"/>
    <w:rsid w:val="00D71085"/>
    <w:rsid w:val="00E261AA"/>
    <w:rsid w:val="00E27746"/>
    <w:rsid w:val="00E5563E"/>
    <w:rsid w:val="00E74002"/>
    <w:rsid w:val="00E778C4"/>
    <w:rsid w:val="00E95935"/>
    <w:rsid w:val="00E97F66"/>
    <w:rsid w:val="00EE4DFF"/>
    <w:rsid w:val="00EE639C"/>
    <w:rsid w:val="00F31DE2"/>
    <w:rsid w:val="00F77793"/>
    <w:rsid w:val="00FB5A8E"/>
    <w:rsid w:val="00FD2389"/>
    <w:rsid w:val="00FE13A1"/>
    <w:rsid w:val="00F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FF7285C"/>
  <w15:docId w15:val="{A49A06D1-6077-43B4-8BD7-595C4BF3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F77793"/>
    <w:pPr>
      <w:keepNext/>
      <w:jc w:val="center"/>
      <w:outlineLvl w:val="5"/>
    </w:pPr>
    <w:rPr>
      <w:rFonts w:ascii="Fontys Joanna" w:eastAsia="Times New Roman" w:hAnsi="Fontys Joanna"/>
      <w:b/>
      <w:sz w:val="20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6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1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5C663B"/>
    <w:pPr>
      <w:tabs>
        <w:tab w:val="center" w:pos="4320"/>
        <w:tab w:val="right" w:pos="8640"/>
      </w:tabs>
    </w:pPr>
    <w:rPr>
      <w:rFonts w:ascii="Times New Roman" w:eastAsia="Times New Roman" w:hAnsi="Times New Roman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5C663B"/>
    <w:rPr>
      <w:rFonts w:ascii="Times New Roman" w:eastAsia="Times New Roman" w:hAnsi="Times New Roman"/>
      <w:sz w:val="24"/>
      <w:szCs w:val="24"/>
      <w:lang w:val="de-DE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F77793"/>
    <w:rPr>
      <w:rFonts w:ascii="Fontys Joanna" w:eastAsia="Times New Roman" w:hAnsi="Fontys Joanna"/>
      <w:b/>
      <w:szCs w:val="24"/>
      <w:lang w:val="nl-NL" w:eastAsia="de-DE"/>
    </w:rPr>
  </w:style>
  <w:style w:type="table" w:styleId="GridTable1Light-Accent5">
    <w:name w:val="Grid Table 1 Light Accent 5"/>
    <w:basedOn w:val="TableNormal"/>
    <w:uiPriority w:val="46"/>
    <w:rsid w:val="00D212C1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212C1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D212C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5A2C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C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Classic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B4EC000-62B6-4323-AEFC-31F2C9F93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Temp_MeetingMinutesClassic-1.dotx</Template>
  <TotalTime>814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Seyedkabirian,Elahe E.</cp:lastModifiedBy>
  <cp:revision>62</cp:revision>
  <dcterms:created xsi:type="dcterms:W3CDTF">2016-03-05T22:15:00Z</dcterms:created>
  <dcterms:modified xsi:type="dcterms:W3CDTF">2019-01-10T21:00:00Z</dcterms:modified>
</cp:coreProperties>
</file>