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63A7BCAA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3</w:t>
            </w:r>
            <w:r w:rsidR="0075207D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0AFD64F3" w:rsidR="004C1D17" w:rsidRDefault="004A758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0090E3B3" w:rsidR="00334655" w:rsidRPr="003579C4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3579C4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3579C4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3579C4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3579C4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3579C4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3579C4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3579C4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77777777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0A2C5FB4" w14:textId="22FC8AD9" w:rsidR="00B57BAC" w:rsidRDefault="00334655" w:rsidP="00B57BA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4D677236" w14:textId="3D8C0E70" w:rsidR="00B57BAC" w:rsidRDefault="00B57BAC" w:rsidP="00B57BA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Asking mentor questions about problems we had for sending website on server (linking pages to each other)</w:t>
      </w:r>
    </w:p>
    <w:p w14:paraId="4112B69E" w14:textId="57A13CC2" w:rsidR="00B57BAC" w:rsidRDefault="00FB6167" w:rsidP="00B57BA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Helping to l</w:t>
      </w:r>
      <w:r w:rsidR="00B57BAC">
        <w:rPr>
          <w:rFonts w:ascii="Arial" w:hAnsi="Arial"/>
          <w:b/>
          <w:sz w:val="18"/>
          <w:szCs w:val="18"/>
        </w:rPr>
        <w:t xml:space="preserve">ink CSS files to </w:t>
      </w:r>
      <w:r w:rsidR="000F6D40">
        <w:rPr>
          <w:rFonts w:ascii="Arial" w:hAnsi="Arial"/>
          <w:b/>
          <w:sz w:val="18"/>
          <w:szCs w:val="18"/>
        </w:rPr>
        <w:t>pages</w:t>
      </w:r>
      <w:r w:rsidR="00E15146">
        <w:rPr>
          <w:rFonts w:ascii="Arial" w:hAnsi="Arial"/>
          <w:b/>
          <w:sz w:val="18"/>
          <w:szCs w:val="18"/>
        </w:rPr>
        <w:t xml:space="preserve"> </w:t>
      </w:r>
    </w:p>
    <w:p w14:paraId="37D14569" w14:textId="556377DF" w:rsidR="000F6D40" w:rsidRPr="00773CD7" w:rsidRDefault="00773CD7" w:rsidP="00773CD7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031091">
        <w:rPr>
          <w:rFonts w:ascii="Arial" w:hAnsi="Arial"/>
          <w:b/>
          <w:sz w:val="18"/>
          <w:szCs w:val="18"/>
        </w:rPr>
        <w:t xml:space="preserve">application process 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011955BE" w14:textId="596D6C3F" w:rsidR="003349F2" w:rsidRDefault="003349F2" w:rsidP="003349F2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354DAD0" w14:textId="6E868993" w:rsidR="00773CD7" w:rsidRDefault="00FB6167" w:rsidP="00773CD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coding on buy ticket</w:t>
            </w:r>
            <w:r w:rsidR="00773CD7">
              <w:rPr>
                <w:rFonts w:ascii="Arial" w:hAnsi="Arial" w:cs="Arial"/>
                <w:sz w:val="22"/>
                <w:szCs w:val="22"/>
                <w:lang w:val="en-US"/>
              </w:rPr>
              <w:t xml:space="preserve"> and rent camping spot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page in website</w:t>
            </w:r>
            <w:r w:rsidR="00773CD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02C51872" w14:textId="5E477187" w:rsidR="005B2AAD" w:rsidRDefault="005B2AAD" w:rsidP="00773CD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5DA5F4E" w14:textId="77777777" w:rsidR="005B2AAD" w:rsidRDefault="005B2AAD" w:rsidP="005B2AA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a place for showing RFID </w:t>
            </w:r>
          </w:p>
          <w:p w14:paraId="55871EDB" w14:textId="77777777" w:rsidR="005B2AAD" w:rsidRDefault="005B2AAD" w:rsidP="005B2AA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information on application </w:t>
            </w:r>
          </w:p>
          <w:p w14:paraId="75DB3703" w14:textId="794D9C61" w:rsidR="005B2AAD" w:rsidRDefault="005B2AAD" w:rsidP="00773CD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7531C5" w14:textId="09252E80" w:rsidR="005B2AAD" w:rsidRDefault="005B2AAD" w:rsidP="00773CD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set a goal to finish the functionality (website and app) before January, and in January start testing </w:t>
            </w:r>
          </w:p>
          <w:p w14:paraId="3456A327" w14:textId="3E4D52C5" w:rsidR="00FB6167" w:rsidRDefault="00FB6167" w:rsidP="00FB616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76D26A2" w14:textId="77777777" w:rsidR="00773CD7" w:rsidRDefault="00773CD7" w:rsidP="00FB6167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5E48662F" w:rsidR="00F15905" w:rsidRPr="00DB066E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0B446937" w14:textId="77777777" w:rsidR="00BE2863" w:rsidRDefault="00773CD7" w:rsidP="004A7584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 xml:space="preserve">  </w:t>
            </w:r>
          </w:p>
          <w:p w14:paraId="42A0BCE4" w14:textId="77777777" w:rsidR="00773CD7" w:rsidRPr="005B2AAD" w:rsidRDefault="00773CD7" w:rsidP="004A7584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Elahe </w:t>
            </w:r>
            <w:proofErr w:type="spellStart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>Kabirian</w:t>
            </w:r>
            <w:proofErr w:type="spellEnd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&amp; Amin </w:t>
            </w:r>
            <w:proofErr w:type="spellStart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>jahromi</w:t>
            </w:r>
            <w:proofErr w:type="spellEnd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</w:p>
          <w:p w14:paraId="3FB7B738" w14:textId="77777777" w:rsidR="00773CD7" w:rsidRPr="005B2AAD" w:rsidRDefault="00773CD7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22FE12E2" w14:textId="77777777" w:rsidR="00773CD7" w:rsidRDefault="00773CD7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Le Viet </w:t>
            </w:r>
            <w:proofErr w:type="gramStart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>An</w:t>
            </w:r>
            <w:proofErr w:type="gramEnd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&amp; </w:t>
            </w:r>
            <w:proofErr w:type="spellStart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>NguyenBao</w:t>
            </w:r>
            <w:proofErr w:type="spellEnd"/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Quoc</w:t>
            </w:r>
          </w:p>
          <w:p w14:paraId="63CC1B39" w14:textId="77777777" w:rsidR="005B2AAD" w:rsidRDefault="005B2AAD" w:rsidP="00773CD7">
            <w:pPr>
              <w:rPr>
                <w:rFonts w:ascii="Arial" w:hAnsi="Arial" w:cs="Arial"/>
                <w:b/>
                <w:snapToGrid w:val="0"/>
              </w:rPr>
            </w:pPr>
          </w:p>
          <w:p w14:paraId="10E0AA2E" w14:textId="5991D7E1" w:rsidR="005B2AAD" w:rsidRPr="005B2AAD" w:rsidRDefault="005B2AAD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5B2AAD">
              <w:rPr>
                <w:rFonts w:ascii="Arial" w:hAnsi="Arial" w:cs="Arial"/>
                <w:bCs/>
                <w:snapToGrid w:val="0"/>
                <w:sz w:val="22"/>
                <w:szCs w:val="22"/>
              </w:rPr>
              <w:t>Whole group</w:t>
            </w:r>
          </w:p>
        </w:tc>
        <w:tc>
          <w:tcPr>
            <w:tcW w:w="1479" w:type="dxa"/>
          </w:tcPr>
          <w:p w14:paraId="1CA898A1" w14:textId="77777777" w:rsidR="00B653A8" w:rsidRDefault="00B653A8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ADB7D24" w14:textId="12370669" w:rsidR="00031091" w:rsidRDefault="00031091" w:rsidP="00031091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In operation </w:t>
            </w:r>
          </w:p>
          <w:p w14:paraId="63FDA569" w14:textId="77777777" w:rsidR="00031091" w:rsidRDefault="00031091" w:rsidP="00031091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028F47D" w14:textId="77777777" w:rsidR="00031091" w:rsidRDefault="00031091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78A2A33" w14:textId="77777777" w:rsidR="00031091" w:rsidRDefault="00031091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 operation</w:t>
            </w:r>
          </w:p>
          <w:p w14:paraId="3A7C38D6" w14:textId="77777777" w:rsidR="005B2AAD" w:rsidRDefault="005B2AAD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0AA58F7" w14:textId="77777777" w:rsidR="005B2AAD" w:rsidRDefault="005B2AAD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10AA981" w14:textId="5016DB69" w:rsidR="00191E73" w:rsidRPr="00B653A8" w:rsidRDefault="00191E73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 operation</w:t>
            </w: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3A9DC99B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17B35897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                    </w:t>
            </w:r>
            <w:r w:rsidR="000F6D40">
              <w:rPr>
                <w:rFonts w:ascii="Arial" w:hAnsi="Arial"/>
                <w:color w:val="000000"/>
                <w:sz w:val="20"/>
                <w:szCs w:val="20"/>
              </w:rPr>
              <w:t>30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-11-2018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6B612" w14:textId="77777777" w:rsidR="00EE656D" w:rsidRDefault="00EE656D" w:rsidP="005A2C06">
      <w:r>
        <w:separator/>
      </w:r>
    </w:p>
  </w:endnote>
  <w:endnote w:type="continuationSeparator" w:id="0">
    <w:p w14:paraId="20E9CE3A" w14:textId="77777777" w:rsidR="00EE656D" w:rsidRDefault="00EE656D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61C4" w14:textId="77777777" w:rsidR="00EE656D" w:rsidRDefault="00EE656D" w:rsidP="005A2C06">
      <w:r>
        <w:separator/>
      </w:r>
    </w:p>
  </w:footnote>
  <w:footnote w:type="continuationSeparator" w:id="0">
    <w:p w14:paraId="311CB2F4" w14:textId="77777777" w:rsidR="00EE656D" w:rsidRDefault="00EE656D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31091"/>
    <w:rsid w:val="000F6D40"/>
    <w:rsid w:val="00122617"/>
    <w:rsid w:val="00126215"/>
    <w:rsid w:val="001329B1"/>
    <w:rsid w:val="00161C70"/>
    <w:rsid w:val="0016313D"/>
    <w:rsid w:val="00173C98"/>
    <w:rsid w:val="00191E73"/>
    <w:rsid w:val="001E0A53"/>
    <w:rsid w:val="001F5A9F"/>
    <w:rsid w:val="003003C9"/>
    <w:rsid w:val="00321D8A"/>
    <w:rsid w:val="0032597E"/>
    <w:rsid w:val="00334655"/>
    <w:rsid w:val="003349F2"/>
    <w:rsid w:val="003579C4"/>
    <w:rsid w:val="003D029E"/>
    <w:rsid w:val="0041165E"/>
    <w:rsid w:val="00413288"/>
    <w:rsid w:val="00417B80"/>
    <w:rsid w:val="00471C74"/>
    <w:rsid w:val="00475594"/>
    <w:rsid w:val="004937B7"/>
    <w:rsid w:val="004966B3"/>
    <w:rsid w:val="004A7584"/>
    <w:rsid w:val="004C1D17"/>
    <w:rsid w:val="004E1D44"/>
    <w:rsid w:val="004E58C0"/>
    <w:rsid w:val="00510E64"/>
    <w:rsid w:val="005532CA"/>
    <w:rsid w:val="005A2C06"/>
    <w:rsid w:val="005B2AAD"/>
    <w:rsid w:val="005C663B"/>
    <w:rsid w:val="005F3074"/>
    <w:rsid w:val="006317B6"/>
    <w:rsid w:val="00652163"/>
    <w:rsid w:val="00692B28"/>
    <w:rsid w:val="006B41A3"/>
    <w:rsid w:val="006E05CC"/>
    <w:rsid w:val="006E574D"/>
    <w:rsid w:val="0075207D"/>
    <w:rsid w:val="00773CD7"/>
    <w:rsid w:val="007847FE"/>
    <w:rsid w:val="007E3744"/>
    <w:rsid w:val="008417B1"/>
    <w:rsid w:val="00880D5C"/>
    <w:rsid w:val="00934A80"/>
    <w:rsid w:val="009B3EB1"/>
    <w:rsid w:val="009B3F63"/>
    <w:rsid w:val="00A14B50"/>
    <w:rsid w:val="00A16FC0"/>
    <w:rsid w:val="00A37964"/>
    <w:rsid w:val="00A63F7E"/>
    <w:rsid w:val="00A95A49"/>
    <w:rsid w:val="00AA7394"/>
    <w:rsid w:val="00AB3502"/>
    <w:rsid w:val="00B50235"/>
    <w:rsid w:val="00B57BAC"/>
    <w:rsid w:val="00B60B1C"/>
    <w:rsid w:val="00B653A8"/>
    <w:rsid w:val="00B8354F"/>
    <w:rsid w:val="00B91E31"/>
    <w:rsid w:val="00BA546C"/>
    <w:rsid w:val="00BD5DDC"/>
    <w:rsid w:val="00BE2863"/>
    <w:rsid w:val="00BE7EEC"/>
    <w:rsid w:val="00C0292E"/>
    <w:rsid w:val="00C16EE4"/>
    <w:rsid w:val="00C61A75"/>
    <w:rsid w:val="00D212C1"/>
    <w:rsid w:val="00D21A81"/>
    <w:rsid w:val="00E15146"/>
    <w:rsid w:val="00E261AA"/>
    <w:rsid w:val="00E27746"/>
    <w:rsid w:val="00E5563E"/>
    <w:rsid w:val="00E965C3"/>
    <w:rsid w:val="00EE4DFF"/>
    <w:rsid w:val="00EE639C"/>
    <w:rsid w:val="00EE656D"/>
    <w:rsid w:val="00F15905"/>
    <w:rsid w:val="00F5560F"/>
    <w:rsid w:val="00F55ECB"/>
    <w:rsid w:val="00F77793"/>
    <w:rsid w:val="00FB58B0"/>
    <w:rsid w:val="00FB6167"/>
    <w:rsid w:val="00FC597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446B35-852D-4D2F-AA02-8B99AF54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679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38</cp:revision>
  <dcterms:created xsi:type="dcterms:W3CDTF">2016-03-05T22:15:00Z</dcterms:created>
  <dcterms:modified xsi:type="dcterms:W3CDTF">2018-12-06T22:18:00Z</dcterms:modified>
</cp:coreProperties>
</file>