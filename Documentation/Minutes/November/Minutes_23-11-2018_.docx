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56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5A2C06" w:rsidRPr="005532CA" w14:paraId="3E3FB7D8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FD40649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021761" w14:textId="1A9CFDA4" w:rsidR="005A2C06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Friday </w:t>
            </w:r>
            <w:r w:rsidR="00880D5C">
              <w:rPr>
                <w:rFonts w:ascii="Arial" w:hAnsi="Arial"/>
                <w:color w:val="000000"/>
                <w:sz w:val="20"/>
                <w:szCs w:val="20"/>
              </w:rPr>
              <w:t>2</w:t>
            </w:r>
            <w:r w:rsidR="004A7584">
              <w:rPr>
                <w:rFonts w:ascii="Arial" w:hAnsi="Arial"/>
                <w:color w:val="000000"/>
                <w:sz w:val="20"/>
                <w:szCs w:val="20"/>
              </w:rPr>
              <w:t>3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  <w:r w:rsidR="004A7584">
              <w:rPr>
                <w:rFonts w:ascii="Arial" w:hAnsi="Arial"/>
                <w:color w:val="000000"/>
                <w:sz w:val="20"/>
                <w:szCs w:val="20"/>
              </w:rPr>
              <w:t>11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-2018</w:t>
            </w:r>
          </w:p>
          <w:p w14:paraId="3F47BD8E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5A2C06" w:rsidRPr="005532CA" w14:paraId="257AA572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7CA958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CC2035" w14:textId="612BA135" w:rsidR="004C1D17" w:rsidRDefault="004A7584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880D5C">
              <w:rPr>
                <w:rFonts w:ascii="Arial" w:hAnsi="Arial"/>
                <w:noProof/>
                <w:color w:val="000000"/>
                <w:sz w:val="20"/>
                <w:szCs w:val="20"/>
              </w:rPr>
              <w:t>0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3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0</w:t>
            </w:r>
            <w:r w:rsidR="005A2C06"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–</w:t>
            </w:r>
            <w:r w:rsidR="00BE2863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1:3</w:t>
            </w:r>
            <w:r w:rsidR="00BE2863">
              <w:rPr>
                <w:rFonts w:ascii="Arial" w:hAnsi="Arial"/>
                <w:noProof/>
                <w:color w:val="000000"/>
                <w:sz w:val="20"/>
                <w:szCs w:val="20"/>
              </w:rPr>
              <w:t>0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>AM</w:t>
            </w:r>
          </w:p>
          <w:p w14:paraId="22796093" w14:textId="0BFC66AD" w:rsidR="005A2C06" w:rsidRPr="005532CA" w:rsidRDefault="004C1D1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</w:p>
        </w:tc>
      </w:tr>
      <w:tr w:rsidR="005A2C06" w:rsidRPr="005532CA" w14:paraId="18F9A63D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D29C92C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717971D" w14:textId="06678D22" w:rsidR="005A2C06" w:rsidRDefault="00A14B5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Room 2.37 </w:t>
            </w:r>
          </w:p>
          <w:p w14:paraId="5F0D36BC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</w:t>
            </w:r>
          </w:p>
        </w:tc>
      </w:tr>
    </w:tbl>
    <w:p w14:paraId="506574EC" w14:textId="7ECA2CB4" w:rsidR="00D212C1" w:rsidRPr="005A2C06" w:rsidRDefault="00173C98" w:rsidP="005A2C06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173C98">
        <w:rPr>
          <w:rFonts w:ascii="Arial" w:hAnsi="Arial"/>
          <w:b/>
          <w:noProof/>
          <w:color w:val="4472C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F7162" wp14:editId="46BF26D7">
                <wp:simplePos x="0" y="0"/>
                <wp:positionH relativeFrom="column">
                  <wp:posOffset>4433215</wp:posOffset>
                </wp:positionH>
                <wp:positionV relativeFrom="paragraph">
                  <wp:posOffset>-1285846</wp:posOffset>
                </wp:positionV>
                <wp:extent cx="2392045" cy="520700"/>
                <wp:effectExtent l="0" t="0" r="2730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7F9" w14:textId="5DE109D0" w:rsidR="00140337" w:rsidRPr="00173C98" w:rsidRDefault="0014033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Meeting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7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05pt;margin-top:-101.25pt;width:188.35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s6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">
                <v:textbox>
                  <w:txbxContent>
                    <w:p w14:paraId="0ADD47F9" w14:textId="5DE109D0" w:rsidR="00140337" w:rsidRPr="00173C98" w:rsidRDefault="00140337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Meeting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7CA12" w14:textId="77777777" w:rsidR="00D212C1" w:rsidRPr="00D212C1" w:rsidRDefault="00D212C1" w:rsidP="00D212C1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53B4D8AE" w14:textId="64084D21" w:rsidR="004966B3" w:rsidRPr="00A14B5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2D83E07A" w14:textId="77777777" w:rsidR="00A14B50" w:rsidRPr="003579C4" w:rsidRDefault="00A14B50" w:rsidP="00A14B50">
      <w:pPr>
        <w:pStyle w:val="ListParagraph"/>
        <w:spacing w:line="360" w:lineRule="auto"/>
        <w:rPr>
          <w:rFonts w:ascii="Arial" w:hAnsi="Arial"/>
          <w:b/>
          <w:color w:val="000000" w:themeColor="text1"/>
          <w:sz w:val="20"/>
          <w:szCs w:val="20"/>
        </w:rPr>
      </w:pPr>
    </w:p>
    <w:p w14:paraId="79E842AF" w14:textId="0090E3B3" w:rsidR="00334655" w:rsidRPr="003579C4" w:rsidRDefault="00A14B50" w:rsidP="00B60B1C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color w:val="000000" w:themeColor="text1"/>
          <w:sz w:val="18"/>
          <w:szCs w:val="18"/>
        </w:rPr>
      </w:pPr>
      <w:r w:rsidRPr="003579C4">
        <w:rPr>
          <w:rFonts w:ascii="Arial" w:hAnsi="Arial"/>
          <w:color w:val="000000" w:themeColor="text1"/>
          <w:sz w:val="18"/>
          <w:szCs w:val="18"/>
        </w:rPr>
        <w:t>Elahe Seyedkabirian,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Pr="003579C4">
        <w:rPr>
          <w:rFonts w:ascii="Arial" w:hAnsi="Arial"/>
          <w:color w:val="000000" w:themeColor="text1"/>
          <w:sz w:val="18"/>
          <w:szCs w:val="18"/>
        </w:rPr>
        <w:t xml:space="preserve">Amin </w:t>
      </w:r>
      <w:proofErr w:type="spellStart"/>
      <w:r w:rsidRPr="003579C4">
        <w:rPr>
          <w:rFonts w:ascii="Arial" w:hAnsi="Arial"/>
          <w:color w:val="000000" w:themeColor="text1"/>
          <w:sz w:val="18"/>
          <w:szCs w:val="18"/>
        </w:rPr>
        <w:t>Jahromi</w:t>
      </w:r>
      <w:proofErr w:type="spellEnd"/>
      <w:r w:rsidRPr="003579C4">
        <w:rPr>
          <w:rFonts w:ascii="Arial" w:hAnsi="Arial"/>
          <w:color w:val="000000" w:themeColor="text1"/>
          <w:sz w:val="18"/>
          <w:szCs w:val="18"/>
        </w:rPr>
        <w:t>,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="00475594" w:rsidRPr="003579C4">
        <w:rPr>
          <w:rFonts w:ascii="Arial" w:hAnsi="Arial"/>
          <w:color w:val="000000" w:themeColor="text1"/>
          <w:sz w:val="18"/>
          <w:szCs w:val="18"/>
        </w:rPr>
        <w:t>Le Viet An,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475594" w:rsidRPr="003579C4">
        <w:rPr>
          <w:rFonts w:ascii="Arial" w:hAnsi="Arial"/>
          <w:color w:val="000000" w:themeColor="text1"/>
          <w:sz w:val="18"/>
          <w:szCs w:val="18"/>
        </w:rPr>
        <w:t>NguyenBao</w:t>
      </w:r>
      <w:proofErr w:type="spellEnd"/>
      <w:r w:rsidR="00475594" w:rsidRPr="003579C4">
        <w:rPr>
          <w:rFonts w:ascii="Arial" w:hAnsi="Arial"/>
          <w:color w:val="000000" w:themeColor="text1"/>
          <w:sz w:val="18"/>
          <w:szCs w:val="18"/>
        </w:rPr>
        <w:t xml:space="preserve"> Quoc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 xml:space="preserve">, </w:t>
      </w:r>
      <w:r w:rsidR="00334655" w:rsidRPr="003579C4">
        <w:rPr>
          <w:rFonts w:ascii="Arial" w:hAnsi="Arial"/>
          <w:color w:val="000000" w:themeColor="text1"/>
          <w:sz w:val="18"/>
          <w:szCs w:val="18"/>
        </w:rPr>
        <w:t xml:space="preserve">Mikael </w:t>
      </w:r>
      <w:proofErr w:type="spellStart"/>
      <w:r w:rsidR="00334655" w:rsidRPr="003579C4">
        <w:rPr>
          <w:rFonts w:ascii="Arial" w:hAnsi="Arial"/>
          <w:color w:val="000000" w:themeColor="text1"/>
          <w:sz w:val="18"/>
          <w:szCs w:val="18"/>
        </w:rPr>
        <w:t>Shaghela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>ni</w:t>
      </w:r>
      <w:proofErr w:type="spellEnd"/>
    </w:p>
    <w:p w14:paraId="3D767B5B" w14:textId="77777777" w:rsidR="00334655" w:rsidRPr="00334655" w:rsidRDefault="00334655" w:rsidP="00334655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23E47C3" w14:textId="6A8C3887" w:rsidR="004966B3" w:rsidRPr="003579C4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47616A14" w14:textId="77777777" w:rsidR="003579C4" w:rsidRPr="000F6C8A" w:rsidRDefault="003579C4" w:rsidP="003579C4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bCs/>
          <w:color w:val="000000" w:themeColor="text1"/>
          <w:sz w:val="18"/>
          <w:szCs w:val="18"/>
        </w:rPr>
      </w:pPr>
      <w:r w:rsidRPr="000F6C8A">
        <w:rPr>
          <w:rFonts w:ascii="Arial" w:hAnsi="Arial"/>
          <w:bCs/>
          <w:color w:val="000000" w:themeColor="text1"/>
          <w:sz w:val="18"/>
          <w:szCs w:val="18"/>
        </w:rPr>
        <w:t xml:space="preserve">Vladimir </w:t>
      </w:r>
      <w:proofErr w:type="spellStart"/>
      <w:r w:rsidRPr="000F6C8A">
        <w:rPr>
          <w:rFonts w:ascii="Arial" w:hAnsi="Arial"/>
          <w:bCs/>
          <w:color w:val="000000" w:themeColor="text1"/>
          <w:sz w:val="18"/>
          <w:szCs w:val="18"/>
        </w:rPr>
        <w:t>Kabzar</w:t>
      </w:r>
      <w:proofErr w:type="spellEnd"/>
      <w:r w:rsidRPr="000F6C8A">
        <w:rPr>
          <w:rFonts w:ascii="Arial" w:hAnsi="Arial"/>
          <w:bCs/>
          <w:color w:val="000000" w:themeColor="text1"/>
          <w:sz w:val="18"/>
          <w:szCs w:val="18"/>
        </w:rPr>
        <w:t>-Formal Client</w:t>
      </w:r>
    </w:p>
    <w:p w14:paraId="6069D935" w14:textId="77777777" w:rsidR="00D212C1" w:rsidRDefault="00D212C1" w:rsidP="005C663B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A0E0FA8" w14:textId="1373E0C3" w:rsidR="005A2C06" w:rsidRDefault="00D212C1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t>A</w:t>
      </w:r>
      <w:r w:rsidR="005C663B">
        <w:rPr>
          <w:rFonts w:ascii="Arial" w:hAnsi="Arial"/>
          <w:b/>
          <w:color w:val="4472C4"/>
          <w:sz w:val="22"/>
          <w:szCs w:val="22"/>
        </w:rPr>
        <w:t>genda</w:t>
      </w:r>
      <w:r w:rsidR="005C663B" w:rsidRPr="005532CA">
        <w:rPr>
          <w:rFonts w:ascii="Arial" w:hAnsi="Arial"/>
          <w:b/>
          <w:color w:val="4472C4"/>
          <w:sz w:val="22"/>
          <w:szCs w:val="22"/>
        </w:rPr>
        <w:t xml:space="preserve"> </w:t>
      </w:r>
    </w:p>
    <w:p w14:paraId="7EA62156" w14:textId="77777777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48E065C" w14:textId="0158434A" w:rsidR="00334655" w:rsidRDefault="00334655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34655">
        <w:rPr>
          <w:rFonts w:ascii="Arial" w:hAnsi="Arial"/>
          <w:b/>
          <w:sz w:val="18"/>
          <w:szCs w:val="18"/>
        </w:rPr>
        <w:t xml:space="preserve">Opening </w:t>
      </w:r>
    </w:p>
    <w:p w14:paraId="321A0C4F" w14:textId="15FCF588" w:rsidR="00140337" w:rsidRDefault="0040319A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Discussing on registration and login pages on website </w:t>
      </w:r>
    </w:p>
    <w:p w14:paraId="2C4F7269" w14:textId="20ED0F7F" w:rsidR="0040319A" w:rsidRDefault="00927C5A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 on application design</w:t>
      </w:r>
    </w:p>
    <w:p w14:paraId="1644587A" w14:textId="7A8E7EE2" w:rsidR="006E05CC" w:rsidRPr="00334655" w:rsidRDefault="006E05CC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Closing </w:t>
      </w:r>
    </w:p>
    <w:p w14:paraId="40BD8334" w14:textId="44A36038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AAF2FDE" w14:textId="091DA13D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50BF5456" w14:textId="5713436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190DB04B" w14:textId="7777777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47092EA" w14:textId="2994142F" w:rsidR="00C0292E" w:rsidRDefault="00010FAB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Action List</w:t>
      </w:r>
    </w:p>
    <w:tbl>
      <w:tblPr>
        <w:tblStyle w:val="GridTable1Light-Accent1"/>
        <w:tblpPr w:leftFromText="180" w:rightFromText="180" w:vertAnchor="text" w:horzAnchor="page" w:tblpX="1163" w:tblpY="57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479"/>
      </w:tblGrid>
      <w:tr w:rsidR="00010FAB" w:rsidRPr="00276208" w14:paraId="297E68AE" w14:textId="77777777" w:rsidTr="00010FAB">
        <w:trPr>
          <w:trHeight w:val="282"/>
        </w:trPr>
        <w:tc>
          <w:tcPr>
            <w:tcW w:w="4077" w:type="dxa"/>
            <w:shd w:val="clear" w:color="auto" w:fill="9CC2E5" w:themeFill="accent1" w:themeFillTint="99"/>
          </w:tcPr>
          <w:p w14:paraId="0254D376" w14:textId="77777777" w:rsidR="00010FAB" w:rsidRPr="00276208" w:rsidRDefault="00010FAB" w:rsidP="00010FA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B41020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</w:p>
        </w:tc>
        <w:tc>
          <w:tcPr>
            <w:tcW w:w="1479" w:type="dxa"/>
            <w:shd w:val="clear" w:color="auto" w:fill="9CC2E5" w:themeFill="accent1" w:themeFillTint="99"/>
          </w:tcPr>
          <w:p w14:paraId="57F6935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10FAB" w:rsidRPr="00AC7C96" w14:paraId="511599FF" w14:textId="77777777" w:rsidTr="00010FAB">
        <w:trPr>
          <w:trHeight w:val="2388"/>
        </w:trPr>
        <w:tc>
          <w:tcPr>
            <w:tcW w:w="4077" w:type="dxa"/>
          </w:tcPr>
          <w:p w14:paraId="2024C6BE" w14:textId="6E19F868" w:rsidR="005F1271" w:rsidRDefault="005F1271" w:rsidP="00853D2A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Finish login and register page on website </w:t>
            </w:r>
          </w:p>
          <w:p w14:paraId="755BA97C" w14:textId="77777777" w:rsidR="005F1271" w:rsidRDefault="005F1271" w:rsidP="00853D2A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E77B0F8" w14:textId="77777777" w:rsidR="000E756C" w:rsidRDefault="005F1271" w:rsidP="00853D2A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Make website online on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hera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and git</w:t>
            </w:r>
          </w:p>
          <w:p w14:paraId="1F5B4A22" w14:textId="07226478" w:rsidR="00853D2A" w:rsidRDefault="00853D2A" w:rsidP="00853D2A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4D751726" w14:textId="77777777" w:rsidR="00876705" w:rsidRDefault="00876705" w:rsidP="00853D2A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C5F2780" w14:textId="69FA8E04" w:rsidR="000E756C" w:rsidRDefault="000E756C" w:rsidP="00853D2A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Add titles to items </w:t>
            </w:r>
            <w:r w:rsidR="00F207B2">
              <w:rPr>
                <w:rFonts w:ascii="Arial" w:hAnsi="Arial" w:cs="Arial"/>
                <w:sz w:val="22"/>
                <w:szCs w:val="22"/>
                <w:lang w:val="en-US"/>
              </w:rPr>
              <w:t>on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application </w:t>
            </w:r>
          </w:p>
          <w:p w14:paraId="358A1738" w14:textId="6F232671" w:rsidR="000E756C" w:rsidRDefault="00F207B2" w:rsidP="00853D2A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(tent </w:t>
            </w:r>
            <w:r w:rsidR="00A64671">
              <w:rPr>
                <w:rFonts w:ascii="Arial" w:hAnsi="Arial" w:cs="Arial"/>
                <w:sz w:val="22"/>
                <w:szCs w:val="22"/>
                <w:lang w:val="en-US"/>
              </w:rPr>
              <w:t>area,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14:paraId="15C3BB61" w14:textId="77777777" w:rsidR="00B37FA5" w:rsidRDefault="00B37FA5" w:rsidP="00853D2A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FAE9483" w14:textId="37996D9E" w:rsidR="00927C5A" w:rsidRDefault="00927C5A" w:rsidP="00853D2A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Start </w:t>
            </w:r>
            <w:r w:rsidR="005F1271">
              <w:rPr>
                <w:rFonts w:ascii="Arial" w:hAnsi="Arial" w:cs="Arial"/>
                <w:sz w:val="22"/>
                <w:szCs w:val="22"/>
                <w:lang w:val="en-US"/>
              </w:rPr>
              <w:t>coding and working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F1271">
              <w:rPr>
                <w:rFonts w:ascii="Arial" w:hAnsi="Arial" w:cs="Arial"/>
                <w:sz w:val="22"/>
                <w:szCs w:val="22"/>
                <w:lang w:val="en-US"/>
              </w:rPr>
              <w:t>with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RFID </w:t>
            </w:r>
          </w:p>
          <w:p w14:paraId="627CFA68" w14:textId="77777777" w:rsidR="00927C5A" w:rsidRDefault="00927C5A" w:rsidP="00853D2A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D4E9D53" w14:textId="341C3EF1" w:rsidR="00F15905" w:rsidRPr="00DB066E" w:rsidRDefault="00F15905" w:rsidP="00880D5C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5B5FC7F9" w14:textId="748D3220" w:rsidR="00B37FA5" w:rsidRPr="00F207B2" w:rsidRDefault="00B37FA5" w:rsidP="004A7584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 w:rsidRPr="00F207B2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Amin </w:t>
            </w:r>
            <w:proofErr w:type="spellStart"/>
            <w:r w:rsidRPr="00F207B2">
              <w:rPr>
                <w:rFonts w:ascii="Arial" w:hAnsi="Arial" w:cs="Arial"/>
                <w:bCs/>
                <w:snapToGrid w:val="0"/>
                <w:sz w:val="22"/>
                <w:szCs w:val="22"/>
              </w:rPr>
              <w:t>Jahromi</w:t>
            </w:r>
            <w:proofErr w:type="spellEnd"/>
            <w:r w:rsidRPr="00F207B2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 &amp; Elahe </w:t>
            </w:r>
            <w:proofErr w:type="spellStart"/>
            <w:r w:rsidRPr="00F207B2">
              <w:rPr>
                <w:rFonts w:ascii="Arial" w:hAnsi="Arial" w:cs="Arial"/>
                <w:bCs/>
                <w:snapToGrid w:val="0"/>
                <w:sz w:val="22"/>
                <w:szCs w:val="22"/>
              </w:rPr>
              <w:t>Kabirian</w:t>
            </w:r>
            <w:proofErr w:type="spellEnd"/>
          </w:p>
          <w:p w14:paraId="33670BBE" w14:textId="3807E6B2" w:rsidR="00B37FA5" w:rsidRDefault="00B37FA5" w:rsidP="004A7584">
            <w:pPr>
              <w:rPr>
                <w:rFonts w:ascii="Arial" w:hAnsi="Arial" w:cs="Arial"/>
                <w:bCs/>
                <w:snapToGrid w:val="0"/>
              </w:rPr>
            </w:pPr>
          </w:p>
          <w:p w14:paraId="4219B947" w14:textId="235ED8BD" w:rsidR="00A64671" w:rsidRDefault="00A64671" w:rsidP="00A64671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 w:rsidRPr="00F207B2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Amin </w:t>
            </w:r>
            <w:proofErr w:type="spellStart"/>
            <w:r w:rsidRPr="00F207B2">
              <w:rPr>
                <w:rFonts w:ascii="Arial" w:hAnsi="Arial" w:cs="Arial"/>
                <w:bCs/>
                <w:snapToGrid w:val="0"/>
                <w:sz w:val="22"/>
                <w:szCs w:val="22"/>
              </w:rPr>
              <w:t>Jahromi</w:t>
            </w:r>
            <w:proofErr w:type="spellEnd"/>
            <w:r w:rsidRPr="00F207B2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 &amp; Elahe </w:t>
            </w:r>
            <w:proofErr w:type="spellStart"/>
            <w:r w:rsidRPr="00F207B2">
              <w:rPr>
                <w:rFonts w:ascii="Arial" w:hAnsi="Arial" w:cs="Arial"/>
                <w:bCs/>
                <w:snapToGrid w:val="0"/>
                <w:sz w:val="22"/>
                <w:szCs w:val="22"/>
              </w:rPr>
              <w:t>Kabirian</w:t>
            </w:r>
            <w:proofErr w:type="spellEnd"/>
          </w:p>
          <w:p w14:paraId="08AD9B10" w14:textId="77777777" w:rsidR="00876705" w:rsidRPr="00F207B2" w:rsidRDefault="00876705" w:rsidP="00A64671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62FF7467" w14:textId="2005F88E" w:rsidR="00A64671" w:rsidRDefault="00A64671" w:rsidP="00A64671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Le </w:t>
            </w:r>
            <w:r w:rsidRPr="00A64671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Viet An, </w:t>
            </w:r>
            <w:proofErr w:type="spellStart"/>
            <w:r w:rsidRPr="00A64671">
              <w:rPr>
                <w:rFonts w:ascii="Arial" w:hAnsi="Arial" w:cs="Arial"/>
                <w:bCs/>
                <w:snapToGrid w:val="0"/>
                <w:sz w:val="22"/>
                <w:szCs w:val="22"/>
              </w:rPr>
              <w:t>NguyenBao</w:t>
            </w:r>
            <w:proofErr w:type="spellEnd"/>
            <w:r w:rsidRPr="00A64671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 Quoc</w:t>
            </w:r>
          </w:p>
          <w:p w14:paraId="201D1AB5" w14:textId="77777777" w:rsidR="00876705" w:rsidRDefault="00876705" w:rsidP="00A64671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35D28EB9" w14:textId="03E28040" w:rsidR="00A64671" w:rsidRDefault="00A64671" w:rsidP="00A64671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r w:rsidRPr="00F207B2">
              <w:rPr>
                <w:rFonts w:ascii="Arial" w:hAnsi="Arial" w:cs="Arial"/>
                <w:bCs/>
                <w:snapToGrid w:val="0"/>
                <w:sz w:val="22"/>
                <w:szCs w:val="22"/>
              </w:rPr>
              <w:t>Le Viet An</w:t>
            </w:r>
          </w:p>
          <w:p w14:paraId="10E0AA2E" w14:textId="12E33E64" w:rsidR="00A64671" w:rsidRPr="00A64671" w:rsidRDefault="00A64671" w:rsidP="00A64671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</w:tc>
        <w:tc>
          <w:tcPr>
            <w:tcW w:w="1479" w:type="dxa"/>
          </w:tcPr>
          <w:p w14:paraId="50174A6C" w14:textId="77777777" w:rsidR="00B653A8" w:rsidRDefault="00EF285A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In operation</w:t>
            </w:r>
          </w:p>
          <w:p w14:paraId="11861F6B" w14:textId="77777777" w:rsidR="00EF285A" w:rsidRDefault="00EF285A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2075CD13" w14:textId="77777777" w:rsidR="00EF285A" w:rsidRDefault="00EF285A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2A70BD19" w14:textId="4A0CEEBD" w:rsidR="00EF285A" w:rsidRDefault="00EF285A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In operation </w:t>
            </w:r>
          </w:p>
          <w:p w14:paraId="6D2FB2C2" w14:textId="59E99E1B" w:rsidR="00EF285A" w:rsidRDefault="00EF285A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726365B8" w14:textId="6A4243F8" w:rsidR="00EF285A" w:rsidRDefault="00EF285A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0B367250" w14:textId="018EE145" w:rsidR="00EF285A" w:rsidRDefault="00EF285A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In operation </w:t>
            </w:r>
          </w:p>
          <w:p w14:paraId="6164B8DB" w14:textId="70148A84" w:rsidR="00EF285A" w:rsidRDefault="00EF285A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5F12D0E7" w14:textId="6FE51DEF" w:rsidR="00EF285A" w:rsidRDefault="00EF285A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40DE6E26" w14:textId="0DAA4200" w:rsidR="00EF285A" w:rsidRDefault="00EF285A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In operation</w:t>
            </w:r>
            <w:bookmarkStart w:id="0" w:name="_GoBack"/>
            <w:bookmarkEnd w:id="0"/>
          </w:p>
          <w:p w14:paraId="2DC6736A" w14:textId="77777777" w:rsidR="00EF285A" w:rsidRDefault="00EF285A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410AA981" w14:textId="62492080" w:rsidR="00EF285A" w:rsidRPr="00B653A8" w:rsidRDefault="00EF285A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</w:tr>
    </w:tbl>
    <w:p w14:paraId="0C02CFD7" w14:textId="77777777" w:rsidR="006E05CC" w:rsidRPr="005532CA" w:rsidRDefault="006E05CC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975507A" w14:textId="73A2BB8B" w:rsidR="00F77793" w:rsidRPr="005532CA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53095E59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D188AA3" w14:textId="77777777" w:rsidR="00D212C1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F8C55D9" w14:textId="77777777" w:rsidR="00161C70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</w:p>
    <w:p w14:paraId="6625C5F2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CA65763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0AC3BC11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E496625" w14:textId="77777777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3918D7DA" w14:textId="3A9DC99B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0FC0828" w14:textId="00A9BFCC" w:rsidR="004E58C0" w:rsidRPr="005532CA" w:rsidRDefault="004E58C0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4E58C0" w:rsidRPr="005532CA" w14:paraId="05CBCBFF" w14:textId="77777777" w:rsidTr="00140337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6FD1C0BE" w14:textId="77777777" w:rsidR="004E58C0" w:rsidRPr="005532CA" w:rsidRDefault="004E58C0" w:rsidP="00140337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DC2D89" w14:textId="60FC09DA" w:rsidR="004E58C0" w:rsidRPr="005532CA" w:rsidRDefault="006B41A3" w:rsidP="00140337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</w:t>
            </w:r>
            <w:r w:rsidR="00B50235">
              <w:rPr>
                <w:rFonts w:ascii="Arial" w:hAnsi="Arial"/>
                <w:color w:val="000000"/>
                <w:sz w:val="20"/>
                <w:szCs w:val="20"/>
              </w:rPr>
              <w:t xml:space="preserve">                                                       23-11-2018</w:t>
            </w:r>
          </w:p>
        </w:tc>
      </w:tr>
    </w:tbl>
    <w:p w14:paraId="4362E841" w14:textId="76FA4970" w:rsidR="00EE639C" w:rsidRPr="00010FAB" w:rsidRDefault="00EE639C" w:rsidP="004E1D44">
      <w:pPr>
        <w:tabs>
          <w:tab w:val="left" w:pos="9800"/>
        </w:tabs>
        <w:rPr>
          <w:rFonts w:ascii="Arial" w:hAnsi="Arial"/>
          <w:sz w:val="22"/>
          <w:szCs w:val="22"/>
        </w:rPr>
      </w:pPr>
    </w:p>
    <w:sectPr w:rsidR="00EE639C" w:rsidRPr="00010FAB" w:rsidSect="005A2C06">
      <w:headerReference w:type="default" r:id="rId8"/>
      <w:pgSz w:w="12240" w:h="15840"/>
      <w:pgMar w:top="432" w:right="720" w:bottom="432" w:left="720" w:header="964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5F88B" w14:textId="77777777" w:rsidR="00923CB7" w:rsidRDefault="00923CB7" w:rsidP="005A2C06">
      <w:r>
        <w:separator/>
      </w:r>
    </w:p>
  </w:endnote>
  <w:endnote w:type="continuationSeparator" w:id="0">
    <w:p w14:paraId="48084CC2" w14:textId="77777777" w:rsidR="00923CB7" w:rsidRDefault="00923CB7" w:rsidP="005A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ys Joanna">
    <w:altName w:val="Cambria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F7843" w14:textId="77777777" w:rsidR="00923CB7" w:rsidRDefault="00923CB7" w:rsidP="005A2C06">
      <w:r>
        <w:separator/>
      </w:r>
    </w:p>
  </w:footnote>
  <w:footnote w:type="continuationSeparator" w:id="0">
    <w:p w14:paraId="46B5A7B0" w14:textId="77777777" w:rsidR="00923CB7" w:rsidRDefault="00923CB7" w:rsidP="005A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B083" w14:textId="7FDB0AB2" w:rsidR="00140337" w:rsidRDefault="00140337">
    <w:pPr>
      <w:pStyle w:val="Header"/>
    </w:pPr>
    <w:r>
      <w:rPr>
        <w:rFonts w:asciiTheme="majorHAnsi" w:eastAsiaTheme="majorEastAsia" w:hAnsiTheme="majorHAnsi" w:cstheme="majorBidi"/>
        <w:noProof/>
        <w:color w:val="5B9BD5" w:themeColor="accent1"/>
      </w:rPr>
      <w:drawing>
        <wp:inline distT="0" distB="0" distL="0" distR="0" wp14:anchorId="6EFB2BF2" wp14:editId="6E858C81">
          <wp:extent cx="1130300" cy="1130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16002"/>
    <w:multiLevelType w:val="hybridMultilevel"/>
    <w:tmpl w:val="0F2C8D0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51EB9"/>
    <w:multiLevelType w:val="hybridMultilevel"/>
    <w:tmpl w:val="C9F2E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58A8762B"/>
    <w:multiLevelType w:val="hybridMultilevel"/>
    <w:tmpl w:val="CAF835B8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68EB4B38"/>
    <w:multiLevelType w:val="hybridMultilevel"/>
    <w:tmpl w:val="AF945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93CDB"/>
    <w:multiLevelType w:val="hybridMultilevel"/>
    <w:tmpl w:val="C7E66FF0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6C"/>
    <w:rsid w:val="00010FAB"/>
    <w:rsid w:val="000E756C"/>
    <w:rsid w:val="00122617"/>
    <w:rsid w:val="001329B1"/>
    <w:rsid w:val="00140337"/>
    <w:rsid w:val="00161C70"/>
    <w:rsid w:val="0016313D"/>
    <w:rsid w:val="00173C98"/>
    <w:rsid w:val="001E0A53"/>
    <w:rsid w:val="001F5A9F"/>
    <w:rsid w:val="003003C9"/>
    <w:rsid w:val="00321D8A"/>
    <w:rsid w:val="0032597E"/>
    <w:rsid w:val="00334655"/>
    <w:rsid w:val="003579C4"/>
    <w:rsid w:val="003D029E"/>
    <w:rsid w:val="0040319A"/>
    <w:rsid w:val="0041165E"/>
    <w:rsid w:val="00413288"/>
    <w:rsid w:val="00417B80"/>
    <w:rsid w:val="00471C74"/>
    <w:rsid w:val="00475594"/>
    <w:rsid w:val="004937B7"/>
    <w:rsid w:val="004966B3"/>
    <w:rsid w:val="004A7584"/>
    <w:rsid w:val="004C1D17"/>
    <w:rsid w:val="004E1D44"/>
    <w:rsid w:val="004E58C0"/>
    <w:rsid w:val="00510E64"/>
    <w:rsid w:val="005532CA"/>
    <w:rsid w:val="005A2C06"/>
    <w:rsid w:val="005C663B"/>
    <w:rsid w:val="005F1271"/>
    <w:rsid w:val="005F3074"/>
    <w:rsid w:val="006317B6"/>
    <w:rsid w:val="00652163"/>
    <w:rsid w:val="00692B28"/>
    <w:rsid w:val="006B41A3"/>
    <w:rsid w:val="006E05CC"/>
    <w:rsid w:val="006E574D"/>
    <w:rsid w:val="007847FE"/>
    <w:rsid w:val="007E3744"/>
    <w:rsid w:val="00853D2A"/>
    <w:rsid w:val="00876705"/>
    <w:rsid w:val="00880D5C"/>
    <w:rsid w:val="00923CB7"/>
    <w:rsid w:val="00927C5A"/>
    <w:rsid w:val="00934A80"/>
    <w:rsid w:val="009B3EB1"/>
    <w:rsid w:val="009B3F63"/>
    <w:rsid w:val="00A14B50"/>
    <w:rsid w:val="00A16FC0"/>
    <w:rsid w:val="00A21672"/>
    <w:rsid w:val="00A37964"/>
    <w:rsid w:val="00A63F7E"/>
    <w:rsid w:val="00A64671"/>
    <w:rsid w:val="00A95A49"/>
    <w:rsid w:val="00AA7394"/>
    <w:rsid w:val="00AB3502"/>
    <w:rsid w:val="00B37FA5"/>
    <w:rsid w:val="00B50235"/>
    <w:rsid w:val="00B60B1C"/>
    <w:rsid w:val="00B653A8"/>
    <w:rsid w:val="00B8354F"/>
    <w:rsid w:val="00B91E31"/>
    <w:rsid w:val="00BA546C"/>
    <w:rsid w:val="00BD5DDC"/>
    <w:rsid w:val="00BE2863"/>
    <w:rsid w:val="00BE7EEC"/>
    <w:rsid w:val="00C0292E"/>
    <w:rsid w:val="00C104EB"/>
    <w:rsid w:val="00C16EE4"/>
    <w:rsid w:val="00C61A75"/>
    <w:rsid w:val="00D212C1"/>
    <w:rsid w:val="00D21A81"/>
    <w:rsid w:val="00D80B08"/>
    <w:rsid w:val="00E261AA"/>
    <w:rsid w:val="00E27746"/>
    <w:rsid w:val="00E5563E"/>
    <w:rsid w:val="00EE4DFF"/>
    <w:rsid w:val="00EE639C"/>
    <w:rsid w:val="00EF285A"/>
    <w:rsid w:val="00F15905"/>
    <w:rsid w:val="00F207B2"/>
    <w:rsid w:val="00F5560F"/>
    <w:rsid w:val="00F77793"/>
    <w:rsid w:val="00FC597B"/>
    <w:rsid w:val="00F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F7285C"/>
  <w15:docId w15:val="{A49A06D1-6077-43B4-8BD7-595C4BF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793"/>
    <w:pPr>
      <w:keepNext/>
      <w:jc w:val="center"/>
      <w:outlineLvl w:val="5"/>
    </w:pPr>
    <w:rPr>
      <w:rFonts w:ascii="Fontys Joanna" w:eastAsia="Times New Roman" w:hAnsi="Fontys Joanna"/>
      <w:b/>
      <w:sz w:val="20"/>
      <w:lang w:val="nl-NL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5C663B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C663B"/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77793"/>
    <w:rPr>
      <w:rFonts w:ascii="Fontys Joanna" w:eastAsia="Times New Roman" w:hAnsi="Fontys Joanna"/>
      <w:b/>
      <w:szCs w:val="24"/>
      <w:lang w:val="nl-NL" w:eastAsia="de-DE"/>
    </w:rPr>
  </w:style>
  <w:style w:type="table" w:styleId="GridTable1Light-Accent5">
    <w:name w:val="Grid Table 1 Light Accent 5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212C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2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92D147-BF93-415A-B6FC-306D03C7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7502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Seyedkabirian,Elahe E.</cp:lastModifiedBy>
  <cp:revision>37</cp:revision>
  <dcterms:created xsi:type="dcterms:W3CDTF">2016-03-05T22:15:00Z</dcterms:created>
  <dcterms:modified xsi:type="dcterms:W3CDTF">2018-12-06T22:16:00Z</dcterms:modified>
</cp:coreProperties>
</file>