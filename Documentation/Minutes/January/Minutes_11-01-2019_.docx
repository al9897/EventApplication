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XSpec="right" w:tblpY="-756"/>
        <w:tblW w:w="0" w:type="auto"/>
        <w:tblLook w:val="04A0" w:firstRow="1" w:lastRow="0" w:firstColumn="1" w:lastColumn="0" w:noHBand="0" w:noVBand="1"/>
      </w:tblPr>
      <w:tblGrid>
        <w:gridCol w:w="1713"/>
        <w:gridCol w:w="3098"/>
      </w:tblGrid>
      <w:tr w:rsidR="005A2C06" w:rsidRPr="005532CA" w14:paraId="3E3FB7D8" w14:textId="77777777" w:rsidTr="00173C98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5FD40649" w14:textId="77777777" w:rsidR="005A2C06" w:rsidRPr="005532CA" w:rsidRDefault="005A2C06" w:rsidP="00173C98">
            <w:pPr>
              <w:spacing w:line="360" w:lineRule="auto"/>
              <w:jc w:val="right"/>
              <w:rPr>
                <w:rFonts w:ascii="Arial" w:hAnsi="Arial"/>
                <w:b/>
                <w:color w:val="5B9BD5"/>
                <w:sz w:val="28"/>
                <w:szCs w:val="28"/>
              </w:rPr>
            </w:pPr>
            <w:r w:rsidRPr="005532CA">
              <w:rPr>
                <w:rFonts w:ascii="Arial" w:hAnsi="Arial"/>
                <w:b/>
                <w:color w:val="5B9BD5"/>
                <w:sz w:val="20"/>
                <w:szCs w:val="20"/>
              </w:rPr>
              <w:t>DATE: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64021761" w14:textId="110CD389" w:rsidR="005A2C06" w:rsidRDefault="005A2C06" w:rsidP="00173C98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Friday </w:t>
            </w:r>
            <w:r w:rsidR="00E6315F">
              <w:rPr>
                <w:rFonts w:ascii="Arial" w:hAnsi="Arial"/>
                <w:color w:val="000000"/>
                <w:sz w:val="20"/>
                <w:szCs w:val="20"/>
              </w:rPr>
              <w:t>1</w:t>
            </w:r>
            <w:r w:rsidR="007C7F7D">
              <w:rPr>
                <w:rFonts w:ascii="Arial" w:hAnsi="Arial"/>
                <w:color w:val="000000"/>
                <w:sz w:val="20"/>
                <w:szCs w:val="20"/>
              </w:rPr>
              <w:t>1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-</w:t>
            </w:r>
            <w:r w:rsidR="007C7F7D">
              <w:rPr>
                <w:rFonts w:ascii="Arial" w:hAnsi="Arial"/>
                <w:color w:val="000000"/>
                <w:sz w:val="20"/>
                <w:szCs w:val="20"/>
              </w:rPr>
              <w:t>0</w:t>
            </w:r>
            <w:r w:rsidR="004A7584">
              <w:rPr>
                <w:rFonts w:ascii="Arial" w:hAnsi="Arial"/>
                <w:color w:val="000000"/>
                <w:sz w:val="20"/>
                <w:szCs w:val="20"/>
              </w:rPr>
              <w:t>1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-201</w:t>
            </w:r>
            <w:r w:rsidR="007C7F7D">
              <w:rPr>
                <w:rFonts w:ascii="Arial" w:hAnsi="Arial"/>
                <w:color w:val="000000"/>
                <w:sz w:val="20"/>
                <w:szCs w:val="20"/>
              </w:rPr>
              <w:t>9</w:t>
            </w:r>
          </w:p>
          <w:p w14:paraId="3F47BD8E" w14:textId="77777777" w:rsidR="005A2C06" w:rsidRPr="005532CA" w:rsidRDefault="005A2C06" w:rsidP="00173C98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</w:tr>
      <w:tr w:rsidR="005A2C06" w:rsidRPr="005532CA" w14:paraId="257AA572" w14:textId="77777777" w:rsidTr="00173C98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2D7CA958" w14:textId="77777777" w:rsidR="005A2C06" w:rsidRPr="005532CA" w:rsidRDefault="005A2C06" w:rsidP="00173C98">
            <w:pPr>
              <w:spacing w:line="360" w:lineRule="auto"/>
              <w:jc w:val="right"/>
              <w:rPr>
                <w:rFonts w:ascii="Arial" w:hAnsi="Arial"/>
                <w:b/>
                <w:color w:val="5B9BD5"/>
                <w:sz w:val="28"/>
                <w:szCs w:val="28"/>
              </w:rPr>
            </w:pPr>
            <w:r w:rsidRPr="005532CA">
              <w:rPr>
                <w:rFonts w:ascii="Arial" w:hAnsi="Arial"/>
                <w:b/>
                <w:color w:val="5B9BD5"/>
                <w:sz w:val="20"/>
                <w:szCs w:val="20"/>
              </w:rPr>
              <w:t>TIME: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22CC2035" w14:textId="144FF0C8" w:rsidR="004C1D17" w:rsidRDefault="004A7584" w:rsidP="00173C98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1</w:t>
            </w:r>
            <w:r w:rsidR="0075207D">
              <w:rPr>
                <w:rFonts w:ascii="Arial" w:hAnsi="Arial"/>
                <w:noProof/>
                <w:color w:val="000000"/>
                <w:sz w:val="20"/>
                <w:szCs w:val="20"/>
              </w:rPr>
              <w:t>1</w:t>
            </w:r>
            <w:r w:rsidR="007C7F7D">
              <w:rPr>
                <w:rFonts w:ascii="Arial" w:hAnsi="Arial"/>
                <w:noProof/>
                <w:color w:val="000000"/>
                <w:sz w:val="20"/>
                <w:szCs w:val="20"/>
              </w:rPr>
              <w:t xml:space="preserve">:00 </w:t>
            </w:r>
            <w:r w:rsidR="005A2C06" w:rsidRPr="005532CA">
              <w:rPr>
                <w:rFonts w:ascii="Arial" w:hAnsi="Arial"/>
                <w:noProof/>
                <w:color w:val="000000"/>
                <w:sz w:val="20"/>
                <w:szCs w:val="20"/>
              </w:rPr>
              <w:t>AM</w:t>
            </w:r>
            <w:r w:rsidR="005A2C06">
              <w:rPr>
                <w:rFonts w:ascii="Arial" w:hAnsi="Arial"/>
                <w:noProof/>
                <w:color w:val="000000"/>
                <w:sz w:val="20"/>
                <w:szCs w:val="20"/>
              </w:rPr>
              <w:t xml:space="preserve"> </w:t>
            </w:r>
            <w:r w:rsidR="00475594">
              <w:rPr>
                <w:rFonts w:ascii="Arial" w:hAnsi="Arial"/>
                <w:noProof/>
                <w:color w:val="000000"/>
                <w:sz w:val="20"/>
                <w:szCs w:val="20"/>
              </w:rPr>
              <w:t>–</w:t>
            </w:r>
            <w:r w:rsidR="00BE2863">
              <w:rPr>
                <w:rFonts w:ascii="Arial" w:hAnsi="Arial"/>
                <w:noProof/>
                <w:color w:val="000000"/>
                <w:sz w:val="20"/>
                <w:szCs w:val="20"/>
              </w:rPr>
              <w:t>1</w:t>
            </w:r>
            <w:r w:rsidR="007C7F7D">
              <w:rPr>
                <w:rFonts w:ascii="Arial" w:hAnsi="Arial"/>
                <w:noProof/>
                <w:color w:val="000000"/>
                <w:sz w:val="20"/>
                <w:szCs w:val="20"/>
              </w:rPr>
              <w:t>1</w:t>
            </w: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:3</w:t>
            </w:r>
            <w:r w:rsidR="00BE2863">
              <w:rPr>
                <w:rFonts w:ascii="Arial" w:hAnsi="Arial"/>
                <w:noProof/>
                <w:color w:val="000000"/>
                <w:sz w:val="20"/>
                <w:szCs w:val="20"/>
              </w:rPr>
              <w:t>0</w:t>
            </w:r>
            <w:r w:rsidR="007C7F7D">
              <w:rPr>
                <w:rFonts w:ascii="Arial" w:hAnsi="Arial"/>
                <w:noProof/>
                <w:color w:val="000000"/>
                <w:sz w:val="20"/>
                <w:szCs w:val="20"/>
              </w:rPr>
              <w:t xml:space="preserve"> </w:t>
            </w:r>
            <w:r w:rsidR="004C1D17">
              <w:rPr>
                <w:rFonts w:ascii="Arial" w:hAnsi="Arial"/>
                <w:color w:val="000000"/>
                <w:sz w:val="20"/>
                <w:szCs w:val="20"/>
              </w:rPr>
              <w:t>AM</w:t>
            </w:r>
          </w:p>
          <w:p w14:paraId="22796093" w14:textId="0BFC66AD" w:rsidR="005A2C06" w:rsidRPr="005532CA" w:rsidRDefault="004C1D17" w:rsidP="00173C98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:</w:t>
            </w:r>
            <w:r w:rsidR="00475594">
              <w:rPr>
                <w:rFonts w:ascii="Arial" w:hAnsi="Arial"/>
                <w:noProof/>
                <w:color w:val="000000"/>
                <w:sz w:val="20"/>
                <w:szCs w:val="20"/>
              </w:rPr>
              <w:t xml:space="preserve"> AM</w:t>
            </w:r>
          </w:p>
        </w:tc>
      </w:tr>
      <w:tr w:rsidR="005A2C06" w:rsidRPr="005532CA" w14:paraId="18F9A63D" w14:textId="77777777" w:rsidTr="00173C98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6D29C92C" w14:textId="77777777" w:rsidR="005A2C06" w:rsidRPr="005532CA" w:rsidRDefault="005A2C06" w:rsidP="00173C98">
            <w:pPr>
              <w:spacing w:line="360" w:lineRule="auto"/>
              <w:jc w:val="right"/>
              <w:rPr>
                <w:rFonts w:ascii="Arial" w:hAnsi="Arial"/>
                <w:b/>
                <w:color w:val="5B9BD5"/>
                <w:sz w:val="28"/>
                <w:szCs w:val="28"/>
              </w:rPr>
            </w:pPr>
            <w:r w:rsidRPr="005532CA">
              <w:rPr>
                <w:rFonts w:ascii="Arial" w:hAnsi="Arial"/>
                <w:b/>
                <w:color w:val="5B9BD5"/>
                <w:sz w:val="20"/>
                <w:szCs w:val="20"/>
              </w:rPr>
              <w:t>LOCATION: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7717971D" w14:textId="06678D22" w:rsidR="005A2C06" w:rsidRDefault="00A14B50" w:rsidP="00173C98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Room 2.37 </w:t>
            </w:r>
          </w:p>
          <w:p w14:paraId="5F0D36BC" w14:textId="77777777" w:rsidR="005A2C06" w:rsidRPr="005532CA" w:rsidRDefault="005A2C06" w:rsidP="00173C98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d</w:t>
            </w:r>
          </w:p>
        </w:tc>
      </w:tr>
    </w:tbl>
    <w:p w14:paraId="506574EC" w14:textId="7ECA2CB4" w:rsidR="00D212C1" w:rsidRPr="005A2C06" w:rsidRDefault="00173C98" w:rsidP="005A2C06">
      <w:pPr>
        <w:spacing w:line="360" w:lineRule="auto"/>
        <w:rPr>
          <w:rFonts w:ascii="Arial" w:hAnsi="Arial"/>
          <w:b/>
          <w:color w:val="4472C4"/>
          <w:sz w:val="20"/>
          <w:szCs w:val="20"/>
        </w:rPr>
      </w:pPr>
      <w:r w:rsidRPr="00173C98">
        <w:rPr>
          <w:rFonts w:ascii="Arial" w:hAnsi="Arial"/>
          <w:b/>
          <w:noProof/>
          <w:color w:val="4472C4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F6F7162" wp14:editId="46BF26D7">
                <wp:simplePos x="0" y="0"/>
                <wp:positionH relativeFrom="column">
                  <wp:posOffset>4433215</wp:posOffset>
                </wp:positionH>
                <wp:positionV relativeFrom="paragraph">
                  <wp:posOffset>-1285846</wp:posOffset>
                </wp:positionV>
                <wp:extent cx="2392045" cy="520700"/>
                <wp:effectExtent l="0" t="0" r="27305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2045" cy="52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DD47F9" w14:textId="5DE109D0" w:rsidR="00173C98" w:rsidRPr="00173C98" w:rsidRDefault="00173C98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2E74B5" w:themeColor="accent1" w:themeShade="BF"/>
                                <w:sz w:val="44"/>
                                <w:szCs w:val="44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73C98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2E74B5" w:themeColor="accent1" w:themeShade="BF"/>
                                <w:sz w:val="44"/>
                                <w:szCs w:val="44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Meeting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2E74B5" w:themeColor="accent1" w:themeShade="BF"/>
                                <w:sz w:val="44"/>
                                <w:szCs w:val="44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  <w:r w:rsidRPr="00173C98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2E74B5" w:themeColor="accent1" w:themeShade="BF"/>
                                <w:sz w:val="44"/>
                                <w:szCs w:val="44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inutes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6F716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9.05pt;margin-top:-101.25pt;width:188.35pt;height:4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Ds6JAIAAEYEAAAOAAAAZHJzL2Uyb0RvYy54bWysU9uO0zAQfUfiHyy/06ShZbdR09XSpQhp&#10;uUi7fMDUcRoL2xNst0n5esZOt1QLvCD8YHk84+OZc2aWN4PR7CCdV2grPp3knEkrsFZ2V/Gvj5tX&#10;15z5ALYGjVZW/Cg9v1m9fLHsu1IW2KKupWMEYn3ZdxVvQ+jKLPOilQb8BDtpydmgMxDIdLusdtAT&#10;utFZkedvsh5d3TkU0nu6vRudfJXwm0aK8LlpvAxMV5xyC2l3ad/GPVstodw56FolTmnAP2RhQFn6&#10;9Ax1BwHY3qnfoIwSDj02YSLQZNg0SshUA1UzzZ9V89BCJ1MtRI7vzjT5/wcrPh2+OKbqihfTK84s&#10;GBLpUQ6BvcWBFZGfvvMlhT10FBgGuiadU62+u0fxzTOL6xbsTt46h30roab8pvFldvF0xPERZNt/&#10;xJq+gX3ABDQ0zkTyiA5G6KTT8axNTEXQZfF6UeSzOWeCfPMiv8qTeBmUT68758N7iYbFQ8UdaZ/Q&#10;4XDvQ8wGyqeQ+JlHreqN0joZbrdda8cOQH2ySSsV8CxMW9ZXfDEv5iMBf4XI0/oThFGBGl4rU/Hr&#10;cxCUkbZ3tk7tGEDp8Uwpa3viMVI3khiG7XDSZYv1kRh1ODY2DSIdWnQ/OOupqSvuv+/BSc70B0uq&#10;LKazWZyCZMzmVwUZ7tKzvfSAFQRV8cDZeFyHNDmRMIu3pF6jErFR5jGTU67UrInv02DFabi0U9Sv&#10;8V/9BAAA//8DAFBLAwQUAAYACAAAACEACK7O5uMAAAAOAQAADwAAAGRycy9kb3ducmV2LnhtbEyP&#10;wU7DMAyG70i8Q2QkLmhLWrauK00nhARiNxgIrlnjtRWJU5qsK29PdoKj7U+/v7/cTNawEQffOZKQ&#10;zAUwpNrpjhoJ72+PsxyYD4q0Mo5Qwg962FSXF6UqtDvRK4670LAYQr5QEtoQ+oJzX7dolZ+7Hine&#10;Dm6wKsRxaLge1CmGW8NTITJuVUfxQ6t6fGix/todrYR88Tx++u3ty0edHcw63KzGp+9Byuur6f4O&#10;WMAp/MFw1o/qUEWnvTuS9sxIyNZ5ElEJs1SkS2BnRKwWsc4+7pJULIFXJf9fo/oFAAD//wMAUEsB&#10;Ai0AFAAGAAgAAAAhALaDOJL+AAAA4QEAABMAAAAAAAAAAAAAAAAAAAAAAFtDb250ZW50X1R5cGVz&#10;XS54bWxQSwECLQAUAAYACAAAACEAOP0h/9YAAACUAQAACwAAAAAAAAAAAAAAAAAvAQAAX3JlbHMv&#10;LnJlbHNQSwECLQAUAAYACAAAACEAjGQ7OiQCAABGBAAADgAAAAAAAAAAAAAAAAAuAgAAZHJzL2Uy&#10;b0RvYy54bWxQSwECLQAUAAYACAAAACEACK7O5uMAAAAOAQAADwAAAAAAAAAAAAAAAAB+BAAAZHJz&#10;L2Rvd25yZXYueG1sUEsFBgAAAAAEAAQA8wAAAI4FAAAAAA==&#10;">
                <v:textbox>
                  <w:txbxContent>
                    <w:p w14:paraId="0ADD47F9" w14:textId="5DE109D0" w:rsidR="00173C98" w:rsidRPr="00173C98" w:rsidRDefault="00173C98">
                      <w:pPr>
                        <w:rPr>
                          <w:rFonts w:asciiTheme="majorHAnsi" w:hAnsiTheme="majorHAnsi" w:cstheme="majorHAnsi"/>
                          <w:b/>
                          <w:bCs/>
                          <w:color w:val="2E74B5" w:themeColor="accent1" w:themeShade="BF"/>
                          <w:sz w:val="44"/>
                          <w:szCs w:val="44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73C98">
                        <w:rPr>
                          <w:rFonts w:asciiTheme="majorHAnsi" w:hAnsiTheme="majorHAnsi" w:cstheme="majorHAnsi"/>
                          <w:b/>
                          <w:bCs/>
                          <w:color w:val="2E74B5" w:themeColor="accent1" w:themeShade="BF"/>
                          <w:sz w:val="44"/>
                          <w:szCs w:val="44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Meeting 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2E74B5" w:themeColor="accent1" w:themeShade="BF"/>
                          <w:sz w:val="44"/>
                          <w:szCs w:val="44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  <w:r w:rsidRPr="00173C98">
                        <w:rPr>
                          <w:rFonts w:asciiTheme="majorHAnsi" w:hAnsiTheme="majorHAnsi" w:cstheme="majorHAnsi"/>
                          <w:b/>
                          <w:bCs/>
                          <w:color w:val="2E74B5" w:themeColor="accent1" w:themeShade="BF"/>
                          <w:sz w:val="44"/>
                          <w:szCs w:val="44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inutes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8B7CA12" w14:textId="77777777" w:rsidR="00D212C1" w:rsidRPr="00D212C1" w:rsidRDefault="00D212C1" w:rsidP="00D212C1">
      <w:pPr>
        <w:pStyle w:val="ListParagraph"/>
        <w:spacing w:line="360" w:lineRule="auto"/>
        <w:rPr>
          <w:rFonts w:ascii="Arial" w:hAnsi="Arial"/>
          <w:b/>
          <w:color w:val="4472C4"/>
          <w:sz w:val="20"/>
          <w:szCs w:val="20"/>
        </w:rPr>
      </w:pPr>
    </w:p>
    <w:p w14:paraId="53B4D8AE" w14:textId="64084D21" w:rsidR="004966B3" w:rsidRPr="00A14B50" w:rsidRDefault="004966B3" w:rsidP="005532CA">
      <w:pPr>
        <w:pStyle w:val="ListParagraph"/>
        <w:numPr>
          <w:ilvl w:val="0"/>
          <w:numId w:val="3"/>
        </w:numPr>
        <w:spacing w:line="360" w:lineRule="auto"/>
        <w:rPr>
          <w:rFonts w:ascii="Arial" w:hAnsi="Arial"/>
          <w:b/>
          <w:color w:val="4472C4"/>
          <w:sz w:val="20"/>
          <w:szCs w:val="20"/>
        </w:rPr>
      </w:pPr>
      <w:r w:rsidRPr="005532CA">
        <w:rPr>
          <w:rFonts w:ascii="Arial" w:hAnsi="Arial"/>
          <w:b/>
          <w:color w:val="000000"/>
          <w:sz w:val="20"/>
          <w:szCs w:val="20"/>
        </w:rPr>
        <w:t>Attendee Names</w:t>
      </w:r>
    </w:p>
    <w:p w14:paraId="2D83E07A" w14:textId="77777777" w:rsidR="00A14B50" w:rsidRPr="003579C4" w:rsidRDefault="00A14B50" w:rsidP="00A14B50">
      <w:pPr>
        <w:pStyle w:val="ListParagraph"/>
        <w:spacing w:line="360" w:lineRule="auto"/>
        <w:rPr>
          <w:rFonts w:ascii="Arial" w:hAnsi="Arial"/>
          <w:b/>
          <w:color w:val="000000" w:themeColor="text1"/>
          <w:sz w:val="20"/>
          <w:szCs w:val="20"/>
        </w:rPr>
      </w:pPr>
    </w:p>
    <w:p w14:paraId="79E842AF" w14:textId="28578B93" w:rsidR="00334655" w:rsidRPr="000F4B67" w:rsidRDefault="000F4B67" w:rsidP="000F4B67">
      <w:pPr>
        <w:pStyle w:val="ListParagraph"/>
        <w:numPr>
          <w:ilvl w:val="0"/>
          <w:numId w:val="8"/>
        </w:numPr>
        <w:spacing w:line="360" w:lineRule="auto"/>
        <w:rPr>
          <w:rFonts w:ascii="Arial" w:hAnsi="Arial"/>
          <w:bCs/>
          <w:color w:val="000000" w:themeColor="text1"/>
          <w:sz w:val="18"/>
          <w:szCs w:val="18"/>
        </w:rPr>
      </w:pPr>
      <w:r w:rsidRPr="003579C4">
        <w:rPr>
          <w:rFonts w:ascii="Arial" w:hAnsi="Arial"/>
          <w:color w:val="000000" w:themeColor="text1"/>
          <w:sz w:val="18"/>
          <w:szCs w:val="18"/>
        </w:rPr>
        <w:t>Elahe Seyedkabirian</w:t>
      </w:r>
      <w:r>
        <w:rPr>
          <w:rFonts w:ascii="Arial" w:hAnsi="Arial"/>
          <w:color w:val="000000" w:themeColor="text1"/>
          <w:sz w:val="18"/>
          <w:szCs w:val="18"/>
        </w:rPr>
        <w:t>,</w:t>
      </w:r>
      <w:r w:rsidR="00B60B1C" w:rsidRPr="000F4B67">
        <w:rPr>
          <w:rFonts w:ascii="Arial" w:hAnsi="Arial"/>
          <w:color w:val="000000" w:themeColor="text1"/>
          <w:sz w:val="18"/>
          <w:szCs w:val="18"/>
        </w:rPr>
        <w:t xml:space="preserve"> </w:t>
      </w:r>
      <w:r w:rsidR="00A14B50" w:rsidRPr="000F4B67">
        <w:rPr>
          <w:rFonts w:ascii="Arial" w:hAnsi="Arial"/>
          <w:color w:val="000000" w:themeColor="text1"/>
          <w:sz w:val="18"/>
          <w:szCs w:val="18"/>
        </w:rPr>
        <w:t xml:space="preserve">Amin </w:t>
      </w:r>
      <w:proofErr w:type="spellStart"/>
      <w:r w:rsidR="00A14B50" w:rsidRPr="000F4B67">
        <w:rPr>
          <w:rFonts w:ascii="Arial" w:hAnsi="Arial"/>
          <w:color w:val="000000" w:themeColor="text1"/>
          <w:sz w:val="18"/>
          <w:szCs w:val="18"/>
        </w:rPr>
        <w:t>Jahromi</w:t>
      </w:r>
      <w:proofErr w:type="spellEnd"/>
      <w:r w:rsidR="00A14B50" w:rsidRPr="000F4B67">
        <w:rPr>
          <w:rFonts w:ascii="Arial" w:hAnsi="Arial"/>
          <w:color w:val="000000" w:themeColor="text1"/>
          <w:sz w:val="18"/>
          <w:szCs w:val="18"/>
        </w:rPr>
        <w:t>,</w:t>
      </w:r>
      <w:r w:rsidR="00B60B1C" w:rsidRPr="000F4B67">
        <w:rPr>
          <w:rFonts w:ascii="Arial" w:hAnsi="Arial"/>
          <w:color w:val="000000" w:themeColor="text1"/>
          <w:sz w:val="18"/>
          <w:szCs w:val="18"/>
        </w:rPr>
        <w:t xml:space="preserve"> </w:t>
      </w:r>
      <w:proofErr w:type="spellStart"/>
      <w:r w:rsidR="00475594" w:rsidRPr="000F4B67">
        <w:rPr>
          <w:rFonts w:ascii="Arial" w:hAnsi="Arial"/>
          <w:color w:val="000000" w:themeColor="text1"/>
          <w:sz w:val="18"/>
          <w:szCs w:val="18"/>
        </w:rPr>
        <w:t>NguyenBao</w:t>
      </w:r>
      <w:proofErr w:type="spellEnd"/>
      <w:r w:rsidR="00475594" w:rsidRPr="000F4B67">
        <w:rPr>
          <w:rFonts w:ascii="Arial" w:hAnsi="Arial"/>
          <w:color w:val="000000" w:themeColor="text1"/>
          <w:sz w:val="18"/>
          <w:szCs w:val="18"/>
        </w:rPr>
        <w:t xml:space="preserve"> Quoc</w:t>
      </w:r>
      <w:r w:rsidR="00B60B1C" w:rsidRPr="000F4B67">
        <w:rPr>
          <w:rFonts w:ascii="Arial" w:hAnsi="Arial"/>
          <w:color w:val="000000" w:themeColor="text1"/>
          <w:sz w:val="18"/>
          <w:szCs w:val="18"/>
        </w:rPr>
        <w:t>,</w:t>
      </w:r>
      <w:r>
        <w:rPr>
          <w:rFonts w:ascii="Arial" w:hAnsi="Arial"/>
          <w:color w:val="000000" w:themeColor="text1"/>
          <w:sz w:val="18"/>
          <w:szCs w:val="18"/>
        </w:rPr>
        <w:t xml:space="preserve"> </w:t>
      </w:r>
      <w:r w:rsidRPr="000F4B67">
        <w:rPr>
          <w:rFonts w:ascii="Arial" w:hAnsi="Arial"/>
          <w:color w:val="000000" w:themeColor="text1"/>
          <w:sz w:val="18"/>
          <w:szCs w:val="18"/>
        </w:rPr>
        <w:t xml:space="preserve">Le Viet </w:t>
      </w:r>
      <w:r w:rsidR="0074043A" w:rsidRPr="000F4B67">
        <w:rPr>
          <w:rFonts w:ascii="Arial" w:hAnsi="Arial"/>
          <w:color w:val="000000" w:themeColor="text1"/>
          <w:sz w:val="18"/>
          <w:szCs w:val="18"/>
        </w:rPr>
        <w:t>An</w:t>
      </w:r>
      <w:r w:rsidR="0074043A">
        <w:rPr>
          <w:rFonts w:ascii="Arial" w:hAnsi="Arial"/>
          <w:color w:val="000000" w:themeColor="text1"/>
          <w:sz w:val="18"/>
          <w:szCs w:val="18"/>
        </w:rPr>
        <w:t xml:space="preserve">, </w:t>
      </w:r>
      <w:r w:rsidR="0074043A" w:rsidRPr="000F4B67">
        <w:rPr>
          <w:rFonts w:ascii="Arial" w:hAnsi="Arial"/>
          <w:color w:val="000000" w:themeColor="text1"/>
          <w:sz w:val="18"/>
          <w:szCs w:val="18"/>
        </w:rPr>
        <w:t>Mikael</w:t>
      </w:r>
      <w:r w:rsidR="00334655" w:rsidRPr="000F4B67">
        <w:rPr>
          <w:rFonts w:ascii="Arial" w:hAnsi="Arial"/>
          <w:color w:val="000000" w:themeColor="text1"/>
          <w:sz w:val="18"/>
          <w:szCs w:val="18"/>
        </w:rPr>
        <w:t xml:space="preserve"> </w:t>
      </w:r>
      <w:proofErr w:type="spellStart"/>
      <w:r w:rsidR="00334655" w:rsidRPr="000F4B67">
        <w:rPr>
          <w:rFonts w:ascii="Arial" w:hAnsi="Arial"/>
          <w:color w:val="000000" w:themeColor="text1"/>
          <w:sz w:val="18"/>
          <w:szCs w:val="18"/>
        </w:rPr>
        <w:t>Shaghela</w:t>
      </w:r>
      <w:r w:rsidR="00B60B1C" w:rsidRPr="000F4B67">
        <w:rPr>
          <w:rFonts w:ascii="Arial" w:hAnsi="Arial"/>
          <w:color w:val="000000" w:themeColor="text1"/>
          <w:sz w:val="18"/>
          <w:szCs w:val="18"/>
        </w:rPr>
        <w:t>ni</w:t>
      </w:r>
      <w:proofErr w:type="spellEnd"/>
      <w:r>
        <w:rPr>
          <w:rFonts w:ascii="Arial" w:hAnsi="Arial"/>
          <w:bCs/>
          <w:color w:val="000000" w:themeColor="text1"/>
          <w:sz w:val="18"/>
          <w:szCs w:val="18"/>
        </w:rPr>
        <w:t xml:space="preserve"> </w:t>
      </w:r>
      <w:proofErr w:type="spellStart"/>
      <w:r>
        <w:rPr>
          <w:rFonts w:ascii="Arial" w:hAnsi="Arial"/>
          <w:bCs/>
          <w:color w:val="000000" w:themeColor="text1"/>
          <w:sz w:val="18"/>
          <w:szCs w:val="18"/>
        </w:rPr>
        <w:t>Lor</w:t>
      </w:r>
      <w:proofErr w:type="spellEnd"/>
    </w:p>
    <w:p w14:paraId="3D767B5B" w14:textId="77777777" w:rsidR="00334655" w:rsidRPr="00334655" w:rsidRDefault="00334655" w:rsidP="00334655">
      <w:pPr>
        <w:pStyle w:val="ListParagraph"/>
        <w:spacing w:line="360" w:lineRule="auto"/>
        <w:rPr>
          <w:rFonts w:ascii="Arial" w:hAnsi="Arial"/>
          <w:b/>
          <w:color w:val="4472C4"/>
          <w:sz w:val="20"/>
          <w:szCs w:val="20"/>
        </w:rPr>
      </w:pPr>
    </w:p>
    <w:p w14:paraId="223E47C3" w14:textId="6A8C3887" w:rsidR="004966B3" w:rsidRPr="003579C4" w:rsidRDefault="004966B3" w:rsidP="005532CA">
      <w:pPr>
        <w:pStyle w:val="ListParagraph"/>
        <w:numPr>
          <w:ilvl w:val="0"/>
          <w:numId w:val="3"/>
        </w:numPr>
        <w:spacing w:line="360" w:lineRule="auto"/>
        <w:rPr>
          <w:rFonts w:ascii="Arial" w:hAnsi="Arial"/>
          <w:b/>
          <w:color w:val="4472C4"/>
          <w:sz w:val="20"/>
          <w:szCs w:val="20"/>
        </w:rPr>
      </w:pPr>
      <w:r w:rsidRPr="005532CA">
        <w:rPr>
          <w:rFonts w:ascii="Arial" w:hAnsi="Arial"/>
          <w:b/>
          <w:color w:val="000000"/>
          <w:sz w:val="20"/>
          <w:szCs w:val="20"/>
        </w:rPr>
        <w:t>Attendees Not Present</w:t>
      </w:r>
    </w:p>
    <w:p w14:paraId="47616A14" w14:textId="25E8CDEE" w:rsidR="003579C4" w:rsidRPr="000F6C8A" w:rsidRDefault="003579C4" w:rsidP="003579C4">
      <w:pPr>
        <w:pStyle w:val="ListParagraph"/>
        <w:numPr>
          <w:ilvl w:val="0"/>
          <w:numId w:val="8"/>
        </w:numPr>
        <w:spacing w:line="360" w:lineRule="auto"/>
        <w:rPr>
          <w:rFonts w:ascii="Arial" w:hAnsi="Arial"/>
          <w:bCs/>
          <w:color w:val="000000" w:themeColor="text1"/>
          <w:sz w:val="18"/>
          <w:szCs w:val="18"/>
        </w:rPr>
      </w:pPr>
      <w:r w:rsidRPr="000F6C8A">
        <w:rPr>
          <w:rFonts w:ascii="Arial" w:hAnsi="Arial"/>
          <w:bCs/>
          <w:color w:val="000000" w:themeColor="text1"/>
          <w:sz w:val="18"/>
          <w:szCs w:val="18"/>
        </w:rPr>
        <w:t xml:space="preserve">Vladimir </w:t>
      </w:r>
      <w:proofErr w:type="spellStart"/>
      <w:r w:rsidRPr="000F6C8A">
        <w:rPr>
          <w:rFonts w:ascii="Arial" w:hAnsi="Arial"/>
          <w:bCs/>
          <w:color w:val="000000" w:themeColor="text1"/>
          <w:sz w:val="18"/>
          <w:szCs w:val="18"/>
        </w:rPr>
        <w:t>Kabzar</w:t>
      </w:r>
      <w:proofErr w:type="spellEnd"/>
      <w:r w:rsidRPr="000F6C8A">
        <w:rPr>
          <w:rFonts w:ascii="Arial" w:hAnsi="Arial"/>
          <w:bCs/>
          <w:color w:val="000000" w:themeColor="text1"/>
          <w:sz w:val="18"/>
          <w:szCs w:val="18"/>
        </w:rPr>
        <w:t>-Formal Client</w:t>
      </w:r>
      <w:r w:rsidR="00294B31">
        <w:rPr>
          <w:rFonts w:ascii="Arial" w:hAnsi="Arial"/>
          <w:bCs/>
          <w:color w:val="000000" w:themeColor="text1"/>
          <w:sz w:val="18"/>
          <w:szCs w:val="18"/>
        </w:rPr>
        <w:t xml:space="preserve">, </w:t>
      </w:r>
    </w:p>
    <w:p w14:paraId="6069D935" w14:textId="77777777" w:rsidR="00D212C1" w:rsidRDefault="00D212C1" w:rsidP="005C663B">
      <w:pPr>
        <w:tabs>
          <w:tab w:val="left" w:pos="1985"/>
        </w:tabs>
        <w:rPr>
          <w:rFonts w:ascii="Arial" w:hAnsi="Arial"/>
          <w:b/>
          <w:color w:val="4472C4"/>
          <w:sz w:val="22"/>
          <w:szCs w:val="22"/>
        </w:rPr>
      </w:pPr>
    </w:p>
    <w:p w14:paraId="7A0E0FA8" w14:textId="1373E0C3" w:rsidR="005A2C06" w:rsidRDefault="00D212C1" w:rsidP="005A2C06">
      <w:pPr>
        <w:tabs>
          <w:tab w:val="left" w:pos="1985"/>
        </w:tabs>
        <w:rPr>
          <w:rFonts w:ascii="Arial" w:hAnsi="Arial"/>
          <w:b/>
          <w:color w:val="4472C4"/>
          <w:sz w:val="22"/>
          <w:szCs w:val="22"/>
        </w:rPr>
      </w:pPr>
      <w:r>
        <w:rPr>
          <w:rFonts w:ascii="Arial" w:hAnsi="Arial"/>
          <w:b/>
          <w:color w:val="4472C4"/>
          <w:sz w:val="22"/>
          <w:szCs w:val="22"/>
        </w:rPr>
        <w:t xml:space="preserve">      </w:t>
      </w:r>
      <w:r w:rsidR="00C0292E" w:rsidRPr="005532CA">
        <w:rPr>
          <w:rFonts w:ascii="Arial" w:hAnsi="Arial"/>
          <w:b/>
          <w:color w:val="4472C4"/>
          <w:sz w:val="22"/>
          <w:szCs w:val="22"/>
        </w:rPr>
        <w:t>A</w:t>
      </w:r>
      <w:r w:rsidR="005C663B">
        <w:rPr>
          <w:rFonts w:ascii="Arial" w:hAnsi="Arial"/>
          <w:b/>
          <w:color w:val="4472C4"/>
          <w:sz w:val="22"/>
          <w:szCs w:val="22"/>
        </w:rPr>
        <w:t>genda</w:t>
      </w:r>
      <w:r w:rsidR="005C663B" w:rsidRPr="005532CA">
        <w:rPr>
          <w:rFonts w:ascii="Arial" w:hAnsi="Arial"/>
          <w:b/>
          <w:color w:val="4472C4"/>
          <w:sz w:val="22"/>
          <w:szCs w:val="22"/>
        </w:rPr>
        <w:t xml:space="preserve"> </w:t>
      </w:r>
    </w:p>
    <w:p w14:paraId="7EA62156" w14:textId="77777777" w:rsidR="00334655" w:rsidRDefault="00334655" w:rsidP="005A2C06">
      <w:pPr>
        <w:tabs>
          <w:tab w:val="left" w:pos="1985"/>
        </w:tabs>
        <w:rPr>
          <w:rFonts w:ascii="Arial" w:hAnsi="Arial"/>
          <w:b/>
          <w:color w:val="4472C4"/>
          <w:sz w:val="22"/>
          <w:szCs w:val="22"/>
        </w:rPr>
      </w:pPr>
    </w:p>
    <w:p w14:paraId="67E71F35" w14:textId="325BDE94" w:rsidR="003D711D" w:rsidRDefault="00334655" w:rsidP="003D711D">
      <w:pPr>
        <w:pStyle w:val="ListParagraph"/>
        <w:numPr>
          <w:ilvl w:val="0"/>
          <w:numId w:val="7"/>
        </w:numPr>
        <w:tabs>
          <w:tab w:val="left" w:pos="1985"/>
        </w:tabs>
        <w:rPr>
          <w:rFonts w:ascii="Arial" w:hAnsi="Arial"/>
          <w:b/>
          <w:sz w:val="18"/>
          <w:szCs w:val="18"/>
        </w:rPr>
      </w:pPr>
      <w:r w:rsidRPr="00334655">
        <w:rPr>
          <w:rFonts w:ascii="Arial" w:hAnsi="Arial"/>
          <w:b/>
          <w:sz w:val="18"/>
          <w:szCs w:val="18"/>
        </w:rPr>
        <w:t xml:space="preserve">Opening </w:t>
      </w:r>
    </w:p>
    <w:p w14:paraId="0976A4D7" w14:textId="166A2C83" w:rsidR="00116145" w:rsidRDefault="006453F1" w:rsidP="003D711D">
      <w:pPr>
        <w:pStyle w:val="ListParagraph"/>
        <w:numPr>
          <w:ilvl w:val="0"/>
          <w:numId w:val="7"/>
        </w:numPr>
        <w:tabs>
          <w:tab w:val="left" w:pos="1985"/>
        </w:tabs>
        <w:rPr>
          <w:rFonts w:ascii="Arial" w:hAnsi="Arial"/>
          <w:b/>
          <w:sz w:val="18"/>
          <w:szCs w:val="18"/>
        </w:rPr>
      </w:pPr>
      <w:r>
        <w:rPr>
          <w:rFonts w:ascii="Arial" w:hAnsi="Arial"/>
          <w:b/>
          <w:sz w:val="18"/>
          <w:szCs w:val="18"/>
        </w:rPr>
        <w:t xml:space="preserve">Showing </w:t>
      </w:r>
      <w:r w:rsidR="00B93672">
        <w:rPr>
          <w:rFonts w:ascii="Arial" w:hAnsi="Arial"/>
          <w:b/>
          <w:sz w:val="18"/>
          <w:szCs w:val="18"/>
        </w:rPr>
        <w:t>mentor,</w:t>
      </w:r>
      <w:r>
        <w:rPr>
          <w:rFonts w:ascii="Arial" w:hAnsi="Arial"/>
          <w:b/>
          <w:sz w:val="18"/>
          <w:szCs w:val="18"/>
        </w:rPr>
        <w:t xml:space="preserve"> the process on website</w:t>
      </w:r>
    </w:p>
    <w:p w14:paraId="77296256" w14:textId="510DDDED" w:rsidR="006453F1" w:rsidRDefault="006453F1" w:rsidP="006453F1">
      <w:pPr>
        <w:pStyle w:val="ListParagraph"/>
        <w:numPr>
          <w:ilvl w:val="0"/>
          <w:numId w:val="7"/>
        </w:numPr>
        <w:tabs>
          <w:tab w:val="left" w:pos="1985"/>
        </w:tabs>
        <w:rPr>
          <w:rFonts w:ascii="Arial" w:hAnsi="Arial"/>
          <w:b/>
          <w:sz w:val="18"/>
          <w:szCs w:val="18"/>
        </w:rPr>
      </w:pPr>
      <w:r>
        <w:rPr>
          <w:rFonts w:ascii="Arial" w:hAnsi="Arial"/>
          <w:b/>
          <w:sz w:val="18"/>
          <w:szCs w:val="18"/>
        </w:rPr>
        <w:t xml:space="preserve">Describing the </w:t>
      </w:r>
      <w:r w:rsidR="008F6ACB">
        <w:rPr>
          <w:rFonts w:ascii="Arial" w:hAnsi="Arial"/>
          <w:b/>
          <w:sz w:val="18"/>
          <w:szCs w:val="18"/>
        </w:rPr>
        <w:t>problem,</w:t>
      </w:r>
      <w:r>
        <w:rPr>
          <w:rFonts w:ascii="Arial" w:hAnsi="Arial"/>
          <w:b/>
          <w:sz w:val="18"/>
          <w:szCs w:val="18"/>
        </w:rPr>
        <w:t xml:space="preserve"> we have on camping spot page on website (</w:t>
      </w:r>
      <w:r w:rsidR="000D35DF">
        <w:rPr>
          <w:rFonts w:ascii="Arial" w:hAnsi="Arial"/>
          <w:b/>
          <w:sz w:val="18"/>
          <w:szCs w:val="18"/>
        </w:rPr>
        <w:t>T</w:t>
      </w:r>
      <w:r>
        <w:rPr>
          <w:rFonts w:ascii="Arial" w:hAnsi="Arial"/>
          <w:b/>
          <w:sz w:val="18"/>
          <w:szCs w:val="18"/>
        </w:rPr>
        <w:t>he balance does not show up on php)</w:t>
      </w:r>
      <w:r w:rsidR="008F6ACB">
        <w:rPr>
          <w:rFonts w:ascii="Arial" w:hAnsi="Arial"/>
          <w:b/>
          <w:sz w:val="18"/>
          <w:szCs w:val="18"/>
        </w:rPr>
        <w:t xml:space="preserve"> to the mentor </w:t>
      </w:r>
    </w:p>
    <w:p w14:paraId="1C07BBD8" w14:textId="0CFB58EC" w:rsidR="00E61466" w:rsidRDefault="00E61466" w:rsidP="006453F1">
      <w:pPr>
        <w:pStyle w:val="ListParagraph"/>
        <w:numPr>
          <w:ilvl w:val="0"/>
          <w:numId w:val="7"/>
        </w:numPr>
        <w:tabs>
          <w:tab w:val="left" w:pos="1985"/>
        </w:tabs>
        <w:rPr>
          <w:rFonts w:ascii="Arial" w:hAnsi="Arial"/>
          <w:b/>
          <w:sz w:val="18"/>
          <w:szCs w:val="18"/>
        </w:rPr>
      </w:pPr>
      <w:r>
        <w:rPr>
          <w:rFonts w:ascii="Arial" w:hAnsi="Arial"/>
          <w:b/>
          <w:sz w:val="18"/>
          <w:szCs w:val="18"/>
        </w:rPr>
        <w:t xml:space="preserve">Describing </w:t>
      </w:r>
      <w:r w:rsidR="0059621F">
        <w:rPr>
          <w:rFonts w:ascii="Arial" w:hAnsi="Arial"/>
          <w:b/>
          <w:sz w:val="18"/>
          <w:szCs w:val="18"/>
        </w:rPr>
        <w:t>problem,</w:t>
      </w:r>
      <w:r>
        <w:rPr>
          <w:rFonts w:ascii="Arial" w:hAnsi="Arial"/>
          <w:b/>
          <w:sz w:val="18"/>
          <w:szCs w:val="18"/>
        </w:rPr>
        <w:t xml:space="preserve"> we have on </w:t>
      </w:r>
      <w:r w:rsidR="001A0587">
        <w:rPr>
          <w:rFonts w:ascii="Arial" w:hAnsi="Arial"/>
          <w:b/>
          <w:sz w:val="18"/>
          <w:szCs w:val="18"/>
        </w:rPr>
        <w:t>application (</w:t>
      </w:r>
      <w:r w:rsidR="00B61F4F">
        <w:rPr>
          <w:rFonts w:ascii="Arial" w:hAnsi="Arial"/>
          <w:b/>
          <w:sz w:val="18"/>
          <w:szCs w:val="18"/>
        </w:rPr>
        <w:t>crashing</w:t>
      </w:r>
      <w:r>
        <w:rPr>
          <w:rFonts w:ascii="Arial" w:hAnsi="Arial"/>
          <w:b/>
          <w:sz w:val="18"/>
          <w:szCs w:val="18"/>
        </w:rPr>
        <w:t xml:space="preserve"> visual studio </w:t>
      </w:r>
      <w:r w:rsidR="007E21E6">
        <w:rPr>
          <w:rFonts w:ascii="Arial" w:hAnsi="Arial"/>
          <w:b/>
          <w:sz w:val="18"/>
          <w:szCs w:val="18"/>
        </w:rPr>
        <w:t>while design review</w:t>
      </w:r>
      <w:r>
        <w:rPr>
          <w:rFonts w:ascii="Arial" w:hAnsi="Arial"/>
          <w:b/>
          <w:sz w:val="18"/>
          <w:szCs w:val="18"/>
        </w:rPr>
        <w:t>)</w:t>
      </w:r>
      <w:r w:rsidR="00D00054">
        <w:rPr>
          <w:rFonts w:ascii="Arial" w:hAnsi="Arial"/>
          <w:b/>
          <w:sz w:val="18"/>
          <w:szCs w:val="18"/>
        </w:rPr>
        <w:t xml:space="preserve">, </w:t>
      </w:r>
      <w:r w:rsidR="00D14F10">
        <w:rPr>
          <w:rFonts w:ascii="Arial" w:hAnsi="Arial"/>
          <w:b/>
          <w:sz w:val="18"/>
          <w:szCs w:val="18"/>
        </w:rPr>
        <w:t>can’t</w:t>
      </w:r>
      <w:r w:rsidR="00D00054">
        <w:rPr>
          <w:rFonts w:ascii="Arial" w:hAnsi="Arial"/>
          <w:b/>
          <w:sz w:val="18"/>
          <w:szCs w:val="18"/>
        </w:rPr>
        <w:t xml:space="preserve"> update hash password on database</w:t>
      </w:r>
    </w:p>
    <w:p w14:paraId="3172EA4C" w14:textId="0F6B80EF" w:rsidR="005F3C9C" w:rsidRPr="00564437" w:rsidRDefault="001A6848" w:rsidP="00564437">
      <w:pPr>
        <w:pStyle w:val="ListParagraph"/>
        <w:numPr>
          <w:ilvl w:val="0"/>
          <w:numId w:val="7"/>
        </w:numPr>
        <w:tabs>
          <w:tab w:val="left" w:pos="1985"/>
        </w:tabs>
        <w:rPr>
          <w:rFonts w:ascii="Arial" w:hAnsi="Arial"/>
          <w:b/>
          <w:sz w:val="18"/>
          <w:szCs w:val="18"/>
        </w:rPr>
      </w:pPr>
      <w:r>
        <w:rPr>
          <w:rFonts w:ascii="Arial" w:hAnsi="Arial"/>
          <w:b/>
          <w:sz w:val="18"/>
          <w:szCs w:val="18"/>
        </w:rPr>
        <w:t>Advice on how to do the presentation</w:t>
      </w:r>
      <w:r w:rsidR="003B251B">
        <w:rPr>
          <w:rFonts w:ascii="Arial" w:hAnsi="Arial"/>
          <w:b/>
          <w:sz w:val="18"/>
          <w:szCs w:val="18"/>
        </w:rPr>
        <w:t xml:space="preserve"> from mentor</w:t>
      </w:r>
    </w:p>
    <w:p w14:paraId="2C2B0C8C" w14:textId="5D842A69" w:rsidR="00116145" w:rsidRPr="00116145" w:rsidRDefault="00116145" w:rsidP="00352D52">
      <w:pPr>
        <w:pStyle w:val="ListParagraph"/>
        <w:numPr>
          <w:ilvl w:val="0"/>
          <w:numId w:val="7"/>
        </w:numPr>
        <w:tabs>
          <w:tab w:val="left" w:pos="1985"/>
        </w:tabs>
        <w:rPr>
          <w:rFonts w:ascii="Arial" w:hAnsi="Arial"/>
          <w:b/>
          <w:color w:val="000000" w:themeColor="text1"/>
          <w:sz w:val="18"/>
          <w:szCs w:val="18"/>
        </w:rPr>
      </w:pPr>
      <w:r w:rsidRPr="00116145">
        <w:rPr>
          <w:rFonts w:ascii="Arial" w:hAnsi="Arial"/>
          <w:b/>
          <w:color w:val="000000" w:themeColor="text1"/>
          <w:sz w:val="18"/>
          <w:szCs w:val="18"/>
        </w:rPr>
        <w:t xml:space="preserve">Closing </w:t>
      </w:r>
    </w:p>
    <w:p w14:paraId="190DB04B" w14:textId="77777777" w:rsidR="00010FAB" w:rsidRDefault="00010FAB" w:rsidP="005A2C06">
      <w:pPr>
        <w:tabs>
          <w:tab w:val="left" w:pos="1985"/>
        </w:tabs>
        <w:rPr>
          <w:rFonts w:ascii="Arial" w:hAnsi="Arial"/>
          <w:b/>
          <w:color w:val="4472C4"/>
          <w:sz w:val="22"/>
          <w:szCs w:val="22"/>
        </w:rPr>
      </w:pPr>
    </w:p>
    <w:p w14:paraId="447092EA" w14:textId="2994142F" w:rsidR="00C0292E" w:rsidRDefault="00010FAB" w:rsidP="005532CA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  <w:r>
        <w:rPr>
          <w:rFonts w:ascii="Arial" w:hAnsi="Arial"/>
          <w:b/>
          <w:color w:val="4472C4"/>
          <w:sz w:val="22"/>
          <w:szCs w:val="22"/>
        </w:rPr>
        <w:t xml:space="preserve">      Action List</w:t>
      </w:r>
    </w:p>
    <w:tbl>
      <w:tblPr>
        <w:tblStyle w:val="GridTable1Light-Accent1"/>
        <w:tblpPr w:leftFromText="180" w:rightFromText="180" w:vertAnchor="text" w:horzAnchor="page" w:tblpX="1163" w:tblpY="57"/>
        <w:tblW w:w="83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77"/>
        <w:gridCol w:w="2835"/>
        <w:gridCol w:w="1479"/>
      </w:tblGrid>
      <w:tr w:rsidR="00010FAB" w:rsidRPr="00276208" w14:paraId="297E68AE" w14:textId="77777777" w:rsidTr="00010FAB">
        <w:trPr>
          <w:trHeight w:val="282"/>
        </w:trPr>
        <w:tc>
          <w:tcPr>
            <w:tcW w:w="4077" w:type="dxa"/>
            <w:shd w:val="clear" w:color="auto" w:fill="9CC2E5" w:themeFill="accent1" w:themeFillTint="99"/>
          </w:tcPr>
          <w:p w14:paraId="0254D376" w14:textId="77777777" w:rsidR="00010FAB" w:rsidRPr="00276208" w:rsidRDefault="00010FAB" w:rsidP="00010FAB">
            <w:pPr>
              <w:rPr>
                <w:rFonts w:ascii="Arial" w:hAnsi="Arial" w:cs="Arial"/>
                <w:b/>
              </w:rPr>
            </w:pPr>
            <w:r w:rsidRPr="00276208">
              <w:rPr>
                <w:rFonts w:ascii="Arial" w:hAnsi="Arial" w:cs="Arial"/>
                <w:b/>
              </w:rPr>
              <w:t>Action</w:t>
            </w:r>
          </w:p>
        </w:tc>
        <w:tc>
          <w:tcPr>
            <w:tcW w:w="2835" w:type="dxa"/>
            <w:shd w:val="clear" w:color="auto" w:fill="9CC2E5" w:themeFill="accent1" w:themeFillTint="99"/>
          </w:tcPr>
          <w:p w14:paraId="0B410201" w14:textId="77777777" w:rsidR="00010FAB" w:rsidRPr="00DB066E" w:rsidRDefault="00010FAB" w:rsidP="00010FAB">
            <w:pPr>
              <w:pStyle w:val="Heading6"/>
              <w:outlineLvl w:val="5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who</w:t>
            </w:r>
          </w:p>
        </w:tc>
        <w:tc>
          <w:tcPr>
            <w:tcW w:w="1479" w:type="dxa"/>
            <w:shd w:val="clear" w:color="auto" w:fill="9CC2E5" w:themeFill="accent1" w:themeFillTint="99"/>
          </w:tcPr>
          <w:p w14:paraId="57F69351" w14:textId="77777777" w:rsidR="00010FAB" w:rsidRPr="00DB066E" w:rsidRDefault="00010FAB" w:rsidP="00010FAB">
            <w:pPr>
              <w:pStyle w:val="Heading6"/>
              <w:outlineLvl w:val="5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status</w:t>
            </w:r>
          </w:p>
        </w:tc>
      </w:tr>
      <w:tr w:rsidR="00010FAB" w:rsidRPr="00AC7C96" w14:paraId="511599FF" w14:textId="77777777" w:rsidTr="00010FAB">
        <w:trPr>
          <w:trHeight w:val="2388"/>
        </w:trPr>
        <w:tc>
          <w:tcPr>
            <w:tcW w:w="4077" w:type="dxa"/>
          </w:tcPr>
          <w:p w14:paraId="5F4842ED" w14:textId="4EB0AE32" w:rsidR="00914928" w:rsidRPr="002138AE" w:rsidRDefault="00DA38B3" w:rsidP="00150C93">
            <w:pPr>
              <w:pStyle w:val="BodyText"/>
              <w:numPr>
                <w:ilvl w:val="0"/>
                <w:numId w:val="13"/>
              </w:numPr>
              <w:rPr>
                <w:rFonts w:ascii="Arial" w:hAnsi="Arial" w:cs="Arial"/>
                <w:bCs/>
                <w:color w:val="000000" w:themeColor="text1"/>
              </w:rPr>
            </w:pPr>
            <w:r w:rsidRPr="002138AE">
              <w:rPr>
                <w:rFonts w:ascii="Arial" w:hAnsi="Arial" w:cs="Arial"/>
                <w:bCs/>
                <w:color w:val="000000" w:themeColor="text1"/>
              </w:rPr>
              <w:t>Make application colors better(black)</w:t>
            </w:r>
          </w:p>
          <w:p w14:paraId="6B179951" w14:textId="77777777" w:rsidR="00437CE1" w:rsidRPr="002138AE" w:rsidRDefault="00437CE1" w:rsidP="00437CE1">
            <w:pPr>
              <w:pStyle w:val="BodyText"/>
              <w:ind w:left="720"/>
              <w:rPr>
                <w:rFonts w:ascii="Arial" w:hAnsi="Arial" w:cs="Arial"/>
                <w:bCs/>
                <w:color w:val="000000" w:themeColor="text1"/>
              </w:rPr>
            </w:pPr>
          </w:p>
          <w:p w14:paraId="11804209" w14:textId="322B6AF5" w:rsidR="00B6144B" w:rsidRPr="002138AE" w:rsidRDefault="00110F06" w:rsidP="002138AE">
            <w:pPr>
              <w:pStyle w:val="BodyText"/>
              <w:numPr>
                <w:ilvl w:val="0"/>
                <w:numId w:val="13"/>
              </w:numPr>
              <w:rPr>
                <w:rFonts w:ascii="Arial" w:hAnsi="Arial" w:cs="Arial"/>
                <w:bCs/>
                <w:color w:val="000000" w:themeColor="text1"/>
              </w:rPr>
            </w:pPr>
            <w:r w:rsidRPr="002138AE">
              <w:rPr>
                <w:rFonts w:ascii="Arial" w:hAnsi="Arial" w:cs="Arial"/>
                <w:bCs/>
                <w:color w:val="000000" w:themeColor="text1"/>
              </w:rPr>
              <w:t>during</w:t>
            </w:r>
            <w:r w:rsidR="00B6144B" w:rsidRPr="002138AE">
              <w:rPr>
                <w:rFonts w:ascii="Arial" w:hAnsi="Arial" w:cs="Arial"/>
                <w:bCs/>
                <w:color w:val="000000" w:themeColor="text1"/>
              </w:rPr>
              <w:t xml:space="preserve"> presentation:</w:t>
            </w:r>
          </w:p>
          <w:p w14:paraId="766E7586" w14:textId="6D65EFF8" w:rsidR="00B6144B" w:rsidRPr="004826C2" w:rsidRDefault="00B6144B" w:rsidP="004826C2">
            <w:pPr>
              <w:pStyle w:val="BodyText"/>
              <w:numPr>
                <w:ilvl w:val="0"/>
                <w:numId w:val="16"/>
              </w:numP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4826C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Show all functions </w:t>
            </w:r>
          </w:p>
          <w:p w14:paraId="10FC0EA4" w14:textId="776668F6" w:rsidR="00B6144B" w:rsidRPr="004826C2" w:rsidRDefault="00B6144B" w:rsidP="004826C2">
            <w:pPr>
              <w:pStyle w:val="BodyText"/>
              <w:numPr>
                <w:ilvl w:val="0"/>
                <w:numId w:val="16"/>
              </w:numP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4826C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Show all extra functions</w:t>
            </w:r>
          </w:p>
          <w:p w14:paraId="2ED5A053" w14:textId="4420CF22" w:rsidR="00B6144B" w:rsidRPr="004826C2" w:rsidRDefault="00B6144B" w:rsidP="004826C2">
            <w:pPr>
              <w:pStyle w:val="BodyText"/>
              <w:numPr>
                <w:ilvl w:val="0"/>
                <w:numId w:val="16"/>
              </w:numP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4826C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Don’t open the database </w:t>
            </w:r>
            <w:r w:rsidR="00FE73E1" w:rsidRPr="004826C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and codes</w:t>
            </w:r>
          </w:p>
          <w:p w14:paraId="2C6C7C85" w14:textId="66812CFE" w:rsidR="00B6144B" w:rsidRPr="004826C2" w:rsidRDefault="00B6144B" w:rsidP="004826C2">
            <w:pPr>
              <w:pStyle w:val="BodyText"/>
              <w:numPr>
                <w:ilvl w:val="0"/>
                <w:numId w:val="16"/>
              </w:numP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4826C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Present to sell the product</w:t>
            </w:r>
            <w:r w:rsidR="00FE73E1" w:rsidRPr="004826C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not to show how you did it</w:t>
            </w:r>
          </w:p>
          <w:p w14:paraId="01C9F992" w14:textId="2D9359E3" w:rsidR="004826C2" w:rsidRDefault="00933804" w:rsidP="004826C2">
            <w:pPr>
              <w:pStyle w:val="BodyText"/>
              <w:numPr>
                <w:ilvl w:val="0"/>
                <w:numId w:val="13"/>
              </w:numPr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  <w:t xml:space="preserve">Upload process report, minutes </w:t>
            </w:r>
          </w:p>
          <w:p w14:paraId="08EC36D4" w14:textId="77777777" w:rsidR="004826C2" w:rsidRPr="004826C2" w:rsidRDefault="004826C2" w:rsidP="004826C2">
            <w:pPr>
              <w:pStyle w:val="BodyText"/>
              <w:ind w:left="720"/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</w:pPr>
          </w:p>
          <w:p w14:paraId="060C41EC" w14:textId="292BAD7D" w:rsidR="00933804" w:rsidRPr="00150C93" w:rsidRDefault="00933804" w:rsidP="00150C93">
            <w:pPr>
              <w:pStyle w:val="BodyText"/>
              <w:numPr>
                <w:ilvl w:val="0"/>
                <w:numId w:val="13"/>
              </w:numPr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  <w:t xml:space="preserve">Add evaluation form </w:t>
            </w:r>
            <w:r w:rsidR="003F6EA6"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  <w:t>(</w:t>
            </w:r>
            <w:r w:rsidR="00CD1ACE"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  <w:t>reflection part</w:t>
            </w:r>
            <w:r w:rsidR="003F6EA6"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  <w:t xml:space="preserve">) </w:t>
            </w:r>
            <w:r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  <w:t>to set up document</w:t>
            </w:r>
          </w:p>
          <w:p w14:paraId="76B2F0B9" w14:textId="77777777" w:rsidR="003772DA" w:rsidRDefault="003772DA" w:rsidP="003D711D">
            <w:pPr>
              <w:pStyle w:val="Head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7A831A4F" w14:textId="77777777" w:rsidR="004344BC" w:rsidRDefault="004344BC" w:rsidP="003D711D">
            <w:pPr>
              <w:pStyle w:val="Head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0196B4A3" w14:textId="77777777" w:rsidR="00116145" w:rsidRDefault="00116145" w:rsidP="00116145">
            <w:pPr>
              <w:rPr>
                <w:rFonts w:ascii="Arial" w:eastAsia="Times New Roman" w:hAnsi="Arial" w:cs="Arial"/>
                <w:sz w:val="22"/>
                <w:szCs w:val="22"/>
                <w:lang w:eastAsia="de-DE"/>
              </w:rPr>
            </w:pPr>
          </w:p>
          <w:p w14:paraId="3D4E9D53" w14:textId="1295381F" w:rsidR="00116145" w:rsidRPr="00116145" w:rsidRDefault="00116145" w:rsidP="00116145">
            <w:pPr>
              <w:jc w:val="center"/>
              <w:rPr>
                <w:lang w:eastAsia="de-DE"/>
              </w:rPr>
            </w:pPr>
          </w:p>
        </w:tc>
        <w:tc>
          <w:tcPr>
            <w:tcW w:w="2835" w:type="dxa"/>
          </w:tcPr>
          <w:p w14:paraId="35B07CCE" w14:textId="77777777" w:rsidR="00437CE1" w:rsidRDefault="00773CD7" w:rsidP="00437CE1">
            <w:pPr>
              <w:rPr>
                <w:rFonts w:ascii="Arial" w:hAnsi="Arial" w:cs="Arial"/>
                <w:b/>
                <w:snapToGrid w:val="0"/>
              </w:rPr>
            </w:pPr>
            <w:r>
              <w:rPr>
                <w:rFonts w:ascii="Arial" w:hAnsi="Arial" w:cs="Arial"/>
                <w:b/>
                <w:snapToGrid w:val="0"/>
              </w:rPr>
              <w:lastRenderedPageBreak/>
              <w:t xml:space="preserve">  </w:t>
            </w:r>
          </w:p>
          <w:p w14:paraId="7240AE63" w14:textId="56166F16" w:rsidR="006C18FC" w:rsidRPr="002138AE" w:rsidRDefault="006C18FC" w:rsidP="00437CE1">
            <w:pPr>
              <w:rPr>
                <w:rFonts w:ascii="Arial" w:hAnsi="Arial" w:cs="Arial"/>
                <w:b/>
                <w:snapToGrid w:val="0"/>
              </w:rPr>
            </w:pPr>
            <w:proofErr w:type="spellStart"/>
            <w:r w:rsidRPr="002138AE">
              <w:rPr>
                <w:rFonts w:ascii="Arial" w:hAnsi="Arial" w:cs="Arial"/>
                <w:bCs/>
                <w:snapToGrid w:val="0"/>
              </w:rPr>
              <w:t>NguyenBao</w:t>
            </w:r>
            <w:proofErr w:type="spellEnd"/>
            <w:r w:rsidRPr="002138AE">
              <w:rPr>
                <w:rFonts w:ascii="Arial" w:hAnsi="Arial" w:cs="Arial"/>
                <w:bCs/>
                <w:snapToGrid w:val="0"/>
              </w:rPr>
              <w:t xml:space="preserve"> Quoc</w:t>
            </w:r>
            <w:r w:rsidRPr="002138AE">
              <w:rPr>
                <w:rFonts w:ascii="Arial" w:hAnsi="Arial" w:cs="Arial"/>
                <w:bCs/>
                <w:snapToGrid w:val="0"/>
              </w:rPr>
              <w:t xml:space="preserve"> &amp; Le Viet An</w:t>
            </w:r>
          </w:p>
          <w:p w14:paraId="4E2E281A" w14:textId="77777777" w:rsidR="0074043A" w:rsidRPr="002138AE" w:rsidRDefault="0074043A" w:rsidP="00773CD7">
            <w:pPr>
              <w:rPr>
                <w:rFonts w:ascii="Arial" w:hAnsi="Arial" w:cs="Arial"/>
                <w:bCs/>
                <w:snapToGrid w:val="0"/>
              </w:rPr>
            </w:pPr>
          </w:p>
          <w:p w14:paraId="52713E39" w14:textId="77777777" w:rsidR="00437CE1" w:rsidRPr="002138AE" w:rsidRDefault="00437CE1" w:rsidP="00773CD7">
            <w:pPr>
              <w:rPr>
                <w:rFonts w:ascii="Arial" w:hAnsi="Arial" w:cs="Arial"/>
                <w:bCs/>
                <w:snapToGrid w:val="0"/>
              </w:rPr>
            </w:pPr>
          </w:p>
          <w:p w14:paraId="36FF936D" w14:textId="77777777" w:rsidR="002138AE" w:rsidRDefault="00DC38A5" w:rsidP="00773CD7">
            <w:pPr>
              <w:rPr>
                <w:rFonts w:ascii="Arial" w:hAnsi="Arial" w:cs="Arial"/>
                <w:bCs/>
                <w:snapToGrid w:val="0"/>
              </w:rPr>
            </w:pPr>
            <w:r w:rsidRPr="002138AE">
              <w:rPr>
                <w:rFonts w:ascii="Arial" w:hAnsi="Arial" w:cs="Arial"/>
                <w:bCs/>
                <w:snapToGrid w:val="0"/>
              </w:rPr>
              <w:t>Whole group</w:t>
            </w:r>
          </w:p>
          <w:p w14:paraId="52313766" w14:textId="77777777" w:rsidR="002138AE" w:rsidRDefault="002138AE" w:rsidP="00773CD7">
            <w:pPr>
              <w:rPr>
                <w:rFonts w:ascii="Arial" w:hAnsi="Arial" w:cs="Arial"/>
                <w:bCs/>
                <w:snapToGrid w:val="0"/>
              </w:rPr>
            </w:pPr>
          </w:p>
          <w:p w14:paraId="075F7B21" w14:textId="77777777" w:rsidR="002138AE" w:rsidRDefault="002138AE" w:rsidP="00773CD7">
            <w:pPr>
              <w:rPr>
                <w:rFonts w:ascii="Arial" w:hAnsi="Arial" w:cs="Arial"/>
                <w:bCs/>
                <w:snapToGrid w:val="0"/>
              </w:rPr>
            </w:pPr>
          </w:p>
          <w:p w14:paraId="19DDC126" w14:textId="77777777" w:rsidR="002138AE" w:rsidRDefault="002138AE" w:rsidP="00773CD7">
            <w:pPr>
              <w:rPr>
                <w:rFonts w:ascii="Arial" w:hAnsi="Arial" w:cs="Arial"/>
                <w:bCs/>
                <w:snapToGrid w:val="0"/>
              </w:rPr>
            </w:pPr>
          </w:p>
          <w:p w14:paraId="340FB6CA" w14:textId="77777777" w:rsidR="002138AE" w:rsidRDefault="002138AE" w:rsidP="00773CD7">
            <w:pPr>
              <w:rPr>
                <w:rFonts w:ascii="Arial" w:hAnsi="Arial" w:cs="Arial"/>
                <w:bCs/>
                <w:snapToGrid w:val="0"/>
              </w:rPr>
            </w:pPr>
          </w:p>
          <w:p w14:paraId="2543F76A" w14:textId="77777777" w:rsidR="002138AE" w:rsidRDefault="002138AE" w:rsidP="00773CD7">
            <w:pPr>
              <w:rPr>
                <w:rFonts w:ascii="Arial" w:hAnsi="Arial" w:cs="Arial"/>
                <w:bCs/>
                <w:snapToGrid w:val="0"/>
              </w:rPr>
            </w:pPr>
          </w:p>
          <w:p w14:paraId="6DA3CB9C" w14:textId="77777777" w:rsidR="002138AE" w:rsidRDefault="002138AE" w:rsidP="00773CD7">
            <w:pPr>
              <w:rPr>
                <w:rFonts w:ascii="Arial" w:hAnsi="Arial" w:cs="Arial"/>
                <w:bCs/>
                <w:snapToGrid w:val="0"/>
              </w:rPr>
            </w:pPr>
          </w:p>
          <w:p w14:paraId="5380B8BE" w14:textId="77777777" w:rsidR="002138AE" w:rsidRDefault="002138AE" w:rsidP="00773CD7">
            <w:pPr>
              <w:rPr>
                <w:rFonts w:ascii="Arial" w:hAnsi="Arial" w:cs="Arial"/>
                <w:bCs/>
                <w:snapToGrid w:val="0"/>
              </w:rPr>
            </w:pPr>
          </w:p>
          <w:p w14:paraId="6F1F1DBF" w14:textId="77777777" w:rsidR="004826C2" w:rsidRDefault="004826C2" w:rsidP="004826C2">
            <w:pPr>
              <w:spacing w:line="360" w:lineRule="auto"/>
              <w:rPr>
                <w:rFonts w:ascii="Arial" w:hAnsi="Arial" w:cs="Arial"/>
                <w:bCs/>
                <w:snapToGrid w:val="0"/>
              </w:rPr>
            </w:pPr>
          </w:p>
          <w:p w14:paraId="005EC37C" w14:textId="070F4036" w:rsidR="002138AE" w:rsidRDefault="002138AE" w:rsidP="004826C2">
            <w:pPr>
              <w:spacing w:line="360" w:lineRule="auto"/>
              <w:rPr>
                <w:rFonts w:ascii="Arial" w:hAnsi="Arial" w:cs="Arial"/>
                <w:bCs/>
                <w:snapToGrid w:val="0"/>
              </w:rPr>
            </w:pPr>
            <w:r>
              <w:rPr>
                <w:rFonts w:ascii="Arial" w:hAnsi="Arial" w:cs="Arial"/>
                <w:bCs/>
                <w:snapToGrid w:val="0"/>
              </w:rPr>
              <w:t xml:space="preserve">Elahe </w:t>
            </w:r>
            <w:proofErr w:type="spellStart"/>
            <w:r>
              <w:rPr>
                <w:rFonts w:ascii="Arial" w:hAnsi="Arial" w:cs="Arial"/>
                <w:bCs/>
                <w:snapToGrid w:val="0"/>
              </w:rPr>
              <w:t>Kabirian</w:t>
            </w:r>
            <w:proofErr w:type="spellEnd"/>
          </w:p>
          <w:p w14:paraId="599D118E" w14:textId="77777777" w:rsidR="002138AE" w:rsidRDefault="002138AE" w:rsidP="004826C2">
            <w:pPr>
              <w:spacing w:line="360" w:lineRule="auto"/>
              <w:rPr>
                <w:rFonts w:ascii="Arial" w:hAnsi="Arial" w:cs="Arial"/>
                <w:bCs/>
                <w:snapToGrid w:val="0"/>
              </w:rPr>
            </w:pPr>
          </w:p>
          <w:p w14:paraId="10E0AA2E" w14:textId="05F01B09" w:rsidR="0016510F" w:rsidRPr="002554A1" w:rsidRDefault="002138AE" w:rsidP="004826C2">
            <w:pPr>
              <w:spacing w:line="360" w:lineRule="auto"/>
              <w:rPr>
                <w:rFonts w:ascii="Arial" w:hAnsi="Arial" w:cs="Arial"/>
                <w:bCs/>
                <w:snapToGrid w:val="0"/>
              </w:rPr>
            </w:pPr>
            <w:r>
              <w:rPr>
                <w:rFonts w:ascii="Arial" w:hAnsi="Arial" w:cs="Arial"/>
                <w:bCs/>
                <w:snapToGrid w:val="0"/>
              </w:rPr>
              <w:t xml:space="preserve">Elahe </w:t>
            </w:r>
            <w:proofErr w:type="spellStart"/>
            <w:r>
              <w:rPr>
                <w:rFonts w:ascii="Arial" w:hAnsi="Arial" w:cs="Arial"/>
                <w:bCs/>
                <w:snapToGrid w:val="0"/>
              </w:rPr>
              <w:t>Kabirian</w:t>
            </w:r>
            <w:proofErr w:type="spellEnd"/>
            <w:r w:rsidR="00DC38A5" w:rsidRPr="002554A1">
              <w:rPr>
                <w:rFonts w:ascii="Arial" w:hAnsi="Arial" w:cs="Arial"/>
                <w:bCs/>
                <w:snapToGrid w:val="0"/>
              </w:rPr>
              <w:t xml:space="preserve"> </w:t>
            </w:r>
          </w:p>
        </w:tc>
        <w:tc>
          <w:tcPr>
            <w:tcW w:w="1479" w:type="dxa"/>
          </w:tcPr>
          <w:p w14:paraId="1CA898A1" w14:textId="77777777" w:rsidR="00B653A8" w:rsidRDefault="00B653A8" w:rsidP="004A7584">
            <w:pPr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</w:pPr>
          </w:p>
          <w:p w14:paraId="54738ED5" w14:textId="0BB658C3" w:rsidR="0016510F" w:rsidRDefault="00927BD4" w:rsidP="004A7584">
            <w:pPr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Done</w:t>
            </w:r>
          </w:p>
          <w:p w14:paraId="333AE195" w14:textId="77777777" w:rsidR="0016510F" w:rsidRDefault="0016510F" w:rsidP="004A7584">
            <w:pPr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</w:pPr>
          </w:p>
          <w:p w14:paraId="3D6F9B41" w14:textId="77777777" w:rsidR="0016510F" w:rsidRDefault="0016510F" w:rsidP="004A7584">
            <w:pPr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</w:pPr>
          </w:p>
          <w:p w14:paraId="2D7012BA" w14:textId="77777777" w:rsidR="0016510F" w:rsidRDefault="0016510F" w:rsidP="001A46AC">
            <w:pPr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</w:pPr>
          </w:p>
          <w:p w14:paraId="593C0C21" w14:textId="77777777" w:rsidR="00927BD4" w:rsidRDefault="00927BD4" w:rsidP="001A46AC">
            <w:pPr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</w:pPr>
          </w:p>
          <w:p w14:paraId="5B532D6F" w14:textId="77777777" w:rsidR="00927BD4" w:rsidRDefault="00927BD4" w:rsidP="001A46AC">
            <w:pPr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Done</w:t>
            </w:r>
          </w:p>
          <w:p w14:paraId="08927193" w14:textId="77777777" w:rsidR="00927BD4" w:rsidRDefault="00927BD4" w:rsidP="001A46AC">
            <w:pPr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</w:pPr>
          </w:p>
          <w:p w14:paraId="46A1AAF8" w14:textId="77777777" w:rsidR="00927BD4" w:rsidRDefault="00927BD4" w:rsidP="001A46AC">
            <w:pPr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</w:pPr>
          </w:p>
          <w:p w14:paraId="0F18A9AC" w14:textId="77777777" w:rsidR="00927BD4" w:rsidRDefault="00927BD4" w:rsidP="001A46AC">
            <w:pPr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</w:pPr>
          </w:p>
          <w:p w14:paraId="5340A0AD" w14:textId="77777777" w:rsidR="00927BD4" w:rsidRDefault="00927BD4" w:rsidP="001A46AC">
            <w:pPr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</w:pPr>
          </w:p>
          <w:p w14:paraId="31449428" w14:textId="77777777" w:rsidR="00927BD4" w:rsidRDefault="00927BD4" w:rsidP="001A46AC">
            <w:pPr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</w:pPr>
          </w:p>
          <w:p w14:paraId="788A40E8" w14:textId="77777777" w:rsidR="00927BD4" w:rsidRDefault="00927BD4" w:rsidP="001A46AC">
            <w:pPr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</w:pPr>
          </w:p>
          <w:p w14:paraId="05EB36FE" w14:textId="77777777" w:rsidR="00927BD4" w:rsidRDefault="00927BD4" w:rsidP="001A46AC">
            <w:pPr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</w:pPr>
          </w:p>
          <w:p w14:paraId="19BC2F95" w14:textId="77777777" w:rsidR="00927BD4" w:rsidRDefault="00927BD4" w:rsidP="001A46AC">
            <w:pPr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</w:pPr>
          </w:p>
          <w:p w14:paraId="618059C4" w14:textId="77777777" w:rsidR="00927BD4" w:rsidRDefault="00927BD4" w:rsidP="001A46AC">
            <w:pPr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</w:pPr>
          </w:p>
          <w:p w14:paraId="5915BD7B" w14:textId="77777777" w:rsidR="00927BD4" w:rsidRDefault="00927BD4" w:rsidP="001A46AC">
            <w:pPr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Done</w:t>
            </w:r>
          </w:p>
          <w:p w14:paraId="1B7AD6D9" w14:textId="77777777" w:rsidR="00927BD4" w:rsidRDefault="00927BD4" w:rsidP="001A46AC">
            <w:pPr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</w:pPr>
          </w:p>
          <w:p w14:paraId="1DA22DBF" w14:textId="77777777" w:rsidR="00927BD4" w:rsidRDefault="00927BD4" w:rsidP="001A46AC">
            <w:pPr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</w:pPr>
          </w:p>
          <w:p w14:paraId="410AA981" w14:textId="1C61FA59" w:rsidR="00927BD4" w:rsidRPr="00B653A8" w:rsidRDefault="00927BD4" w:rsidP="001A46AC">
            <w:pPr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Done</w:t>
            </w:r>
            <w:bookmarkStart w:id="0" w:name="_GoBack"/>
            <w:bookmarkEnd w:id="0"/>
          </w:p>
        </w:tc>
      </w:tr>
    </w:tbl>
    <w:p w14:paraId="0C02CFD7" w14:textId="77777777" w:rsidR="006E05CC" w:rsidRPr="005532CA" w:rsidRDefault="006E05CC" w:rsidP="005532CA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</w:p>
    <w:p w14:paraId="2975507A" w14:textId="73A2BB8B" w:rsidR="00F77793" w:rsidRPr="005532CA" w:rsidRDefault="00D212C1" w:rsidP="005532CA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  <w:r>
        <w:rPr>
          <w:rFonts w:ascii="Arial" w:hAnsi="Arial"/>
          <w:b/>
          <w:color w:val="4472C4"/>
          <w:sz w:val="22"/>
          <w:szCs w:val="22"/>
        </w:rPr>
        <w:t xml:space="preserve">  </w:t>
      </w:r>
      <w:r w:rsidR="00C0292E" w:rsidRPr="005532CA">
        <w:rPr>
          <w:rFonts w:ascii="Arial" w:hAnsi="Arial"/>
          <w:color w:val="000000"/>
          <w:sz w:val="18"/>
          <w:szCs w:val="18"/>
        </w:rPr>
        <w:br/>
      </w:r>
    </w:p>
    <w:p w14:paraId="2DC0F154" w14:textId="53095E59" w:rsidR="00C0292E" w:rsidRPr="005532CA" w:rsidRDefault="00C0292E" w:rsidP="005532CA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</w:p>
    <w:p w14:paraId="7D188AA3" w14:textId="77777777" w:rsidR="00D212C1" w:rsidRDefault="00D212C1" w:rsidP="005532CA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</w:p>
    <w:p w14:paraId="7F8C55D9" w14:textId="77777777" w:rsidR="00161C70" w:rsidRDefault="00D212C1" w:rsidP="005532CA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  <w:r>
        <w:rPr>
          <w:rFonts w:ascii="Arial" w:hAnsi="Arial"/>
          <w:b/>
          <w:color w:val="4472C4"/>
          <w:sz w:val="22"/>
          <w:szCs w:val="22"/>
        </w:rPr>
        <w:t xml:space="preserve">      </w:t>
      </w:r>
    </w:p>
    <w:p w14:paraId="6625C5F2" w14:textId="77777777" w:rsidR="00161C70" w:rsidRDefault="00161C70" w:rsidP="005532CA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</w:p>
    <w:p w14:paraId="5CA65763" w14:textId="77777777" w:rsidR="00161C70" w:rsidRDefault="00161C70" w:rsidP="005532CA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</w:p>
    <w:p w14:paraId="0AC3BC11" w14:textId="77777777" w:rsidR="00161C70" w:rsidRDefault="00161C70" w:rsidP="005532CA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</w:p>
    <w:p w14:paraId="1E496625" w14:textId="77777777" w:rsidR="00010FAB" w:rsidRDefault="00010FAB" w:rsidP="00010FAB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</w:p>
    <w:p w14:paraId="3918D7DA" w14:textId="1ED1D504" w:rsidR="00010FAB" w:rsidRDefault="00010FAB" w:rsidP="00010FAB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</w:p>
    <w:p w14:paraId="72E5ADC7" w14:textId="70489564" w:rsidR="001C16FE" w:rsidRDefault="001C16FE" w:rsidP="00010FAB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</w:p>
    <w:p w14:paraId="2B97FEF6" w14:textId="011CF0EC" w:rsidR="001C16FE" w:rsidRDefault="001C16FE" w:rsidP="00010FAB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</w:p>
    <w:p w14:paraId="4E534122" w14:textId="77777777" w:rsidR="001C16FE" w:rsidRDefault="001C16FE" w:rsidP="00010FAB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</w:p>
    <w:p w14:paraId="50FC0828" w14:textId="00A9BFCC" w:rsidR="004E58C0" w:rsidRPr="005532CA" w:rsidRDefault="004E58C0" w:rsidP="00010FAB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</w:p>
    <w:tbl>
      <w:tblPr>
        <w:tblW w:w="0" w:type="auto"/>
        <w:tblInd w:w="265" w:type="dxa"/>
        <w:tblLook w:val="04A0" w:firstRow="1" w:lastRow="0" w:firstColumn="1" w:lastColumn="0" w:noHBand="0" w:noVBand="1"/>
      </w:tblPr>
      <w:tblGrid>
        <w:gridCol w:w="2748"/>
        <w:gridCol w:w="6454"/>
      </w:tblGrid>
      <w:tr w:rsidR="00927BD4" w:rsidRPr="005532CA" w14:paraId="05CBCBFF" w14:textId="77777777" w:rsidTr="007B6047">
        <w:trPr>
          <w:trHeight w:hRule="exact" w:val="1059"/>
        </w:trPr>
        <w:tc>
          <w:tcPr>
            <w:tcW w:w="2748" w:type="dxa"/>
            <w:shd w:val="clear" w:color="auto" w:fill="auto"/>
            <w:vAlign w:val="bottom"/>
          </w:tcPr>
          <w:p w14:paraId="6FD1C0BE" w14:textId="77777777" w:rsidR="004E58C0" w:rsidRPr="005532CA" w:rsidRDefault="004E58C0" w:rsidP="007B6047">
            <w:pPr>
              <w:ind w:left="-173"/>
              <w:jc w:val="right"/>
              <w:rPr>
                <w:rFonts w:ascii="Arial" w:hAnsi="Arial"/>
                <w:b/>
                <w:color w:val="5B9BD5"/>
                <w:sz w:val="28"/>
                <w:szCs w:val="28"/>
              </w:rPr>
            </w:pPr>
            <w:r w:rsidRPr="005532CA">
              <w:rPr>
                <w:rFonts w:ascii="Arial" w:hAnsi="Arial"/>
                <w:b/>
                <w:color w:val="5B9BD5"/>
                <w:sz w:val="20"/>
                <w:szCs w:val="20"/>
              </w:rPr>
              <w:t>SECRETARY APPROVAL:</w:t>
            </w:r>
            <w:r w:rsidRPr="005532CA">
              <w:rPr>
                <w:rFonts w:ascii="Arial" w:hAnsi="Arial"/>
                <w:b/>
                <w:color w:val="5B9BD5"/>
                <w:sz w:val="20"/>
                <w:szCs w:val="20"/>
              </w:rPr>
              <w:br/>
            </w:r>
            <w:r w:rsidRPr="005532CA">
              <w:rPr>
                <w:rFonts w:ascii="Arial" w:hAnsi="Arial"/>
                <w:i/>
                <w:color w:val="000000"/>
                <w:sz w:val="16"/>
                <w:szCs w:val="16"/>
              </w:rPr>
              <w:t>(Signature &amp; Date)</w:t>
            </w:r>
          </w:p>
        </w:tc>
        <w:tc>
          <w:tcPr>
            <w:tcW w:w="645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CDC2D89" w14:textId="43E051D5" w:rsidR="004E58C0" w:rsidRPr="005532CA" w:rsidRDefault="009F3292" w:rsidP="007B6047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Elahe Seyedkabirian   </w:t>
            </w:r>
            <w:r w:rsidR="00651B65">
              <w:rPr>
                <w:rFonts w:ascii="Arial" w:hAnsi="Arial"/>
                <w:color w:val="000000"/>
                <w:sz w:val="20"/>
                <w:szCs w:val="20"/>
              </w:rPr>
              <w:t xml:space="preserve">                                   </w:t>
            </w:r>
            <w:r w:rsidR="00C77DB0">
              <w:rPr>
                <w:rFonts w:ascii="Arial" w:hAnsi="Arial"/>
                <w:color w:val="000000"/>
                <w:sz w:val="20"/>
                <w:szCs w:val="20"/>
              </w:rPr>
              <w:t>1</w:t>
            </w:r>
            <w:r w:rsidR="00CB110C">
              <w:rPr>
                <w:rFonts w:ascii="Arial" w:hAnsi="Arial"/>
                <w:color w:val="000000"/>
                <w:sz w:val="20"/>
                <w:szCs w:val="20"/>
              </w:rPr>
              <w:t>1</w:t>
            </w:r>
            <w:r w:rsidR="00B50235">
              <w:rPr>
                <w:rFonts w:ascii="Arial" w:hAnsi="Arial"/>
                <w:color w:val="000000"/>
                <w:sz w:val="20"/>
                <w:szCs w:val="20"/>
              </w:rPr>
              <w:t>-</w:t>
            </w:r>
            <w:r w:rsidR="00CB110C">
              <w:rPr>
                <w:rFonts w:ascii="Arial" w:hAnsi="Arial"/>
                <w:color w:val="000000"/>
                <w:sz w:val="20"/>
                <w:szCs w:val="20"/>
              </w:rPr>
              <w:t>0</w:t>
            </w:r>
            <w:r w:rsidR="00B50235">
              <w:rPr>
                <w:rFonts w:ascii="Arial" w:hAnsi="Arial"/>
                <w:color w:val="000000"/>
                <w:sz w:val="20"/>
                <w:szCs w:val="20"/>
              </w:rPr>
              <w:t>1-201</w:t>
            </w:r>
            <w:r w:rsidR="00CB110C">
              <w:rPr>
                <w:rFonts w:ascii="Arial" w:hAnsi="Arial"/>
                <w:color w:val="000000"/>
                <w:sz w:val="20"/>
                <w:szCs w:val="20"/>
              </w:rPr>
              <w:t>9</w:t>
            </w:r>
          </w:p>
        </w:tc>
      </w:tr>
    </w:tbl>
    <w:p w14:paraId="4362E841" w14:textId="76FA4970" w:rsidR="00EE639C" w:rsidRPr="00010FAB" w:rsidRDefault="00EE639C" w:rsidP="004E1D44">
      <w:pPr>
        <w:tabs>
          <w:tab w:val="left" w:pos="9800"/>
        </w:tabs>
        <w:rPr>
          <w:rFonts w:ascii="Arial" w:hAnsi="Arial"/>
          <w:sz w:val="22"/>
          <w:szCs w:val="22"/>
        </w:rPr>
      </w:pPr>
    </w:p>
    <w:sectPr w:rsidR="00EE639C" w:rsidRPr="00010FAB" w:rsidSect="005A2C06">
      <w:headerReference w:type="default" r:id="rId8"/>
      <w:pgSz w:w="12240" w:h="15840"/>
      <w:pgMar w:top="432" w:right="720" w:bottom="432" w:left="720" w:header="964" w:footer="136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DA83BD" w14:textId="77777777" w:rsidR="00756A42" w:rsidRDefault="00756A42" w:rsidP="005A2C06">
      <w:r>
        <w:separator/>
      </w:r>
    </w:p>
  </w:endnote>
  <w:endnote w:type="continuationSeparator" w:id="0">
    <w:p w14:paraId="5701C163" w14:textId="77777777" w:rsidR="00756A42" w:rsidRDefault="00756A42" w:rsidP="005A2C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Fontys Joanna">
    <w:altName w:val="Cambria"/>
    <w:charset w:val="00"/>
    <w:family w:val="roman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CC00B9" w14:textId="77777777" w:rsidR="00756A42" w:rsidRDefault="00756A42" w:rsidP="005A2C06">
      <w:r>
        <w:separator/>
      </w:r>
    </w:p>
  </w:footnote>
  <w:footnote w:type="continuationSeparator" w:id="0">
    <w:p w14:paraId="4765698F" w14:textId="77777777" w:rsidR="00756A42" w:rsidRDefault="00756A42" w:rsidP="005A2C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5AB083" w14:textId="7FDB0AB2" w:rsidR="005A2C06" w:rsidRDefault="005A2C06">
    <w:pPr>
      <w:pStyle w:val="Header"/>
    </w:pPr>
    <w:r>
      <w:rPr>
        <w:rFonts w:asciiTheme="majorHAnsi" w:eastAsiaTheme="majorEastAsia" w:hAnsiTheme="majorHAnsi" w:cstheme="majorBidi"/>
        <w:noProof/>
        <w:color w:val="5B9BD5" w:themeColor="accent1"/>
      </w:rPr>
      <w:drawing>
        <wp:inline distT="0" distB="0" distL="0" distR="0" wp14:anchorId="6EFB2BF2" wp14:editId="6E858C81">
          <wp:extent cx="1130300" cy="11303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0300" cy="1130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E1AB2"/>
    <w:multiLevelType w:val="hybridMultilevel"/>
    <w:tmpl w:val="9CD2CFD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51336"/>
    <w:multiLevelType w:val="hybridMultilevel"/>
    <w:tmpl w:val="7CFC2B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1D256B"/>
    <w:multiLevelType w:val="hybridMultilevel"/>
    <w:tmpl w:val="B1CA1922"/>
    <w:lvl w:ilvl="0" w:tplc="2000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67050D2"/>
    <w:multiLevelType w:val="hybridMultilevel"/>
    <w:tmpl w:val="0ADC0B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543B73"/>
    <w:multiLevelType w:val="hybridMultilevel"/>
    <w:tmpl w:val="D3982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5353CB"/>
    <w:multiLevelType w:val="hybridMultilevel"/>
    <w:tmpl w:val="B4DAAB2C"/>
    <w:lvl w:ilvl="0" w:tplc="2000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6" w15:restartNumberingAfterBreak="0">
    <w:nsid w:val="3D216002"/>
    <w:multiLevelType w:val="hybridMultilevel"/>
    <w:tmpl w:val="0F2C8D06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9063D94"/>
    <w:multiLevelType w:val="hybridMultilevel"/>
    <w:tmpl w:val="15163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7915FB"/>
    <w:multiLevelType w:val="hybridMultilevel"/>
    <w:tmpl w:val="E234695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9938AE"/>
    <w:multiLevelType w:val="hybridMultilevel"/>
    <w:tmpl w:val="377C19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751EB9"/>
    <w:multiLevelType w:val="hybridMultilevel"/>
    <w:tmpl w:val="C9F2E0D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06184B"/>
    <w:multiLevelType w:val="hybridMultilevel"/>
    <w:tmpl w:val="48F65F24"/>
    <w:lvl w:ilvl="0" w:tplc="0413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2" w15:restartNumberingAfterBreak="0">
    <w:nsid w:val="58A8762B"/>
    <w:multiLevelType w:val="hybridMultilevel"/>
    <w:tmpl w:val="CAF835B8"/>
    <w:lvl w:ilvl="0" w:tplc="20000003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13" w15:restartNumberingAfterBreak="0">
    <w:nsid w:val="68EB4B38"/>
    <w:multiLevelType w:val="hybridMultilevel"/>
    <w:tmpl w:val="AF9458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C93CDB"/>
    <w:multiLevelType w:val="hybridMultilevel"/>
    <w:tmpl w:val="C7E66FF0"/>
    <w:lvl w:ilvl="0" w:tplc="0413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330E68"/>
    <w:multiLevelType w:val="hybridMultilevel"/>
    <w:tmpl w:val="E9F85C1E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3"/>
  </w:num>
  <w:num w:numId="4">
    <w:abstractNumId w:val="11"/>
  </w:num>
  <w:num w:numId="5">
    <w:abstractNumId w:val="10"/>
  </w:num>
  <w:num w:numId="6">
    <w:abstractNumId w:val="14"/>
  </w:num>
  <w:num w:numId="7">
    <w:abstractNumId w:val="6"/>
  </w:num>
  <w:num w:numId="8">
    <w:abstractNumId w:val="12"/>
  </w:num>
  <w:num w:numId="9">
    <w:abstractNumId w:val="9"/>
  </w:num>
  <w:num w:numId="10">
    <w:abstractNumId w:val="5"/>
  </w:num>
  <w:num w:numId="11">
    <w:abstractNumId w:val="3"/>
  </w:num>
  <w:num w:numId="12">
    <w:abstractNumId w:val="8"/>
  </w:num>
  <w:num w:numId="13">
    <w:abstractNumId w:val="1"/>
  </w:num>
  <w:num w:numId="14">
    <w:abstractNumId w:val="15"/>
  </w:num>
  <w:num w:numId="15">
    <w:abstractNumId w:val="0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546C"/>
    <w:rsid w:val="00010FAB"/>
    <w:rsid w:val="00014E21"/>
    <w:rsid w:val="00031091"/>
    <w:rsid w:val="00076C59"/>
    <w:rsid w:val="0007712E"/>
    <w:rsid w:val="000D35DF"/>
    <w:rsid w:val="000D70A5"/>
    <w:rsid w:val="000F4B67"/>
    <w:rsid w:val="000F6D40"/>
    <w:rsid w:val="00110F06"/>
    <w:rsid w:val="00116145"/>
    <w:rsid w:val="00122617"/>
    <w:rsid w:val="00126215"/>
    <w:rsid w:val="001329B1"/>
    <w:rsid w:val="00150C93"/>
    <w:rsid w:val="00161C70"/>
    <w:rsid w:val="0016313D"/>
    <w:rsid w:val="0016510F"/>
    <w:rsid w:val="00165633"/>
    <w:rsid w:val="00173C98"/>
    <w:rsid w:val="00191E73"/>
    <w:rsid w:val="001A0587"/>
    <w:rsid w:val="001A46AC"/>
    <w:rsid w:val="001A6848"/>
    <w:rsid w:val="001C16FE"/>
    <w:rsid w:val="001E0A53"/>
    <w:rsid w:val="001F5A9F"/>
    <w:rsid w:val="002138AE"/>
    <w:rsid w:val="00246DBA"/>
    <w:rsid w:val="002554A1"/>
    <w:rsid w:val="00294B31"/>
    <w:rsid w:val="002A6517"/>
    <w:rsid w:val="003003C9"/>
    <w:rsid w:val="00321D8A"/>
    <w:rsid w:val="0032597E"/>
    <w:rsid w:val="00334655"/>
    <w:rsid w:val="003349F2"/>
    <w:rsid w:val="00352D52"/>
    <w:rsid w:val="003579C4"/>
    <w:rsid w:val="003772DA"/>
    <w:rsid w:val="003847F4"/>
    <w:rsid w:val="00393B7F"/>
    <w:rsid w:val="003B251B"/>
    <w:rsid w:val="003D029E"/>
    <w:rsid w:val="003D711D"/>
    <w:rsid w:val="003F6952"/>
    <w:rsid w:val="003F6EA6"/>
    <w:rsid w:val="0041165E"/>
    <w:rsid w:val="00413288"/>
    <w:rsid w:val="00417B80"/>
    <w:rsid w:val="004344BC"/>
    <w:rsid w:val="00437CE1"/>
    <w:rsid w:val="00471C74"/>
    <w:rsid w:val="00475594"/>
    <w:rsid w:val="004826C2"/>
    <w:rsid w:val="004937B7"/>
    <w:rsid w:val="004966B3"/>
    <w:rsid w:val="004A7584"/>
    <w:rsid w:val="004C1D17"/>
    <w:rsid w:val="004E1D44"/>
    <w:rsid w:val="004E58C0"/>
    <w:rsid w:val="00510E64"/>
    <w:rsid w:val="005532CA"/>
    <w:rsid w:val="00564437"/>
    <w:rsid w:val="0059621F"/>
    <w:rsid w:val="005A2C06"/>
    <w:rsid w:val="005A7081"/>
    <w:rsid w:val="005A7F90"/>
    <w:rsid w:val="005B2AAD"/>
    <w:rsid w:val="005B3BD6"/>
    <w:rsid w:val="005B68BD"/>
    <w:rsid w:val="005C663B"/>
    <w:rsid w:val="005F3074"/>
    <w:rsid w:val="005F3C9C"/>
    <w:rsid w:val="006317B6"/>
    <w:rsid w:val="006453F1"/>
    <w:rsid w:val="00651B65"/>
    <w:rsid w:val="00652163"/>
    <w:rsid w:val="00692B28"/>
    <w:rsid w:val="006B41A3"/>
    <w:rsid w:val="006C18FC"/>
    <w:rsid w:val="006E05CC"/>
    <w:rsid w:val="006E574D"/>
    <w:rsid w:val="0074043A"/>
    <w:rsid w:val="0075207D"/>
    <w:rsid w:val="00756A42"/>
    <w:rsid w:val="00773CD7"/>
    <w:rsid w:val="007847FE"/>
    <w:rsid w:val="007B0B98"/>
    <w:rsid w:val="007C4C07"/>
    <w:rsid w:val="007C7F7D"/>
    <w:rsid w:val="007E21E6"/>
    <w:rsid w:val="007E3744"/>
    <w:rsid w:val="008417B1"/>
    <w:rsid w:val="00880D5C"/>
    <w:rsid w:val="00897EF9"/>
    <w:rsid w:val="008C301E"/>
    <w:rsid w:val="008F6ACB"/>
    <w:rsid w:val="00905410"/>
    <w:rsid w:val="00914928"/>
    <w:rsid w:val="00927BD4"/>
    <w:rsid w:val="00931BBD"/>
    <w:rsid w:val="00933804"/>
    <w:rsid w:val="00934A80"/>
    <w:rsid w:val="00942358"/>
    <w:rsid w:val="009627C0"/>
    <w:rsid w:val="009B3EB1"/>
    <w:rsid w:val="009B3F63"/>
    <w:rsid w:val="009F3292"/>
    <w:rsid w:val="00A11870"/>
    <w:rsid w:val="00A14B50"/>
    <w:rsid w:val="00A16FC0"/>
    <w:rsid w:val="00A37964"/>
    <w:rsid w:val="00A50B59"/>
    <w:rsid w:val="00A51B13"/>
    <w:rsid w:val="00A63F7E"/>
    <w:rsid w:val="00A9242D"/>
    <w:rsid w:val="00A95A49"/>
    <w:rsid w:val="00AA7394"/>
    <w:rsid w:val="00AB3502"/>
    <w:rsid w:val="00B50235"/>
    <w:rsid w:val="00B57BAC"/>
    <w:rsid w:val="00B60B1C"/>
    <w:rsid w:val="00B6144B"/>
    <w:rsid w:val="00B61F4F"/>
    <w:rsid w:val="00B653A8"/>
    <w:rsid w:val="00B8354F"/>
    <w:rsid w:val="00B91E31"/>
    <w:rsid w:val="00B93672"/>
    <w:rsid w:val="00BA546C"/>
    <w:rsid w:val="00BB58C6"/>
    <w:rsid w:val="00BC4D15"/>
    <w:rsid w:val="00BD5DDC"/>
    <w:rsid w:val="00BE2863"/>
    <w:rsid w:val="00BE7EEC"/>
    <w:rsid w:val="00C0292E"/>
    <w:rsid w:val="00C06394"/>
    <w:rsid w:val="00C16EE4"/>
    <w:rsid w:val="00C4785A"/>
    <w:rsid w:val="00C60CD6"/>
    <w:rsid w:val="00C61A75"/>
    <w:rsid w:val="00C71A92"/>
    <w:rsid w:val="00C73E9F"/>
    <w:rsid w:val="00C77B36"/>
    <w:rsid w:val="00C77DB0"/>
    <w:rsid w:val="00CB110C"/>
    <w:rsid w:val="00CD1ACE"/>
    <w:rsid w:val="00D00054"/>
    <w:rsid w:val="00D14F10"/>
    <w:rsid w:val="00D212C1"/>
    <w:rsid w:val="00D21A81"/>
    <w:rsid w:val="00D76D16"/>
    <w:rsid w:val="00DA38B3"/>
    <w:rsid w:val="00DC38A5"/>
    <w:rsid w:val="00DF7A6A"/>
    <w:rsid w:val="00E03C19"/>
    <w:rsid w:val="00E15146"/>
    <w:rsid w:val="00E22D15"/>
    <w:rsid w:val="00E261AA"/>
    <w:rsid w:val="00E27746"/>
    <w:rsid w:val="00E301DE"/>
    <w:rsid w:val="00E5563E"/>
    <w:rsid w:val="00E61466"/>
    <w:rsid w:val="00E61AD8"/>
    <w:rsid w:val="00E6315F"/>
    <w:rsid w:val="00E63AA8"/>
    <w:rsid w:val="00E85225"/>
    <w:rsid w:val="00E965C3"/>
    <w:rsid w:val="00EE4DFF"/>
    <w:rsid w:val="00EE639C"/>
    <w:rsid w:val="00EE656D"/>
    <w:rsid w:val="00F15905"/>
    <w:rsid w:val="00F33B2B"/>
    <w:rsid w:val="00F5560F"/>
    <w:rsid w:val="00F55ECB"/>
    <w:rsid w:val="00F77793"/>
    <w:rsid w:val="00F86455"/>
    <w:rsid w:val="00FB58B0"/>
    <w:rsid w:val="00FB6167"/>
    <w:rsid w:val="00FC597B"/>
    <w:rsid w:val="00FE13A1"/>
    <w:rsid w:val="00FE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4FF7285C"/>
  <w15:docId w15:val="{A49A06D1-6077-43B4-8BD7-595C4BF35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qFormat/>
    <w:rsid w:val="00F77793"/>
    <w:pPr>
      <w:keepNext/>
      <w:jc w:val="center"/>
      <w:outlineLvl w:val="5"/>
    </w:pPr>
    <w:rPr>
      <w:rFonts w:ascii="Fontys Joanna" w:eastAsia="Times New Roman" w:hAnsi="Fontys Joanna"/>
      <w:b/>
      <w:sz w:val="20"/>
      <w:lang w:val="nl-NL" w:eastAsia="de-D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3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29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261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617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rsid w:val="005C663B"/>
    <w:pPr>
      <w:tabs>
        <w:tab w:val="center" w:pos="4320"/>
        <w:tab w:val="right" w:pos="8640"/>
      </w:tabs>
    </w:pPr>
    <w:rPr>
      <w:rFonts w:ascii="Times New Roman" w:eastAsia="Times New Roman" w:hAnsi="Times New Roman"/>
      <w:lang w:val="de-DE" w:eastAsia="de-DE"/>
    </w:rPr>
  </w:style>
  <w:style w:type="character" w:customStyle="1" w:styleId="HeaderChar">
    <w:name w:val="Header Char"/>
    <w:basedOn w:val="DefaultParagraphFont"/>
    <w:link w:val="Header"/>
    <w:uiPriority w:val="99"/>
    <w:rsid w:val="005C663B"/>
    <w:rPr>
      <w:rFonts w:ascii="Times New Roman" w:eastAsia="Times New Roman" w:hAnsi="Times New Roman"/>
      <w:sz w:val="24"/>
      <w:szCs w:val="24"/>
      <w:lang w:val="de-DE" w:eastAsia="de-DE"/>
    </w:rPr>
  </w:style>
  <w:style w:type="character" w:customStyle="1" w:styleId="Heading6Char">
    <w:name w:val="Heading 6 Char"/>
    <w:basedOn w:val="DefaultParagraphFont"/>
    <w:link w:val="Heading6"/>
    <w:uiPriority w:val="9"/>
    <w:rsid w:val="00F77793"/>
    <w:rPr>
      <w:rFonts w:ascii="Fontys Joanna" w:eastAsia="Times New Roman" w:hAnsi="Fontys Joanna"/>
      <w:b/>
      <w:szCs w:val="24"/>
      <w:lang w:val="nl-NL" w:eastAsia="de-DE"/>
    </w:rPr>
  </w:style>
  <w:style w:type="table" w:styleId="GridTable1Light-Accent5">
    <w:name w:val="Grid Table 1 Light Accent 5"/>
    <w:basedOn w:val="TableNormal"/>
    <w:uiPriority w:val="46"/>
    <w:rsid w:val="00D212C1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D212C1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1Light-Accent1">
    <w:name w:val="Grid Table 1 Light Accent 1"/>
    <w:basedOn w:val="TableNormal"/>
    <w:uiPriority w:val="46"/>
    <w:rsid w:val="00D212C1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Footer">
    <w:name w:val="footer"/>
    <w:basedOn w:val="Normal"/>
    <w:link w:val="FooterChar"/>
    <w:uiPriority w:val="99"/>
    <w:unhideWhenUsed/>
    <w:rsid w:val="005A2C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2C06"/>
    <w:rPr>
      <w:sz w:val="24"/>
      <w:szCs w:val="24"/>
    </w:rPr>
  </w:style>
  <w:style w:type="paragraph" w:styleId="BodyText">
    <w:name w:val="Body Text"/>
    <w:basedOn w:val="Normal"/>
    <w:link w:val="BodyTextChar"/>
    <w:qFormat/>
    <w:rsid w:val="005B68BD"/>
    <w:pPr>
      <w:spacing w:before="180" w:after="180"/>
    </w:pPr>
    <w:rPr>
      <w:rFonts w:asciiTheme="minorHAnsi" w:eastAsiaTheme="minorHAnsi" w:hAnsiTheme="minorHAnsi" w:cstheme="minorBidi"/>
    </w:rPr>
  </w:style>
  <w:style w:type="character" w:customStyle="1" w:styleId="BodyTextChar">
    <w:name w:val="Body Text Char"/>
    <w:basedOn w:val="DefaultParagraphFont"/>
    <w:link w:val="BodyText"/>
    <w:rsid w:val="005B68BD"/>
    <w:rPr>
      <w:rFonts w:asciiTheme="minorHAnsi" w:eastAsiaTheme="minorHAnsi" w:hAnsiTheme="minorHAnsi" w:cstheme="minorBidi"/>
      <w:sz w:val="24"/>
      <w:szCs w:val="24"/>
    </w:rPr>
  </w:style>
  <w:style w:type="paragraph" w:customStyle="1" w:styleId="Definition">
    <w:name w:val="Definition"/>
    <w:basedOn w:val="Normal"/>
    <w:rsid w:val="005B68BD"/>
    <w:pPr>
      <w:spacing w:after="200"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ne\AppData\Local\Temp\Temp_MeetingMinutesClassic-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ABA9B1E-2ADD-4934-9A4E-502FB19E6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Temp_MeetingMinutesClassic-1.dotx</Template>
  <TotalTime>811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Alane</dc:creator>
  <cp:keywords/>
  <dc:description/>
  <cp:lastModifiedBy>Seyedkabirian,Elahe E.</cp:lastModifiedBy>
  <cp:revision>118</cp:revision>
  <dcterms:created xsi:type="dcterms:W3CDTF">2016-03-05T22:15:00Z</dcterms:created>
  <dcterms:modified xsi:type="dcterms:W3CDTF">2019-01-21T16:52:00Z</dcterms:modified>
</cp:coreProperties>
</file>