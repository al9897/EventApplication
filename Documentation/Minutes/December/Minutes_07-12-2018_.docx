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4D951782" w:rsidR="005A2C06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Friday </w:t>
            </w:r>
            <w:r w:rsidR="0075207D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 w:rsidR="00BB58C6">
              <w:rPr>
                <w:rFonts w:ascii="Arial" w:hAnsi="Arial"/>
                <w:color w:val="000000"/>
                <w:sz w:val="20"/>
                <w:szCs w:val="20"/>
              </w:rPr>
              <w:t>7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 w:rsidR="004A7584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BB58C6"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0AFD64F3" w:rsidR="004C1D17" w:rsidRDefault="004A758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75207D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3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75207D">
              <w:rPr>
                <w:rFonts w:ascii="Arial" w:hAnsi="Arial"/>
                <w:noProof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:3</w:t>
            </w:r>
            <w:r w:rsidR="00BE2863">
              <w:rPr>
                <w:rFonts w:ascii="Arial" w:hAnsi="Arial"/>
                <w:noProof/>
                <w:color w:val="000000"/>
                <w:sz w:val="20"/>
                <w:szCs w:val="20"/>
              </w:rPr>
              <w:t>0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AM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6678D22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2.37 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3579C4" w:rsidRDefault="00A14B50" w:rsidP="00A14B50">
      <w:pPr>
        <w:pStyle w:val="ListParagraph"/>
        <w:spacing w:line="360" w:lineRule="auto"/>
        <w:rPr>
          <w:rFonts w:ascii="Arial" w:hAnsi="Arial"/>
          <w:b/>
          <w:color w:val="000000" w:themeColor="text1"/>
          <w:sz w:val="20"/>
          <w:szCs w:val="20"/>
        </w:rPr>
      </w:pPr>
    </w:p>
    <w:p w14:paraId="79E842AF" w14:textId="28F465F8" w:rsidR="00334655" w:rsidRPr="003579C4" w:rsidRDefault="00A14B50" w:rsidP="00B60B1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3579C4">
        <w:rPr>
          <w:rFonts w:ascii="Arial" w:hAnsi="Arial"/>
          <w:color w:val="000000" w:themeColor="text1"/>
          <w:sz w:val="18"/>
          <w:szCs w:val="18"/>
        </w:rPr>
        <w:t>Elahe Seyedkabirian,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Pr="003579C4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Pr="003579C4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Pr="003579C4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 </w:t>
      </w:r>
      <w:proofErr w:type="spellStart"/>
      <w:r w:rsidR="00475594" w:rsidRPr="003579C4">
        <w:rPr>
          <w:rFonts w:ascii="Arial" w:hAnsi="Arial"/>
          <w:color w:val="000000" w:themeColor="text1"/>
          <w:sz w:val="18"/>
          <w:szCs w:val="18"/>
        </w:rPr>
        <w:t>NguyenBao</w:t>
      </w:r>
      <w:proofErr w:type="spellEnd"/>
      <w:r w:rsidR="00475594" w:rsidRPr="003579C4">
        <w:rPr>
          <w:rFonts w:ascii="Arial" w:hAnsi="Arial"/>
          <w:color w:val="000000" w:themeColor="text1"/>
          <w:sz w:val="18"/>
          <w:szCs w:val="18"/>
        </w:rPr>
        <w:t xml:space="preserve"> Quoc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334655" w:rsidRPr="003579C4">
        <w:rPr>
          <w:rFonts w:ascii="Arial" w:hAnsi="Arial"/>
          <w:color w:val="000000" w:themeColor="text1"/>
          <w:sz w:val="18"/>
          <w:szCs w:val="18"/>
        </w:rPr>
        <w:t xml:space="preserve">Mikael </w:t>
      </w:r>
      <w:proofErr w:type="spellStart"/>
      <w:r w:rsidR="00334655" w:rsidRPr="003579C4">
        <w:rPr>
          <w:rFonts w:ascii="Arial" w:hAnsi="Arial"/>
          <w:color w:val="000000" w:themeColor="text1"/>
          <w:sz w:val="18"/>
          <w:szCs w:val="18"/>
        </w:rPr>
        <w:t>Shaghela</w:t>
      </w:r>
      <w:r w:rsidR="00B60B1C" w:rsidRPr="003579C4">
        <w:rPr>
          <w:rFonts w:ascii="Arial" w:hAnsi="Arial"/>
          <w:color w:val="000000" w:themeColor="text1"/>
          <w:sz w:val="18"/>
          <w:szCs w:val="18"/>
        </w:rPr>
        <w:t>ni</w:t>
      </w:r>
      <w:proofErr w:type="spellEnd"/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6A8C3887" w:rsidR="004966B3" w:rsidRPr="003579C4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47616A14" w14:textId="390FA9DD" w:rsidR="003579C4" w:rsidRPr="000F6C8A" w:rsidRDefault="003579C4" w:rsidP="003579C4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bCs/>
          <w:color w:val="000000" w:themeColor="text1"/>
          <w:sz w:val="18"/>
          <w:szCs w:val="18"/>
        </w:rPr>
      </w:pPr>
      <w:r w:rsidRPr="000F6C8A">
        <w:rPr>
          <w:rFonts w:ascii="Arial" w:hAnsi="Arial"/>
          <w:bCs/>
          <w:color w:val="000000" w:themeColor="text1"/>
          <w:sz w:val="18"/>
          <w:szCs w:val="18"/>
        </w:rPr>
        <w:t xml:space="preserve">Vladimir </w:t>
      </w:r>
      <w:proofErr w:type="spellStart"/>
      <w:r w:rsidRPr="000F6C8A">
        <w:rPr>
          <w:rFonts w:ascii="Arial" w:hAnsi="Arial"/>
          <w:bCs/>
          <w:color w:val="000000" w:themeColor="text1"/>
          <w:sz w:val="18"/>
          <w:szCs w:val="18"/>
        </w:rPr>
        <w:t>Kabzar</w:t>
      </w:r>
      <w:proofErr w:type="spellEnd"/>
      <w:r w:rsidRPr="000F6C8A">
        <w:rPr>
          <w:rFonts w:ascii="Arial" w:hAnsi="Arial"/>
          <w:bCs/>
          <w:color w:val="000000" w:themeColor="text1"/>
          <w:sz w:val="18"/>
          <w:szCs w:val="18"/>
        </w:rPr>
        <w:t>-Formal Client</w:t>
      </w:r>
      <w:r w:rsidR="00294B31">
        <w:rPr>
          <w:rFonts w:ascii="Arial" w:hAnsi="Arial"/>
          <w:bCs/>
          <w:color w:val="000000" w:themeColor="text1"/>
          <w:sz w:val="18"/>
          <w:szCs w:val="18"/>
        </w:rPr>
        <w:t xml:space="preserve">, </w:t>
      </w:r>
      <w:r w:rsidR="00294B31" w:rsidRPr="003579C4">
        <w:rPr>
          <w:rFonts w:ascii="Arial" w:hAnsi="Arial"/>
          <w:color w:val="000000" w:themeColor="text1"/>
          <w:sz w:val="18"/>
          <w:szCs w:val="18"/>
        </w:rPr>
        <w:t>Le Viet An</w:t>
      </w: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67E71F35" w14:textId="77777777" w:rsidR="003D711D" w:rsidRDefault="00334655" w:rsidP="003D711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37D14569" w14:textId="60D52C79" w:rsidR="000F6D40" w:rsidRDefault="003D711D" w:rsidP="003D711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D711D">
        <w:rPr>
          <w:rFonts w:ascii="Arial" w:hAnsi="Arial"/>
          <w:b/>
          <w:sz w:val="18"/>
          <w:szCs w:val="18"/>
        </w:rPr>
        <w:t xml:space="preserve">Discussing on our progress on website </w:t>
      </w:r>
    </w:p>
    <w:p w14:paraId="6D1808E1" w14:textId="72A8AE91" w:rsidR="003D711D" w:rsidRDefault="003D711D" w:rsidP="003D711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Asking mentor to hel</w:t>
      </w:r>
      <w:r w:rsidR="007B0B98">
        <w:rPr>
          <w:rFonts w:ascii="Arial" w:hAnsi="Arial"/>
          <w:b/>
          <w:sz w:val="18"/>
          <w:szCs w:val="18"/>
        </w:rPr>
        <w:t xml:space="preserve">p us to push website on git </w:t>
      </w:r>
    </w:p>
    <w:p w14:paraId="5953E9C3" w14:textId="2DC760EC" w:rsidR="009627C0" w:rsidRDefault="009627C0" w:rsidP="003D711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Asking mentor about problems we have on “reserve camping” page</w:t>
      </w:r>
    </w:p>
    <w:p w14:paraId="094D501A" w14:textId="51A7EFCD" w:rsidR="003D711D" w:rsidRPr="00931BBD" w:rsidRDefault="00DF7A6A" w:rsidP="00931BBD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our progress on </w:t>
      </w:r>
      <w:r w:rsidR="00931BBD">
        <w:rPr>
          <w:rFonts w:ascii="Arial" w:hAnsi="Arial"/>
          <w:b/>
          <w:sz w:val="18"/>
          <w:szCs w:val="18"/>
        </w:rPr>
        <w:t xml:space="preserve">application (finish the rent </w:t>
      </w:r>
      <w:r w:rsidR="00D76D16">
        <w:rPr>
          <w:rFonts w:ascii="Arial" w:hAnsi="Arial"/>
          <w:b/>
          <w:sz w:val="18"/>
          <w:szCs w:val="18"/>
        </w:rPr>
        <w:t>material, rent</w:t>
      </w:r>
      <w:r w:rsidR="00931BBD">
        <w:rPr>
          <w:rFonts w:ascii="Arial" w:hAnsi="Arial"/>
          <w:b/>
          <w:sz w:val="18"/>
          <w:szCs w:val="18"/>
        </w:rPr>
        <w:t xml:space="preserve"> </w:t>
      </w:r>
      <w:bookmarkStart w:id="0" w:name="_GoBack"/>
      <w:bookmarkEnd w:id="0"/>
      <w:r w:rsidR="00931BBD">
        <w:rPr>
          <w:rFonts w:ascii="Arial" w:hAnsi="Arial"/>
          <w:b/>
          <w:sz w:val="18"/>
          <w:szCs w:val="18"/>
        </w:rPr>
        <w:t>tent, invite people to same tent part)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50BF5456" w14:textId="5713436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190DB04B" w14:textId="77777777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3456A327" w14:textId="3E4D52C5" w:rsidR="00FB6167" w:rsidRPr="004344BC" w:rsidRDefault="00FB6167" w:rsidP="00FB6167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40E4339" w14:textId="5B572841" w:rsidR="00F15905" w:rsidRPr="004344BC" w:rsidRDefault="003D711D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344BC">
              <w:rPr>
                <w:rFonts w:ascii="Arial" w:hAnsi="Arial" w:cs="Arial"/>
                <w:sz w:val="18"/>
                <w:szCs w:val="18"/>
                <w:lang w:val="en-US"/>
              </w:rPr>
              <w:t xml:space="preserve">Don’t </w:t>
            </w:r>
            <w:r w:rsidR="003F6952" w:rsidRPr="004344BC">
              <w:rPr>
                <w:rFonts w:ascii="Arial" w:hAnsi="Arial" w:cs="Arial"/>
                <w:sz w:val="18"/>
                <w:szCs w:val="18"/>
                <w:lang w:val="en-US"/>
              </w:rPr>
              <w:t xml:space="preserve">ask for </w:t>
            </w:r>
            <w:r w:rsidRPr="004344BC">
              <w:rPr>
                <w:rFonts w:ascii="Arial" w:hAnsi="Arial" w:cs="Arial"/>
                <w:sz w:val="18"/>
                <w:szCs w:val="18"/>
                <w:lang w:val="en-US"/>
              </w:rPr>
              <w:t>email address</w:t>
            </w:r>
            <w:r w:rsidR="003F6952" w:rsidRPr="004344B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4344BC">
              <w:rPr>
                <w:rFonts w:ascii="Arial" w:hAnsi="Arial" w:cs="Arial"/>
                <w:sz w:val="18"/>
                <w:szCs w:val="18"/>
                <w:lang w:val="en-US"/>
              </w:rPr>
              <w:t>on payment page</w:t>
            </w:r>
            <w:r w:rsidR="003F6952" w:rsidRPr="004344BC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4344BC">
              <w:rPr>
                <w:rFonts w:ascii="Arial" w:hAnsi="Arial" w:cs="Arial"/>
                <w:sz w:val="18"/>
                <w:szCs w:val="18"/>
                <w:lang w:val="en-US"/>
              </w:rPr>
              <w:t xml:space="preserve"> just send the tickets to email which visitor logged in with</w:t>
            </w:r>
          </w:p>
          <w:p w14:paraId="43D7DAD1" w14:textId="77777777" w:rsidR="003772DA" w:rsidRPr="004344BC" w:rsidRDefault="003772DA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7D5666A" w14:textId="77777777" w:rsidR="003D711D" w:rsidRPr="004344BC" w:rsidRDefault="003772DA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344BC">
              <w:rPr>
                <w:rFonts w:ascii="Arial" w:hAnsi="Arial" w:cs="Arial"/>
                <w:sz w:val="18"/>
                <w:szCs w:val="18"/>
                <w:lang w:val="en-US"/>
              </w:rPr>
              <w:t xml:space="preserve">Rather than IDEAL payment, when they click on pay, just decrease the amount from their balance </w:t>
            </w:r>
          </w:p>
          <w:p w14:paraId="4EBEFCFA" w14:textId="77777777" w:rsidR="003772DA" w:rsidRPr="004344BC" w:rsidRDefault="003772DA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B17FF92" w14:textId="66BFF251" w:rsidR="003772DA" w:rsidRDefault="003772DA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344BC">
              <w:rPr>
                <w:rFonts w:ascii="Arial" w:hAnsi="Arial" w:cs="Arial"/>
                <w:sz w:val="18"/>
                <w:szCs w:val="18"/>
                <w:lang w:val="en-US"/>
              </w:rPr>
              <w:t>For adding money to balance, put a text box that visitor put the amount he wants to add to the account and after clicking on confirm that amount will b</w:t>
            </w:r>
            <w:r w:rsidR="003F6952" w:rsidRPr="004344BC">
              <w:rPr>
                <w:rFonts w:ascii="Arial" w:hAnsi="Arial" w:cs="Arial"/>
                <w:sz w:val="18"/>
                <w:szCs w:val="18"/>
                <w:lang w:val="en-US"/>
              </w:rPr>
              <w:t xml:space="preserve">e </w:t>
            </w:r>
            <w:r w:rsidRPr="004344BC">
              <w:rPr>
                <w:rFonts w:ascii="Arial" w:hAnsi="Arial" w:cs="Arial"/>
                <w:sz w:val="18"/>
                <w:szCs w:val="18"/>
                <w:lang w:val="en-US"/>
              </w:rPr>
              <w:t>add</w:t>
            </w:r>
            <w:r w:rsidR="003F6952" w:rsidRPr="004344BC">
              <w:rPr>
                <w:rFonts w:ascii="Arial" w:hAnsi="Arial" w:cs="Arial"/>
                <w:sz w:val="18"/>
                <w:szCs w:val="18"/>
                <w:lang w:val="en-US"/>
              </w:rPr>
              <w:t>ed to their balance</w:t>
            </w:r>
          </w:p>
          <w:p w14:paraId="6CBFF6C6" w14:textId="1B6AF29B" w:rsidR="001C16FE" w:rsidRDefault="001C16FE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0E9F4B4" w14:textId="1A44E836" w:rsidR="001C16FE" w:rsidRDefault="001C16FE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In application for admin panel don’t use text boxes make it more visual </w:t>
            </w:r>
          </w:p>
          <w:p w14:paraId="608D10FE" w14:textId="6AF6A66B" w:rsidR="001C16FE" w:rsidRDefault="001C16FE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FE0FA53" w14:textId="1FC0B357" w:rsidR="001C16FE" w:rsidRDefault="001C16FE" w:rsidP="001C16FE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In application at first get the data (for example: total Nr of visitors, Nr of shops, Nr of visitors checked in…) and then show the percentage of progress part (for example 10% is completed.) </w:t>
            </w:r>
          </w:p>
          <w:p w14:paraId="5F4842ED" w14:textId="77777777" w:rsidR="00914928" w:rsidRPr="004344BC" w:rsidRDefault="00914928" w:rsidP="003D711D">
            <w:pPr>
              <w:pStyle w:val="Head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6B2F0B9" w14:textId="77777777" w:rsidR="003772DA" w:rsidRDefault="003772DA" w:rsidP="003D711D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D4E9D53" w14:textId="2F65FD4B" w:rsidR="004344BC" w:rsidRPr="00DB066E" w:rsidRDefault="004344BC" w:rsidP="003D711D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0B446937" w14:textId="77777777" w:rsidR="00BE2863" w:rsidRPr="004344BC" w:rsidRDefault="00773CD7" w:rsidP="004A7584">
            <w:pPr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snapToGrid w:val="0"/>
              </w:rPr>
              <w:t xml:space="preserve">  </w:t>
            </w:r>
          </w:p>
          <w:p w14:paraId="7FA88609" w14:textId="77777777" w:rsidR="005B2AAD" w:rsidRPr="004344BC" w:rsidRDefault="00F33B2B" w:rsidP="00773CD7">
            <w:pPr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Elahe </w:t>
            </w:r>
            <w:proofErr w:type="spellStart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>Kabirian</w:t>
            </w:r>
            <w:proofErr w:type="spellEnd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&amp; Amin </w:t>
            </w:r>
            <w:proofErr w:type="spellStart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>Jahromi</w:t>
            </w:r>
            <w:proofErr w:type="spellEnd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</w:t>
            </w:r>
          </w:p>
          <w:p w14:paraId="2E4C5B6A" w14:textId="4D23ED21" w:rsidR="00F33B2B" w:rsidRDefault="00F33B2B" w:rsidP="00773CD7">
            <w:pPr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  <w:p w14:paraId="764CFA1B" w14:textId="77777777" w:rsidR="00914928" w:rsidRPr="004344BC" w:rsidRDefault="00914928" w:rsidP="00773CD7">
            <w:pPr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  <w:p w14:paraId="56B1A5B6" w14:textId="77777777" w:rsidR="00F33B2B" w:rsidRPr="004344BC" w:rsidRDefault="00F33B2B" w:rsidP="00773CD7">
            <w:pPr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  <w:p w14:paraId="6DFE8B32" w14:textId="77777777" w:rsidR="00F33B2B" w:rsidRPr="004344BC" w:rsidRDefault="00F33B2B" w:rsidP="00773CD7">
            <w:pPr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Elahe </w:t>
            </w:r>
            <w:proofErr w:type="spellStart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>Kabirian</w:t>
            </w:r>
            <w:proofErr w:type="spellEnd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&amp; Amin </w:t>
            </w:r>
            <w:proofErr w:type="spellStart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>Jahromi</w:t>
            </w:r>
            <w:proofErr w:type="spellEnd"/>
          </w:p>
          <w:p w14:paraId="789B8969" w14:textId="0223C5F7" w:rsidR="00F33B2B" w:rsidRDefault="00F33B2B" w:rsidP="00773CD7">
            <w:pPr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  <w:p w14:paraId="40A8435B" w14:textId="77777777" w:rsidR="00914928" w:rsidRPr="004344BC" w:rsidRDefault="00914928" w:rsidP="00773CD7">
            <w:pPr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  <w:p w14:paraId="73B93C0B" w14:textId="77777777" w:rsidR="00F33B2B" w:rsidRPr="004344BC" w:rsidRDefault="00F33B2B" w:rsidP="00773CD7">
            <w:pPr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</w:p>
          <w:p w14:paraId="0CA39C52" w14:textId="77777777" w:rsidR="00F33B2B" w:rsidRDefault="00F33B2B" w:rsidP="00773CD7">
            <w:pPr>
              <w:rPr>
                <w:rFonts w:ascii="Arial" w:hAnsi="Arial" w:cs="Arial"/>
                <w:bCs/>
                <w:snapToGrid w:val="0"/>
                <w:sz w:val="18"/>
                <w:szCs w:val="18"/>
              </w:rPr>
            </w:pPr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Elahe </w:t>
            </w:r>
            <w:proofErr w:type="spellStart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>Kabirian</w:t>
            </w:r>
            <w:proofErr w:type="spellEnd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 xml:space="preserve"> &amp; Amin </w:t>
            </w:r>
            <w:proofErr w:type="spellStart"/>
            <w:r w:rsidRPr="004344BC">
              <w:rPr>
                <w:rFonts w:ascii="Arial" w:hAnsi="Arial" w:cs="Arial"/>
                <w:bCs/>
                <w:snapToGrid w:val="0"/>
                <w:sz w:val="18"/>
                <w:szCs w:val="18"/>
              </w:rPr>
              <w:t>Jahromi</w:t>
            </w:r>
            <w:proofErr w:type="spellEnd"/>
          </w:p>
          <w:p w14:paraId="429F8FC8" w14:textId="77777777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218C2C9F" w14:textId="77777777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0DC3EC3F" w14:textId="77777777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431566E4" w14:textId="27E3DF12" w:rsidR="0016510F" w:rsidRDefault="0016510F" w:rsidP="00773CD7">
            <w:pPr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r w:rsidRPr="003579C4">
              <w:rPr>
                <w:rFonts w:ascii="Arial" w:hAnsi="Arial"/>
                <w:color w:val="000000" w:themeColor="text1"/>
                <w:sz w:val="18"/>
                <w:szCs w:val="18"/>
              </w:rPr>
              <w:t>NguyenBao</w:t>
            </w:r>
            <w:proofErr w:type="spellEnd"/>
            <w:r w:rsidRPr="003579C4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Quoc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&amp; Le An</w:t>
            </w:r>
          </w:p>
          <w:p w14:paraId="6BF178BF" w14:textId="29B234F8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34A6D20E" w14:textId="7ED53341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5D940022" w14:textId="77777777" w:rsidR="0016510F" w:rsidRDefault="0016510F" w:rsidP="0016510F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  <w:proofErr w:type="spellStart"/>
            <w:r w:rsidRPr="003579C4">
              <w:rPr>
                <w:rFonts w:ascii="Arial" w:hAnsi="Arial"/>
                <w:color w:val="000000" w:themeColor="text1"/>
                <w:sz w:val="18"/>
                <w:szCs w:val="18"/>
              </w:rPr>
              <w:t>NguyenBao</w:t>
            </w:r>
            <w:proofErr w:type="spellEnd"/>
            <w:r w:rsidRPr="003579C4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Quoc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&amp; Le An</w:t>
            </w:r>
          </w:p>
          <w:p w14:paraId="541C5274" w14:textId="77777777" w:rsidR="0016510F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  <w:p w14:paraId="10E0AA2E" w14:textId="304ADD37" w:rsidR="0016510F" w:rsidRPr="005B2AAD" w:rsidRDefault="0016510F" w:rsidP="00773CD7">
            <w:pPr>
              <w:rPr>
                <w:rFonts w:ascii="Arial" w:hAnsi="Arial" w:cs="Arial"/>
                <w:bCs/>
                <w:snapToGrid w:val="0"/>
                <w:sz w:val="22"/>
                <w:szCs w:val="22"/>
              </w:rPr>
            </w:pPr>
          </w:p>
        </w:tc>
        <w:tc>
          <w:tcPr>
            <w:tcW w:w="1479" w:type="dxa"/>
          </w:tcPr>
          <w:p w14:paraId="1CA898A1" w14:textId="77777777" w:rsidR="00B653A8" w:rsidRDefault="00B653A8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7ADB7D24" w14:textId="12370669" w:rsidR="00031091" w:rsidRPr="004344BC" w:rsidRDefault="00031091" w:rsidP="00031091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344B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In operation </w:t>
            </w:r>
          </w:p>
          <w:p w14:paraId="4A6EF6BE" w14:textId="122CCF68" w:rsidR="00E61AD8" w:rsidRDefault="00E61AD8" w:rsidP="00031091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5C1D77FC" w14:textId="77777777" w:rsidR="00914928" w:rsidRPr="004344BC" w:rsidRDefault="00914928" w:rsidP="00031091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028F47D" w14:textId="77777777" w:rsidR="00031091" w:rsidRPr="004344BC" w:rsidRDefault="00031091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078A2A33" w14:textId="77777777" w:rsidR="00031091" w:rsidRPr="004344BC" w:rsidRDefault="00031091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344B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 operation</w:t>
            </w:r>
          </w:p>
          <w:p w14:paraId="3A7C38D6" w14:textId="1DFCBCB4" w:rsidR="005B2AAD" w:rsidRPr="004344BC" w:rsidRDefault="005B2AAD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0189D7F5" w14:textId="77777777" w:rsidR="00E61AD8" w:rsidRPr="004344BC" w:rsidRDefault="00E61AD8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00AA58F7" w14:textId="77777777" w:rsidR="005B2AAD" w:rsidRPr="004344BC" w:rsidRDefault="005B2AAD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5B484A7A" w14:textId="77777777" w:rsidR="00191E73" w:rsidRDefault="00191E73" w:rsidP="004A7584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344B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 operation</w:t>
            </w:r>
          </w:p>
          <w:p w14:paraId="54738ED5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333AE195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3D6F9B41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39BAB384" w14:textId="77777777" w:rsidR="0016510F" w:rsidRDefault="0016510F" w:rsidP="0016510F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344B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 operation</w:t>
            </w:r>
          </w:p>
          <w:p w14:paraId="047E275D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28806C86" w14:textId="77777777" w:rsidR="0016510F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  <w:p w14:paraId="61D02AF7" w14:textId="77777777" w:rsidR="0016510F" w:rsidRDefault="0016510F" w:rsidP="0016510F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4344BC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In operation</w:t>
            </w:r>
          </w:p>
          <w:p w14:paraId="410AA981" w14:textId="76B8BEE6" w:rsidR="0016510F" w:rsidRPr="00B653A8" w:rsidRDefault="0016510F" w:rsidP="004A7584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0AC3BC11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E496625" w14:textId="77777777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3918D7DA" w14:textId="1ED1D504" w:rsidR="00010FAB" w:rsidRDefault="00010FAB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2E5ADC7" w14:textId="70489564" w:rsidR="001C16FE" w:rsidRDefault="001C16FE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B97FEF6" w14:textId="011CF0EC" w:rsidR="001C16FE" w:rsidRDefault="001C16FE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4E534122" w14:textId="77777777" w:rsidR="001C16FE" w:rsidRDefault="001C16FE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0FC0828" w14:textId="00A9BFCC" w:rsidR="004E58C0" w:rsidRPr="005532CA" w:rsidRDefault="004E58C0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2748"/>
        <w:gridCol w:w="6454"/>
      </w:tblGrid>
      <w:tr w:rsidR="004E58C0" w:rsidRPr="005532CA" w14:paraId="05CBCBFF" w14:textId="77777777" w:rsidTr="007B6047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6FD1C0BE" w14:textId="77777777" w:rsidR="004E58C0" w:rsidRPr="005532CA" w:rsidRDefault="004E58C0" w:rsidP="007B6047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DC2D89" w14:textId="0D3A9731" w:rsidR="004E58C0" w:rsidRPr="005532CA" w:rsidRDefault="006B41A3" w:rsidP="007B6047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 xml:space="preserve">                                                       </w:t>
            </w:r>
            <w:r w:rsidR="000F6D40"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 w:rsidR="00BB58C6">
              <w:rPr>
                <w:rFonts w:ascii="Arial" w:hAnsi="Arial"/>
                <w:color w:val="000000"/>
                <w:sz w:val="20"/>
                <w:szCs w:val="20"/>
              </w:rPr>
              <w:t>7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>-1</w:t>
            </w:r>
            <w:r w:rsidR="00BB58C6">
              <w:rPr>
                <w:rFonts w:ascii="Arial" w:hAnsi="Arial"/>
                <w:color w:val="000000"/>
                <w:sz w:val="20"/>
                <w:szCs w:val="20"/>
              </w:rPr>
              <w:t>2</w:t>
            </w:r>
            <w:r w:rsidR="00B50235">
              <w:rPr>
                <w:rFonts w:ascii="Arial" w:hAnsi="Arial"/>
                <w:color w:val="000000"/>
                <w:sz w:val="20"/>
                <w:szCs w:val="20"/>
              </w:rPr>
              <w:t>-2018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CB0E4" w14:textId="77777777" w:rsidR="00E22D15" w:rsidRDefault="00E22D15" w:rsidP="005A2C06">
      <w:r>
        <w:separator/>
      </w:r>
    </w:p>
  </w:endnote>
  <w:endnote w:type="continuationSeparator" w:id="0">
    <w:p w14:paraId="572530DC" w14:textId="77777777" w:rsidR="00E22D15" w:rsidRDefault="00E22D15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AF33D" w14:textId="77777777" w:rsidR="00E22D15" w:rsidRDefault="00E22D15" w:rsidP="005A2C06">
      <w:r>
        <w:separator/>
      </w:r>
    </w:p>
  </w:footnote>
  <w:footnote w:type="continuationSeparator" w:id="0">
    <w:p w14:paraId="3E20E3A6" w14:textId="77777777" w:rsidR="00E22D15" w:rsidRDefault="00E22D15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58A8762B"/>
    <w:multiLevelType w:val="hybridMultilevel"/>
    <w:tmpl w:val="CAF835B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68EB4B38"/>
    <w:multiLevelType w:val="hybridMultilevel"/>
    <w:tmpl w:val="AF94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31091"/>
    <w:rsid w:val="00076C59"/>
    <w:rsid w:val="0007712E"/>
    <w:rsid w:val="000F6D40"/>
    <w:rsid w:val="00122617"/>
    <w:rsid w:val="00126215"/>
    <w:rsid w:val="001329B1"/>
    <w:rsid w:val="00161C70"/>
    <w:rsid w:val="0016313D"/>
    <w:rsid w:val="0016510F"/>
    <w:rsid w:val="00173C98"/>
    <w:rsid w:val="00191E73"/>
    <w:rsid w:val="001C16FE"/>
    <w:rsid w:val="001E0A53"/>
    <w:rsid w:val="001F5A9F"/>
    <w:rsid w:val="00294B31"/>
    <w:rsid w:val="002A6517"/>
    <w:rsid w:val="003003C9"/>
    <w:rsid w:val="00321D8A"/>
    <w:rsid w:val="0032597E"/>
    <w:rsid w:val="00334655"/>
    <w:rsid w:val="003349F2"/>
    <w:rsid w:val="003579C4"/>
    <w:rsid w:val="003772DA"/>
    <w:rsid w:val="003D029E"/>
    <w:rsid w:val="003D711D"/>
    <w:rsid w:val="003F6952"/>
    <w:rsid w:val="0041165E"/>
    <w:rsid w:val="00413288"/>
    <w:rsid w:val="00417B80"/>
    <w:rsid w:val="004344BC"/>
    <w:rsid w:val="00471C74"/>
    <w:rsid w:val="00475594"/>
    <w:rsid w:val="004937B7"/>
    <w:rsid w:val="004966B3"/>
    <w:rsid w:val="004A7584"/>
    <w:rsid w:val="004C1D17"/>
    <w:rsid w:val="004E1D44"/>
    <w:rsid w:val="004E58C0"/>
    <w:rsid w:val="00510E64"/>
    <w:rsid w:val="005532CA"/>
    <w:rsid w:val="005A2C06"/>
    <w:rsid w:val="005A7081"/>
    <w:rsid w:val="005B2AAD"/>
    <w:rsid w:val="005C663B"/>
    <w:rsid w:val="005F3074"/>
    <w:rsid w:val="006317B6"/>
    <w:rsid w:val="00652163"/>
    <w:rsid w:val="00692B28"/>
    <w:rsid w:val="006B41A3"/>
    <w:rsid w:val="006E05CC"/>
    <w:rsid w:val="006E574D"/>
    <w:rsid w:val="0075207D"/>
    <w:rsid w:val="00773CD7"/>
    <w:rsid w:val="007847FE"/>
    <w:rsid w:val="007B0B98"/>
    <w:rsid w:val="007E3744"/>
    <w:rsid w:val="008417B1"/>
    <w:rsid w:val="00880D5C"/>
    <w:rsid w:val="00897EF9"/>
    <w:rsid w:val="00914928"/>
    <w:rsid w:val="00931BBD"/>
    <w:rsid w:val="00934A80"/>
    <w:rsid w:val="009627C0"/>
    <w:rsid w:val="009B3EB1"/>
    <w:rsid w:val="009B3F63"/>
    <w:rsid w:val="00A11870"/>
    <w:rsid w:val="00A14B50"/>
    <w:rsid w:val="00A16FC0"/>
    <w:rsid w:val="00A37964"/>
    <w:rsid w:val="00A51B13"/>
    <w:rsid w:val="00A63F7E"/>
    <w:rsid w:val="00A95A49"/>
    <w:rsid w:val="00AA7394"/>
    <w:rsid w:val="00AB3502"/>
    <w:rsid w:val="00B50235"/>
    <w:rsid w:val="00B57BAC"/>
    <w:rsid w:val="00B60B1C"/>
    <w:rsid w:val="00B653A8"/>
    <w:rsid w:val="00B8354F"/>
    <w:rsid w:val="00B91E31"/>
    <w:rsid w:val="00BA546C"/>
    <w:rsid w:val="00BB58C6"/>
    <w:rsid w:val="00BD5DDC"/>
    <w:rsid w:val="00BE2863"/>
    <w:rsid w:val="00BE7EEC"/>
    <w:rsid w:val="00C0292E"/>
    <w:rsid w:val="00C16EE4"/>
    <w:rsid w:val="00C4785A"/>
    <w:rsid w:val="00C60CD6"/>
    <w:rsid w:val="00C61A75"/>
    <w:rsid w:val="00C73E9F"/>
    <w:rsid w:val="00D212C1"/>
    <w:rsid w:val="00D21A81"/>
    <w:rsid w:val="00D76D16"/>
    <w:rsid w:val="00DF7A6A"/>
    <w:rsid w:val="00E15146"/>
    <w:rsid w:val="00E22D15"/>
    <w:rsid w:val="00E261AA"/>
    <w:rsid w:val="00E27746"/>
    <w:rsid w:val="00E301DE"/>
    <w:rsid w:val="00E5563E"/>
    <w:rsid w:val="00E61AD8"/>
    <w:rsid w:val="00E965C3"/>
    <w:rsid w:val="00EE4DFF"/>
    <w:rsid w:val="00EE639C"/>
    <w:rsid w:val="00EE656D"/>
    <w:rsid w:val="00F15905"/>
    <w:rsid w:val="00F33B2B"/>
    <w:rsid w:val="00F5560F"/>
    <w:rsid w:val="00F55ECB"/>
    <w:rsid w:val="00F77793"/>
    <w:rsid w:val="00FB58B0"/>
    <w:rsid w:val="00FB6167"/>
    <w:rsid w:val="00FC597B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0F3171-0BFB-44D9-9E07-3A39582CD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734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60</cp:revision>
  <dcterms:created xsi:type="dcterms:W3CDTF">2016-03-05T22:15:00Z</dcterms:created>
  <dcterms:modified xsi:type="dcterms:W3CDTF">2018-12-13T22:20:00Z</dcterms:modified>
</cp:coreProperties>
</file>