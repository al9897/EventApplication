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1E48056D" w:rsidR="005A2C06" w:rsidRDefault="00924BFD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Friday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E778C4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5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E778C4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0-2018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360F1273" w:rsidR="004C1D17" w:rsidRDefault="00E778C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924BFD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924BFD">
              <w:rPr>
                <w:rFonts w:ascii="Arial" w:hAnsi="Arial"/>
                <w:noProof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924BFD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 w:rsidR="00924BFD">
              <w:rPr>
                <w:rFonts w:ascii="Arial" w:hAnsi="Arial"/>
                <w:color w:val="000000"/>
                <w:sz w:val="20"/>
                <w:szCs w:val="20"/>
              </w:rPr>
              <w:t>A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341B6A74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  <w:r w:rsidR="00924BFD">
              <w:rPr>
                <w:rFonts w:ascii="Arial" w:hAnsi="Arial"/>
                <w:color w:val="000000"/>
                <w:sz w:val="20"/>
                <w:szCs w:val="20"/>
              </w:rPr>
              <w:t xml:space="preserve">36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D83E07A" w14:textId="2B71659A" w:rsidR="00A14B50" w:rsidRPr="00FD2389" w:rsidRDefault="004966B3" w:rsidP="00FD238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3D767B5B" w14:textId="48EE1F3C" w:rsidR="00334655" w:rsidRPr="00AD2F1A" w:rsidRDefault="001236EC" w:rsidP="00AD2F1A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755BB3">
        <w:rPr>
          <w:rFonts w:ascii="Arial" w:hAnsi="Arial"/>
          <w:color w:val="000000" w:themeColor="text1"/>
          <w:sz w:val="18"/>
          <w:szCs w:val="18"/>
        </w:rPr>
        <w:t xml:space="preserve">Elahe Seyedkabirian, </w:t>
      </w:r>
      <w:proofErr w:type="spellStart"/>
      <w:r w:rsidRPr="00755BB3">
        <w:rPr>
          <w:rFonts w:ascii="Arial" w:hAnsi="Arial"/>
          <w:color w:val="000000" w:themeColor="text1"/>
          <w:sz w:val="18"/>
          <w:szCs w:val="18"/>
        </w:rPr>
        <w:t>Nguyen</w:t>
      </w:r>
      <w:r w:rsidRPr="00755BB3">
        <w:rPr>
          <w:rFonts w:ascii="Arial" w:hAnsi="Arial"/>
          <w:sz w:val="18"/>
          <w:szCs w:val="18"/>
        </w:rPr>
        <w:t>Bao</w:t>
      </w:r>
      <w:proofErr w:type="spellEnd"/>
      <w:r w:rsidRPr="00755BB3">
        <w:rPr>
          <w:rFonts w:ascii="Arial" w:hAnsi="Arial"/>
          <w:sz w:val="18"/>
          <w:szCs w:val="18"/>
        </w:rPr>
        <w:t xml:space="preserve"> Quoc</w:t>
      </w:r>
      <w:r>
        <w:rPr>
          <w:rFonts w:ascii="Arial" w:hAnsi="Arial"/>
          <w:sz w:val="18"/>
          <w:szCs w:val="18"/>
        </w:rPr>
        <w:t xml:space="preserve">, </w:t>
      </w:r>
      <w:r w:rsidR="00A14B50" w:rsidRPr="001236E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="00A14B50" w:rsidRPr="001236E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="00A14B50" w:rsidRPr="001236EC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1236E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1236EC">
        <w:rPr>
          <w:rFonts w:ascii="Arial" w:hAnsi="Arial"/>
          <w:color w:val="000000" w:themeColor="text1"/>
          <w:sz w:val="18"/>
          <w:szCs w:val="18"/>
        </w:rPr>
        <w:t>Le Viet An</w:t>
      </w:r>
      <w:r w:rsidR="00755BB3" w:rsidRPr="001236EC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2745B9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2745B9">
        <w:rPr>
          <w:rFonts w:ascii="Arial" w:hAnsi="Arial"/>
          <w:color w:val="000000" w:themeColor="text1"/>
          <w:sz w:val="18"/>
          <w:szCs w:val="18"/>
        </w:rPr>
        <w:t>Shaghelani</w:t>
      </w:r>
      <w:proofErr w:type="spellEnd"/>
      <w:r w:rsidR="002745B9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2745B9">
        <w:rPr>
          <w:rFonts w:ascii="Arial" w:hAnsi="Arial"/>
          <w:color w:val="000000" w:themeColor="text1"/>
          <w:sz w:val="18"/>
          <w:szCs w:val="18"/>
        </w:rPr>
        <w:t>lor</w:t>
      </w:r>
      <w:proofErr w:type="spellEnd"/>
    </w:p>
    <w:p w14:paraId="6069D935" w14:textId="0391DF86" w:rsidR="00D212C1" w:rsidRPr="00FD2389" w:rsidRDefault="004966B3" w:rsidP="00FD238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0E38D533" w14:textId="77777777" w:rsidR="00FD2389" w:rsidRPr="00FD2389" w:rsidRDefault="00FD2389" w:rsidP="00FD2389">
      <w:pPr>
        <w:pStyle w:val="ListParagraph"/>
        <w:spacing w:line="360" w:lineRule="auto"/>
        <w:ind w:left="636"/>
        <w:rPr>
          <w:rFonts w:ascii="Arial" w:hAnsi="Arial"/>
          <w:b/>
          <w:color w:val="4472C4"/>
          <w:sz w:val="20"/>
          <w:szCs w:val="20"/>
        </w:rPr>
      </w:pPr>
      <w:bookmarkStart w:id="0" w:name="_GoBack"/>
      <w:bookmarkEnd w:id="0"/>
    </w:p>
    <w:p w14:paraId="7EA62156" w14:textId="75AEA983" w:rsidR="00334655" w:rsidRDefault="00D212C1" w:rsidP="00FD2389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2DCE5813" w14:textId="2E1B688F" w:rsidR="001F3A40" w:rsidRPr="000825CC" w:rsidRDefault="00334655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299DFD8B" w14:textId="07D99D58" w:rsidR="002A2B83" w:rsidRPr="000825CC" w:rsidRDefault="00A76238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2A2B83">
        <w:rPr>
          <w:rFonts w:ascii="Arial" w:hAnsi="Arial"/>
          <w:b/>
          <w:sz w:val="18"/>
          <w:szCs w:val="18"/>
        </w:rPr>
        <w:t>buy ticket process</w:t>
      </w:r>
      <w:r w:rsidR="001236EC">
        <w:rPr>
          <w:rFonts w:ascii="Arial" w:hAnsi="Arial"/>
          <w:b/>
          <w:sz w:val="18"/>
          <w:szCs w:val="18"/>
        </w:rPr>
        <w:t xml:space="preserve"> on website </w:t>
      </w:r>
    </w:p>
    <w:p w14:paraId="3B8E168C" w14:textId="5F2F0658" w:rsid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registration process on website</w:t>
      </w:r>
    </w:p>
    <w:p w14:paraId="42A65F16" w14:textId="3D188103" w:rsid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34076B">
        <w:rPr>
          <w:rFonts w:ascii="Arial" w:hAnsi="Arial"/>
          <w:b/>
          <w:sz w:val="18"/>
          <w:szCs w:val="18"/>
        </w:rPr>
        <w:t>renting material process during the event</w:t>
      </w:r>
    </w:p>
    <w:p w14:paraId="701A26B4" w14:textId="2F980F53" w:rsidR="001F66F3" w:rsidRDefault="001F66F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application forms</w:t>
      </w:r>
    </w:p>
    <w:p w14:paraId="1DDFDC11" w14:textId="6E6EBFD5" w:rsidR="001F66F3" w:rsidRPr="002A2B83" w:rsidRDefault="001F66F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</w:t>
      </w:r>
      <w:r w:rsidR="009928BC">
        <w:rPr>
          <w:rFonts w:ascii="Arial" w:hAnsi="Arial"/>
          <w:b/>
          <w:sz w:val="18"/>
          <w:szCs w:val="18"/>
        </w:rPr>
        <w:t xml:space="preserve"> reserving</w:t>
      </w:r>
      <w:r>
        <w:rPr>
          <w:rFonts w:ascii="Arial" w:hAnsi="Arial"/>
          <w:b/>
          <w:sz w:val="18"/>
          <w:szCs w:val="18"/>
        </w:rPr>
        <w:t xml:space="preserve"> camping spot process</w:t>
      </w:r>
    </w:p>
    <w:p w14:paraId="6B7F7AA7" w14:textId="4B0FC115" w:rsidR="00145C39" w:rsidRDefault="006E05CC" w:rsidP="00AD2F1A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366F1799" w14:textId="77777777" w:rsidR="002745B9" w:rsidRPr="00AD2F1A" w:rsidRDefault="002745B9" w:rsidP="002745B9">
      <w:pPr>
        <w:pStyle w:val="ListParagraph"/>
        <w:tabs>
          <w:tab w:val="left" w:pos="1985"/>
        </w:tabs>
        <w:ind w:left="1440"/>
        <w:rPr>
          <w:rFonts w:ascii="Arial" w:hAnsi="Arial"/>
          <w:b/>
          <w:sz w:val="18"/>
          <w:szCs w:val="18"/>
        </w:rPr>
      </w:pPr>
    </w:p>
    <w:p w14:paraId="447092EA" w14:textId="77777777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3A27994B" w14:textId="25046283" w:rsidR="002745B9" w:rsidRPr="002745B9" w:rsidRDefault="004267B0" w:rsidP="004F5947">
            <w:pPr>
              <w:pStyle w:val="Header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2745B9">
              <w:rPr>
                <w:rFonts w:asciiTheme="minorBidi" w:hAnsiTheme="minorBidi" w:cstheme="minorBidi"/>
                <w:sz w:val="22"/>
                <w:szCs w:val="22"/>
                <w:lang w:val="en-US"/>
              </w:rPr>
              <w:t>Based on table add admin panel to database and application (over view of shop statistics for example how much money they made)</w:t>
            </w:r>
          </w:p>
          <w:p w14:paraId="418807DE" w14:textId="7DDB8C6B" w:rsidR="004267B0" w:rsidRDefault="004267B0" w:rsidP="004F5947">
            <w:pPr>
              <w:pStyle w:val="Header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Start design website</w:t>
            </w:r>
          </w:p>
          <w:p w14:paraId="6AA6DBC8" w14:textId="77777777" w:rsidR="002745B9" w:rsidRDefault="002745B9" w:rsidP="004F5947">
            <w:pPr>
              <w:pStyle w:val="Header"/>
              <w:spacing w:line="276" w:lineRule="auto"/>
              <w:ind w:left="72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3E465B1B" w14:textId="40F3B9A3" w:rsidR="004267B0" w:rsidRDefault="004267B0" w:rsidP="004F5947">
            <w:pPr>
              <w:pStyle w:val="Header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Add organization </w:t>
            </w:r>
            <w:r w:rsidR="002745B9">
              <w:rPr>
                <w:rFonts w:asciiTheme="minorBidi" w:hAnsiTheme="minorBidi" w:cstheme="minorBidi"/>
                <w:sz w:val="22"/>
                <w:szCs w:val="22"/>
                <w:lang w:val="en-US"/>
              </w:rPr>
              <w:t>ch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art to the project plan</w:t>
            </w:r>
          </w:p>
          <w:p w14:paraId="5AE7DB9F" w14:textId="77777777" w:rsidR="004F5947" w:rsidRDefault="002745B9" w:rsidP="004F5947">
            <w:pPr>
              <w:pStyle w:val="Header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Add </w:t>
            </w:r>
            <w:r w:rsidR="004267B0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Time table per milestone and skills to project plan </w:t>
            </w:r>
          </w:p>
          <w:p w14:paraId="5ED22C37" w14:textId="6C9994A1" w:rsidR="004267B0" w:rsidRDefault="004267B0" w:rsidP="004F5947">
            <w:pPr>
              <w:pStyle w:val="Header"/>
              <w:spacing w:line="276" w:lineRule="auto"/>
              <w:ind w:left="72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</w:p>
          <w:p w14:paraId="6D5AEF88" w14:textId="717DAA63" w:rsidR="004F5947" w:rsidRDefault="004267B0" w:rsidP="004F5947">
            <w:pPr>
              <w:pStyle w:val="Header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Make website to first signup and have and account </w:t>
            </w:r>
          </w:p>
          <w:p w14:paraId="4C2971ED" w14:textId="77777777" w:rsidR="00CB402E" w:rsidRDefault="00CB402E" w:rsidP="00CB402E">
            <w:pPr>
              <w:pStyle w:val="ListParagraph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7CFE8B0D" w14:textId="77777777" w:rsidR="00CB402E" w:rsidRPr="004F5947" w:rsidRDefault="00CB402E" w:rsidP="00CB402E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79B856C2" w14:textId="41FBCCC6" w:rsidR="002E42EF" w:rsidRDefault="00AD2F1A" w:rsidP="004F5947">
            <w:pPr>
              <w:pStyle w:val="Header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Create host and guest for camping reservation</w:t>
            </w:r>
          </w:p>
          <w:p w14:paraId="73EB9FF8" w14:textId="04A61454" w:rsidR="00AD2F1A" w:rsidRDefault="00AD2F1A" w:rsidP="004F5947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26767A61" w14:textId="4975B4B7" w:rsidR="00AD2F1A" w:rsidRDefault="00AD2F1A" w:rsidP="004F5947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3D4E9D53" w14:textId="0D43ACC0" w:rsidR="002E42EF" w:rsidRPr="00272E5F" w:rsidRDefault="002E42EF" w:rsidP="004F5947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0CD5BA8F" w14:textId="31E0B416" w:rsidR="002745B9" w:rsidRDefault="002745B9" w:rsidP="00CB402E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2745B9">
              <w:rPr>
                <w:rFonts w:asciiTheme="minorBidi" w:hAnsiTheme="minorBidi" w:cstheme="minorBidi"/>
                <w:sz w:val="22"/>
                <w:szCs w:val="22"/>
              </w:rPr>
              <w:t>NguyenBao</w:t>
            </w:r>
            <w:proofErr w:type="spellEnd"/>
            <w:r w:rsidRPr="002745B9">
              <w:rPr>
                <w:rFonts w:asciiTheme="minorBidi" w:hAnsiTheme="minorBidi" w:cstheme="minorBidi"/>
                <w:sz w:val="22"/>
                <w:szCs w:val="22"/>
              </w:rPr>
              <w:t xml:space="preserve"> Quoc</w:t>
            </w:r>
          </w:p>
          <w:p w14:paraId="14698C15" w14:textId="07F2E68C" w:rsidR="00CB402E" w:rsidRDefault="00CB402E" w:rsidP="00CB402E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CB402E">
              <w:rPr>
                <w:rFonts w:asciiTheme="minorBidi" w:hAnsiTheme="minorBidi" w:cstheme="minorBidi"/>
                <w:sz w:val="22"/>
                <w:szCs w:val="22"/>
              </w:rPr>
              <w:t>Le Viet An</w:t>
            </w:r>
          </w:p>
          <w:p w14:paraId="0C833BAA" w14:textId="2194A215" w:rsidR="00CB402E" w:rsidRDefault="00CB402E" w:rsidP="00CB402E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E1AB161" w14:textId="4113C775" w:rsidR="00CB402E" w:rsidRDefault="00CB402E" w:rsidP="00CB402E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29D0B42" w14:textId="101E3255" w:rsidR="00CB402E" w:rsidRDefault="00CB402E" w:rsidP="00CB402E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497D5192" w14:textId="72DDEB30" w:rsidR="002745B9" w:rsidRDefault="002745B9" w:rsidP="00FD2389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Elahe </w:t>
            </w:r>
            <w:proofErr w:type="spellStart"/>
            <w:r w:rsidR="00CB402E">
              <w:rPr>
                <w:rFonts w:asciiTheme="minorBidi" w:hAnsiTheme="minorBidi" w:cstheme="minorBidi"/>
                <w:sz w:val="22"/>
                <w:szCs w:val="22"/>
              </w:rPr>
              <w:t>kabirian</w:t>
            </w:r>
            <w:proofErr w:type="spellEnd"/>
            <w:r w:rsidR="00CB402E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&amp; Amin </w:t>
            </w:r>
            <w:proofErr w:type="spellStart"/>
            <w:r w:rsidR="00CB402E">
              <w:rPr>
                <w:rFonts w:asciiTheme="minorBidi" w:hAnsiTheme="minorBidi" w:cstheme="minorBidi"/>
                <w:sz w:val="22"/>
                <w:szCs w:val="22"/>
              </w:rPr>
              <w:t>jahromi</w:t>
            </w:r>
            <w:proofErr w:type="spellEnd"/>
          </w:p>
          <w:p w14:paraId="26AF031C" w14:textId="67AF3763" w:rsidR="002745B9" w:rsidRDefault="002745B9" w:rsidP="004F5947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2745B9">
              <w:rPr>
                <w:rFonts w:asciiTheme="minorBidi" w:hAnsiTheme="minorBidi" w:cstheme="minorBidi"/>
                <w:sz w:val="22"/>
                <w:szCs w:val="22"/>
              </w:rPr>
              <w:t xml:space="preserve">Elahe </w:t>
            </w:r>
            <w:proofErr w:type="spellStart"/>
            <w:r w:rsidRPr="002745B9">
              <w:rPr>
                <w:rFonts w:asciiTheme="minorBidi" w:hAnsiTheme="minorBidi" w:cstheme="minorBidi"/>
                <w:sz w:val="22"/>
                <w:szCs w:val="22"/>
              </w:rPr>
              <w:t>kabirian</w:t>
            </w:r>
            <w:proofErr w:type="spellEnd"/>
          </w:p>
          <w:p w14:paraId="46AA5E2A" w14:textId="77777777" w:rsidR="002745B9" w:rsidRDefault="002745B9" w:rsidP="004F5947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6ACA046E" w14:textId="77777777" w:rsidR="002745B9" w:rsidRDefault="002745B9" w:rsidP="004F5947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2745B9">
              <w:rPr>
                <w:rFonts w:asciiTheme="minorBidi" w:hAnsiTheme="minorBidi" w:cstheme="minorBidi"/>
                <w:sz w:val="22"/>
                <w:szCs w:val="22"/>
              </w:rPr>
              <w:t xml:space="preserve">Elahe </w:t>
            </w:r>
            <w:proofErr w:type="spellStart"/>
            <w:r w:rsidRPr="002745B9">
              <w:rPr>
                <w:rFonts w:asciiTheme="minorBidi" w:hAnsiTheme="minorBidi" w:cstheme="minorBidi"/>
                <w:sz w:val="22"/>
                <w:szCs w:val="22"/>
              </w:rPr>
              <w:t>kabirian</w:t>
            </w:r>
            <w:proofErr w:type="spellEnd"/>
          </w:p>
          <w:p w14:paraId="4E57F1DD" w14:textId="77777777" w:rsidR="002745B9" w:rsidRDefault="002745B9" w:rsidP="004F5947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F8A7BD1" w14:textId="77777777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365A6867" w14:textId="5EBCE64D" w:rsidR="002745B9" w:rsidRDefault="002745B9" w:rsidP="004F5947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Whole group</w:t>
            </w:r>
          </w:p>
          <w:p w14:paraId="1BEFAE18" w14:textId="77777777" w:rsidR="004F5947" w:rsidRDefault="004F5947" w:rsidP="004F5947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C50D8D3" w14:textId="77777777" w:rsidR="00CB402E" w:rsidRDefault="00CB402E" w:rsidP="004F5947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224F79C1" w14:textId="1D58D5A2" w:rsidR="002745B9" w:rsidRPr="002745B9" w:rsidRDefault="002745B9" w:rsidP="004F5947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2745B9">
              <w:rPr>
                <w:rFonts w:asciiTheme="minorBidi" w:hAnsiTheme="minorBidi" w:cstheme="minorBidi"/>
                <w:sz w:val="22"/>
                <w:szCs w:val="22"/>
              </w:rPr>
              <w:t>Elahe</w:t>
            </w:r>
            <w:r w:rsidR="00CB402E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="00CB402E">
              <w:rPr>
                <w:rFonts w:asciiTheme="minorBidi" w:hAnsiTheme="minorBidi" w:cstheme="minorBidi"/>
                <w:sz w:val="22"/>
                <w:szCs w:val="22"/>
              </w:rPr>
              <w:t>kabirian</w:t>
            </w:r>
            <w:proofErr w:type="spellEnd"/>
            <w:r w:rsidRPr="002745B9">
              <w:rPr>
                <w:rFonts w:asciiTheme="minorBidi" w:hAnsiTheme="minorBidi" w:cstheme="minorBidi"/>
                <w:sz w:val="22"/>
                <w:szCs w:val="22"/>
              </w:rPr>
              <w:t xml:space="preserve"> &amp; Amin </w:t>
            </w:r>
            <w:proofErr w:type="spellStart"/>
            <w:r w:rsidR="00CB402E">
              <w:rPr>
                <w:rFonts w:asciiTheme="minorBidi" w:hAnsiTheme="minorBidi" w:cstheme="minorBidi"/>
                <w:sz w:val="22"/>
                <w:szCs w:val="22"/>
              </w:rPr>
              <w:t>jahromi</w:t>
            </w:r>
            <w:proofErr w:type="spellEnd"/>
          </w:p>
          <w:p w14:paraId="10E0AA2E" w14:textId="6622823A" w:rsidR="002745B9" w:rsidRPr="001236EC" w:rsidRDefault="002745B9" w:rsidP="004F5947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1479" w:type="dxa"/>
          </w:tcPr>
          <w:p w14:paraId="7EF63318" w14:textId="03653DE4" w:rsidR="00AA09E5" w:rsidRDefault="002745B9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5E03FEB0" w14:textId="5A4E7BE1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0FF34DB1" w14:textId="03F848CF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670DE7F1" w14:textId="1B87F1FA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95ACD1A" w14:textId="3B7B2AA6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7F1FF1BA" w14:textId="4C523F72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0A58DA0D" w14:textId="0DB1CBD7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78E5A389" w14:textId="244DF291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4061BE3B" w14:textId="5D5F68EF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30499060" w14:textId="0E6F65B8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17EBD6A4" w14:textId="629E0148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62A42542" w14:textId="4E3649B7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13B6CB2C" w14:textId="263D8905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21BE4EB3" w14:textId="1CDDE041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06F0CC13" w14:textId="5ED199B1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BC5BD9A" w14:textId="77777777" w:rsidR="00FD2389" w:rsidRDefault="00FD2389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2A01FC42" w14:textId="46948BD8" w:rsidR="004F5947" w:rsidRDefault="004F5947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410AA981" w14:textId="2E5B486C" w:rsidR="002745B9" w:rsidRPr="00272E5F" w:rsidRDefault="002745B9" w:rsidP="004F594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pPr w:leftFromText="180" w:rightFromText="180" w:vertAnchor="text" w:horzAnchor="margin" w:tblpY="2595"/>
        <w:tblW w:w="0" w:type="auto"/>
        <w:tblLook w:val="04A0" w:firstRow="1" w:lastRow="0" w:firstColumn="1" w:lastColumn="0" w:noHBand="0" w:noVBand="1"/>
      </w:tblPr>
      <w:tblGrid>
        <w:gridCol w:w="2748"/>
        <w:gridCol w:w="6454"/>
      </w:tblGrid>
      <w:tr w:rsidR="00AD2F1A" w:rsidRPr="005532CA" w14:paraId="7C6AEB9A" w14:textId="77777777" w:rsidTr="00AD2F1A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7967290D" w14:textId="77777777" w:rsidR="00FD2389" w:rsidRDefault="00FD2389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  <w:p w14:paraId="3B32E0CF" w14:textId="77777777" w:rsidR="00FD2389" w:rsidRDefault="00FD2389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  <w:p w14:paraId="7E0F6C1F" w14:textId="059EE138" w:rsidR="00AD2F1A" w:rsidRPr="005532CA" w:rsidRDefault="00AD2F1A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B3CA76" w14:textId="63CA7017" w:rsidR="00AD2F1A" w:rsidRPr="005532CA" w:rsidRDefault="00AD2F1A" w:rsidP="00AD2F1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  <w:r w:rsidR="004F5947" w:rsidRPr="004F5947">
              <w:rPr>
                <w:rFonts w:ascii="Arial" w:hAnsi="Arial"/>
                <w:color w:val="000000"/>
                <w:sz w:val="20"/>
                <w:szCs w:val="20"/>
              </w:rPr>
              <w:t>05-10-2018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7AF40" w14:textId="77777777" w:rsidR="00D71085" w:rsidRDefault="00D71085" w:rsidP="005A2C06">
      <w:r>
        <w:separator/>
      </w:r>
    </w:p>
  </w:endnote>
  <w:endnote w:type="continuationSeparator" w:id="0">
    <w:p w14:paraId="42B896EC" w14:textId="77777777" w:rsidR="00D71085" w:rsidRDefault="00D71085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CEA2" w14:textId="77777777" w:rsidR="00D71085" w:rsidRDefault="00D71085" w:rsidP="005A2C06">
      <w:r>
        <w:separator/>
      </w:r>
    </w:p>
  </w:footnote>
  <w:footnote w:type="continuationSeparator" w:id="0">
    <w:p w14:paraId="3F0FDC33" w14:textId="77777777" w:rsidR="00D71085" w:rsidRDefault="00D71085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6DB"/>
    <w:multiLevelType w:val="hybridMultilevel"/>
    <w:tmpl w:val="A1E8B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58A8762B"/>
    <w:multiLevelType w:val="hybridMultilevel"/>
    <w:tmpl w:val="DFD8138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8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9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825CC"/>
    <w:rsid w:val="000D4022"/>
    <w:rsid w:val="00111277"/>
    <w:rsid w:val="00122617"/>
    <w:rsid w:val="001236EC"/>
    <w:rsid w:val="00143939"/>
    <w:rsid w:val="00145C39"/>
    <w:rsid w:val="00147822"/>
    <w:rsid w:val="00161C70"/>
    <w:rsid w:val="00173C98"/>
    <w:rsid w:val="001C354B"/>
    <w:rsid w:val="001D0FB4"/>
    <w:rsid w:val="001E0A53"/>
    <w:rsid w:val="001F3A40"/>
    <w:rsid w:val="001F5A9F"/>
    <w:rsid w:val="001F66F3"/>
    <w:rsid w:val="00267DAD"/>
    <w:rsid w:val="00272E5F"/>
    <w:rsid w:val="002745B9"/>
    <w:rsid w:val="002A2B83"/>
    <w:rsid w:val="002E42EF"/>
    <w:rsid w:val="003003C9"/>
    <w:rsid w:val="00302398"/>
    <w:rsid w:val="00321D8A"/>
    <w:rsid w:val="0032597E"/>
    <w:rsid w:val="00334655"/>
    <w:rsid w:val="0034076B"/>
    <w:rsid w:val="003C6312"/>
    <w:rsid w:val="003D029E"/>
    <w:rsid w:val="0041165E"/>
    <w:rsid w:val="00413288"/>
    <w:rsid w:val="00425D6F"/>
    <w:rsid w:val="004267B0"/>
    <w:rsid w:val="00471C74"/>
    <w:rsid w:val="00475594"/>
    <w:rsid w:val="004937B7"/>
    <w:rsid w:val="004966B3"/>
    <w:rsid w:val="004C1D17"/>
    <w:rsid w:val="004E08A8"/>
    <w:rsid w:val="004E1D44"/>
    <w:rsid w:val="004E58C0"/>
    <w:rsid w:val="004F5947"/>
    <w:rsid w:val="00510E64"/>
    <w:rsid w:val="005532CA"/>
    <w:rsid w:val="00555FE0"/>
    <w:rsid w:val="005A2C06"/>
    <w:rsid w:val="005C663B"/>
    <w:rsid w:val="005F3074"/>
    <w:rsid w:val="006317B6"/>
    <w:rsid w:val="00652163"/>
    <w:rsid w:val="00692B28"/>
    <w:rsid w:val="006A4655"/>
    <w:rsid w:val="006B41A3"/>
    <w:rsid w:val="006E05CC"/>
    <w:rsid w:val="006E448F"/>
    <w:rsid w:val="00755BB3"/>
    <w:rsid w:val="007847FE"/>
    <w:rsid w:val="007A682A"/>
    <w:rsid w:val="007D1CA8"/>
    <w:rsid w:val="007E3744"/>
    <w:rsid w:val="00924BFD"/>
    <w:rsid w:val="00934A80"/>
    <w:rsid w:val="00942926"/>
    <w:rsid w:val="009447F3"/>
    <w:rsid w:val="009928BC"/>
    <w:rsid w:val="009B3F63"/>
    <w:rsid w:val="00A01BAA"/>
    <w:rsid w:val="00A14B50"/>
    <w:rsid w:val="00A37964"/>
    <w:rsid w:val="00A76238"/>
    <w:rsid w:val="00AA09E5"/>
    <w:rsid w:val="00AB3502"/>
    <w:rsid w:val="00AB5F05"/>
    <w:rsid w:val="00AD2F1A"/>
    <w:rsid w:val="00B46F6D"/>
    <w:rsid w:val="00B60B1C"/>
    <w:rsid w:val="00B8354F"/>
    <w:rsid w:val="00B96E23"/>
    <w:rsid w:val="00BA546C"/>
    <w:rsid w:val="00BD5DDC"/>
    <w:rsid w:val="00BF116D"/>
    <w:rsid w:val="00C0292E"/>
    <w:rsid w:val="00C16EE4"/>
    <w:rsid w:val="00C61A75"/>
    <w:rsid w:val="00CB402E"/>
    <w:rsid w:val="00D16288"/>
    <w:rsid w:val="00D212C1"/>
    <w:rsid w:val="00D21A81"/>
    <w:rsid w:val="00D37168"/>
    <w:rsid w:val="00D46C06"/>
    <w:rsid w:val="00D53897"/>
    <w:rsid w:val="00D71085"/>
    <w:rsid w:val="00E261AA"/>
    <w:rsid w:val="00E27746"/>
    <w:rsid w:val="00E5563E"/>
    <w:rsid w:val="00E778C4"/>
    <w:rsid w:val="00E97F66"/>
    <w:rsid w:val="00EE4DFF"/>
    <w:rsid w:val="00EE639C"/>
    <w:rsid w:val="00F77793"/>
    <w:rsid w:val="00FD2389"/>
    <w:rsid w:val="00FE13A1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9A65AE-8221-4B03-BC42-76A9C05E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753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42</cp:revision>
  <dcterms:created xsi:type="dcterms:W3CDTF">2016-03-05T22:15:00Z</dcterms:created>
  <dcterms:modified xsi:type="dcterms:W3CDTF">2018-10-10T07:17:00Z</dcterms:modified>
</cp:coreProperties>
</file>