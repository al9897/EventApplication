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3F696C8B" w:rsidR="005A2C06" w:rsidRDefault="0083326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Wednesday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E778C4">
              <w:rPr>
                <w:rFonts w:ascii="Arial" w:hAnsi="Arial"/>
                <w:color w:val="000000"/>
                <w:sz w:val="20"/>
                <w:szCs w:val="20"/>
              </w:rPr>
              <w:t>0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>-</w:t>
            </w:r>
            <w:r w:rsidR="00E778C4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>0-2018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2F9BAEED" w:rsidR="004C1D17" w:rsidRDefault="00E778C4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AB5D67">
              <w:rPr>
                <w:rFonts w:ascii="Arial" w:hAnsi="Arial"/>
                <w:noProof/>
                <w:color w:val="000000"/>
                <w:sz w:val="20"/>
                <w:szCs w:val="20"/>
              </w:rPr>
              <w:t>3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:00</w:t>
            </w:r>
            <w:r w:rsidR="005A2C06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AB5D67">
              <w:rPr>
                <w:rFonts w:ascii="Arial" w:hAnsi="Arial"/>
                <w:noProof/>
                <w:color w:val="000000"/>
                <w:sz w:val="20"/>
                <w:szCs w:val="20"/>
              </w:rPr>
              <w:t>P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M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AB5D67">
              <w:rPr>
                <w:rFonts w:ascii="Arial" w:hAnsi="Arial"/>
                <w:noProof/>
                <w:color w:val="000000"/>
                <w:sz w:val="20"/>
                <w:szCs w:val="20"/>
              </w:rPr>
              <w:t>4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 xml:space="preserve">:00 </w:t>
            </w:r>
            <w:r w:rsidR="00AB5D67">
              <w:rPr>
                <w:rFonts w:ascii="Arial" w:hAnsi="Arial"/>
                <w:color w:val="000000"/>
                <w:sz w:val="20"/>
                <w:szCs w:val="20"/>
              </w:rPr>
              <w:t>P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341B6A74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</w:t>
            </w:r>
            <w:r w:rsidR="002A2B83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  <w:r w:rsidR="00924BFD">
              <w:rPr>
                <w:rFonts w:ascii="Arial" w:hAnsi="Arial"/>
                <w:color w:val="000000"/>
                <w:sz w:val="20"/>
                <w:szCs w:val="20"/>
              </w:rPr>
              <w:t xml:space="preserve">36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D83E07A" w14:textId="2B71659A" w:rsidR="00A14B50" w:rsidRPr="00FD2389" w:rsidRDefault="004966B3" w:rsidP="00FD2389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3D767B5B" w14:textId="48EE1F3C" w:rsidR="00334655" w:rsidRPr="00AD2F1A" w:rsidRDefault="001236EC" w:rsidP="00AD2F1A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 w:rsidRPr="00755BB3">
        <w:rPr>
          <w:rFonts w:ascii="Arial" w:hAnsi="Arial"/>
          <w:color w:val="000000" w:themeColor="text1"/>
          <w:sz w:val="18"/>
          <w:szCs w:val="18"/>
        </w:rPr>
        <w:t xml:space="preserve">Elahe Seyedkabirian, </w:t>
      </w:r>
      <w:proofErr w:type="spellStart"/>
      <w:r w:rsidRPr="00755BB3">
        <w:rPr>
          <w:rFonts w:ascii="Arial" w:hAnsi="Arial"/>
          <w:color w:val="000000" w:themeColor="text1"/>
          <w:sz w:val="18"/>
          <w:szCs w:val="18"/>
        </w:rPr>
        <w:t>Nguyen</w:t>
      </w:r>
      <w:r w:rsidRPr="00755BB3">
        <w:rPr>
          <w:rFonts w:ascii="Arial" w:hAnsi="Arial"/>
          <w:sz w:val="18"/>
          <w:szCs w:val="18"/>
        </w:rPr>
        <w:t>Bao</w:t>
      </w:r>
      <w:proofErr w:type="spellEnd"/>
      <w:r w:rsidRPr="00755BB3">
        <w:rPr>
          <w:rFonts w:ascii="Arial" w:hAnsi="Arial"/>
          <w:sz w:val="18"/>
          <w:szCs w:val="18"/>
        </w:rPr>
        <w:t xml:space="preserve"> Quoc</w:t>
      </w:r>
      <w:r>
        <w:rPr>
          <w:rFonts w:ascii="Arial" w:hAnsi="Arial"/>
          <w:sz w:val="18"/>
          <w:szCs w:val="18"/>
        </w:rPr>
        <w:t xml:space="preserve">, </w:t>
      </w:r>
      <w:r w:rsidR="00A14B50" w:rsidRPr="001236EC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="00A14B50" w:rsidRPr="001236EC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="00A14B50" w:rsidRPr="001236EC">
        <w:rPr>
          <w:rFonts w:ascii="Arial" w:hAnsi="Arial"/>
          <w:color w:val="000000" w:themeColor="text1"/>
          <w:sz w:val="18"/>
          <w:szCs w:val="18"/>
        </w:rPr>
        <w:t>,</w:t>
      </w:r>
      <w:r w:rsidR="00B60B1C" w:rsidRPr="001236EC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475594" w:rsidRPr="001236EC">
        <w:rPr>
          <w:rFonts w:ascii="Arial" w:hAnsi="Arial"/>
          <w:color w:val="000000" w:themeColor="text1"/>
          <w:sz w:val="18"/>
          <w:szCs w:val="18"/>
        </w:rPr>
        <w:t>Le Viet An</w:t>
      </w:r>
      <w:r w:rsidR="00755BB3" w:rsidRPr="001236EC">
        <w:rPr>
          <w:rFonts w:ascii="Arial" w:hAnsi="Arial"/>
          <w:color w:val="000000" w:themeColor="text1"/>
          <w:sz w:val="18"/>
          <w:szCs w:val="18"/>
        </w:rPr>
        <w:t xml:space="preserve">, </w:t>
      </w:r>
      <w:r w:rsidR="002745B9">
        <w:rPr>
          <w:rFonts w:ascii="Arial" w:hAnsi="Arial"/>
          <w:color w:val="000000" w:themeColor="text1"/>
          <w:sz w:val="18"/>
          <w:szCs w:val="18"/>
        </w:rPr>
        <w:t xml:space="preserve">Mikael </w:t>
      </w:r>
      <w:proofErr w:type="spellStart"/>
      <w:r w:rsidR="002745B9">
        <w:rPr>
          <w:rFonts w:ascii="Arial" w:hAnsi="Arial"/>
          <w:color w:val="000000" w:themeColor="text1"/>
          <w:sz w:val="18"/>
          <w:szCs w:val="18"/>
        </w:rPr>
        <w:t>Shaghelani</w:t>
      </w:r>
      <w:proofErr w:type="spellEnd"/>
      <w:r w:rsidR="002745B9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2745B9">
        <w:rPr>
          <w:rFonts w:ascii="Arial" w:hAnsi="Arial"/>
          <w:color w:val="000000" w:themeColor="text1"/>
          <w:sz w:val="18"/>
          <w:szCs w:val="18"/>
        </w:rPr>
        <w:t>lor</w:t>
      </w:r>
      <w:proofErr w:type="spellEnd"/>
    </w:p>
    <w:p w14:paraId="6069D935" w14:textId="0391DF86" w:rsidR="00D212C1" w:rsidRPr="00FD2389" w:rsidRDefault="004966B3" w:rsidP="00FD2389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0E38D533" w14:textId="77777777" w:rsidR="00FD2389" w:rsidRPr="00FD2389" w:rsidRDefault="00FD2389" w:rsidP="00FD2389">
      <w:pPr>
        <w:pStyle w:val="ListParagraph"/>
        <w:spacing w:line="360" w:lineRule="auto"/>
        <w:ind w:left="636"/>
        <w:rPr>
          <w:rFonts w:ascii="Arial" w:hAnsi="Arial"/>
          <w:b/>
          <w:color w:val="4472C4"/>
          <w:sz w:val="20"/>
          <w:szCs w:val="20"/>
        </w:rPr>
      </w:pPr>
    </w:p>
    <w:p w14:paraId="7EA62156" w14:textId="75AEA983" w:rsidR="00334655" w:rsidRDefault="00D212C1" w:rsidP="00FD2389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2DCE5813" w14:textId="153D48BF" w:rsidR="001F3A40" w:rsidRDefault="00334655" w:rsidP="000825C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58A17029" w14:textId="5E015884" w:rsidR="0031600E" w:rsidRDefault="00595ED6" w:rsidP="00595ED6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changes that we have made on ERD</w:t>
      </w:r>
    </w:p>
    <w:p w14:paraId="74AD9E6F" w14:textId="7F9AA8C1" w:rsidR="00595ED6" w:rsidRDefault="00595ED6" w:rsidP="00595ED6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adjustments that we made on application</w:t>
      </w:r>
    </w:p>
    <w:p w14:paraId="0EB4B32A" w14:textId="19A46E1A" w:rsidR="00595ED6" w:rsidRPr="00E95935" w:rsidRDefault="001E0632" w:rsidP="00E9593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adjustments that we made on website</w:t>
      </w:r>
    </w:p>
    <w:p w14:paraId="6B7F7AA7" w14:textId="4B0FC115" w:rsidR="00145C39" w:rsidRDefault="006E05CC" w:rsidP="00AD2F1A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366F1799" w14:textId="77777777" w:rsidR="002745B9" w:rsidRPr="00AD2F1A" w:rsidRDefault="002745B9" w:rsidP="002745B9">
      <w:pPr>
        <w:pStyle w:val="ListParagraph"/>
        <w:tabs>
          <w:tab w:val="left" w:pos="1985"/>
        </w:tabs>
        <w:ind w:left="1440"/>
        <w:rPr>
          <w:rFonts w:ascii="Arial" w:hAnsi="Arial"/>
          <w:b/>
          <w:sz w:val="18"/>
          <w:szCs w:val="18"/>
        </w:rPr>
      </w:pPr>
    </w:p>
    <w:p w14:paraId="447092EA" w14:textId="77777777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26767A61" w14:textId="4975B4B7" w:rsidR="00AD2F1A" w:rsidRDefault="00AD2F1A" w:rsidP="004F5947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  <w:p w14:paraId="5D0D675B" w14:textId="45715FDF" w:rsidR="002E42EF" w:rsidRDefault="001E0632" w:rsidP="001E0632">
            <w:pPr>
              <w:pStyle w:val="Header"/>
              <w:numPr>
                <w:ilvl w:val="0"/>
                <w:numId w:val="16"/>
              </w:num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Improve the representation of data on applications (for food and drinks)</w:t>
            </w:r>
          </w:p>
          <w:p w14:paraId="38F5731D" w14:textId="77777777" w:rsidR="001E0632" w:rsidRDefault="001E0632" w:rsidP="001E0632">
            <w:pPr>
              <w:pStyle w:val="Header"/>
              <w:numPr>
                <w:ilvl w:val="0"/>
                <w:numId w:val="16"/>
              </w:num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In the booking camping page have a list of people who has ticket and the host can choose the guests for a tent in that list to invite</w:t>
            </w:r>
          </w:p>
          <w:p w14:paraId="4FCD59C3" w14:textId="77777777" w:rsidR="00B40FD2" w:rsidRDefault="001E0632" w:rsidP="001E0632">
            <w:pPr>
              <w:pStyle w:val="Header"/>
              <w:numPr>
                <w:ilvl w:val="0"/>
                <w:numId w:val="16"/>
              </w:num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Add deliverables to timeline </w:t>
            </w:r>
            <w:r w:rsidR="00B40FD2">
              <w:rPr>
                <w:rFonts w:asciiTheme="minorBidi" w:hAnsiTheme="minorBidi" w:cstheme="minorBidi"/>
                <w:sz w:val="22"/>
                <w:szCs w:val="22"/>
                <w:lang w:val="en-US"/>
              </w:rPr>
              <w:t>in project plan</w:t>
            </w:r>
          </w:p>
          <w:p w14:paraId="1266846B" w14:textId="3D2BABC0" w:rsidR="001E0632" w:rsidRDefault="00B40FD2" w:rsidP="001E0632">
            <w:pPr>
              <w:pStyle w:val="Header"/>
              <w:numPr>
                <w:ilvl w:val="0"/>
                <w:numId w:val="16"/>
              </w:numPr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Plan a meeting with client and show him the website and application  </w:t>
            </w:r>
          </w:p>
          <w:p w14:paraId="051E1096" w14:textId="77777777" w:rsidR="00E95935" w:rsidRDefault="00E95935" w:rsidP="00B40FD2">
            <w:pPr>
              <w:pStyle w:val="Header"/>
              <w:spacing w:line="276" w:lineRule="auto"/>
              <w:ind w:left="360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  <w:p w14:paraId="3D4E9D53" w14:textId="148A22D2" w:rsidR="001E0632" w:rsidRPr="00272E5F" w:rsidRDefault="001E0632" w:rsidP="00E95935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66A69C90" w14:textId="77777777" w:rsidR="002745B9" w:rsidRPr="00B40FD2" w:rsidRDefault="002745B9" w:rsidP="00833267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693A0264" w14:textId="77777777" w:rsidR="00B40FD2" w:rsidRDefault="00B40FD2" w:rsidP="00833267">
            <w:pPr>
              <w:spacing w:line="360" w:lineRule="auto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proofErr w:type="spellStart"/>
            <w:r w:rsidRPr="00B40FD2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Nguyen</w:t>
            </w:r>
            <w:r w:rsidRPr="00B40FD2">
              <w:rPr>
                <w:rFonts w:asciiTheme="minorBidi" w:hAnsiTheme="minorBidi" w:cstheme="minorBidi"/>
                <w:sz w:val="22"/>
                <w:szCs w:val="22"/>
              </w:rPr>
              <w:t>Bao</w:t>
            </w:r>
            <w:proofErr w:type="spellEnd"/>
            <w:r w:rsidRPr="00B40FD2">
              <w:rPr>
                <w:rFonts w:asciiTheme="minorBidi" w:hAnsiTheme="minorBidi" w:cstheme="minorBidi"/>
                <w:sz w:val="22"/>
                <w:szCs w:val="22"/>
              </w:rPr>
              <w:t xml:space="preserve"> Quoc</w:t>
            </w:r>
            <w:r w:rsidRPr="00B40FD2">
              <w:rPr>
                <w:rFonts w:asciiTheme="minorBidi" w:hAnsiTheme="minorBidi" w:cstheme="minorBidi"/>
                <w:sz w:val="22"/>
                <w:szCs w:val="22"/>
              </w:rPr>
              <w:t xml:space="preserve"> and </w:t>
            </w:r>
            <w:r w:rsidRPr="00B40FD2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Le Viet An</w:t>
            </w:r>
          </w:p>
          <w:p w14:paraId="34DA10F1" w14:textId="77777777" w:rsidR="00B40FD2" w:rsidRDefault="00B40FD2" w:rsidP="00B40FD2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B40FD2">
              <w:rPr>
                <w:rFonts w:asciiTheme="minorBidi" w:hAnsiTheme="minorBidi" w:cstheme="minorBidi"/>
                <w:sz w:val="22"/>
                <w:szCs w:val="22"/>
              </w:rPr>
              <w:t>Elahe Seyedkabirian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and </w:t>
            </w:r>
          </w:p>
          <w:p w14:paraId="176D4EB5" w14:textId="77777777" w:rsidR="00B40FD2" w:rsidRDefault="00B40FD2" w:rsidP="00B40FD2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B40FD2">
              <w:rPr>
                <w:rFonts w:asciiTheme="minorBidi" w:hAnsiTheme="minorBidi" w:cstheme="minorBidi"/>
                <w:sz w:val="22"/>
                <w:szCs w:val="22"/>
              </w:rPr>
              <w:t xml:space="preserve">Amin </w:t>
            </w:r>
            <w:proofErr w:type="spellStart"/>
            <w:r w:rsidRPr="00B40FD2">
              <w:rPr>
                <w:rFonts w:asciiTheme="minorBidi" w:hAnsiTheme="minorBidi" w:cstheme="minorBidi"/>
                <w:sz w:val="22"/>
                <w:szCs w:val="22"/>
              </w:rPr>
              <w:t>Jahromi</w:t>
            </w:r>
            <w:proofErr w:type="spellEnd"/>
          </w:p>
          <w:p w14:paraId="2A75B78C" w14:textId="77777777" w:rsidR="00B40FD2" w:rsidRDefault="00B40FD2" w:rsidP="00B40FD2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427742F3" w14:textId="77777777" w:rsidR="00B40FD2" w:rsidRDefault="00B40FD2" w:rsidP="00B40FD2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15069468" w14:textId="77777777" w:rsidR="00B40FD2" w:rsidRDefault="00B40FD2" w:rsidP="00B40FD2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Elahe Seyedkabirian</w:t>
            </w:r>
          </w:p>
          <w:p w14:paraId="743C2522" w14:textId="77777777" w:rsidR="00B40FD2" w:rsidRDefault="00B40FD2" w:rsidP="00B40FD2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10E0AA2E" w14:textId="18CEC3D3" w:rsidR="00B40FD2" w:rsidRPr="00B40FD2" w:rsidRDefault="00B40FD2" w:rsidP="00B40FD2">
            <w:pPr>
              <w:spacing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Amin </w:t>
            </w: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jahromi</w:t>
            </w:r>
            <w:proofErr w:type="spellEnd"/>
          </w:p>
        </w:tc>
        <w:tc>
          <w:tcPr>
            <w:tcW w:w="1479" w:type="dxa"/>
          </w:tcPr>
          <w:p w14:paraId="2B9A292E" w14:textId="77777777" w:rsidR="002745B9" w:rsidRDefault="002745B9" w:rsidP="0083326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51739AF0" w14:textId="77777777" w:rsidR="00B40FD2" w:rsidRDefault="00B40FD2" w:rsidP="00B40FD2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350A3845" w14:textId="77777777" w:rsidR="00B40FD2" w:rsidRDefault="00B40FD2" w:rsidP="0083326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59BB793D" w14:textId="77777777" w:rsidR="00B40FD2" w:rsidRDefault="00B40FD2" w:rsidP="0083326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6BB079A9" w14:textId="77777777" w:rsidR="00B40FD2" w:rsidRDefault="00B40FD2" w:rsidP="00B40FD2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1BDDD9D2" w14:textId="77777777" w:rsidR="00B40FD2" w:rsidRDefault="00B40FD2" w:rsidP="0083326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19D3F2B0" w14:textId="77777777" w:rsidR="00B40FD2" w:rsidRDefault="00B40FD2" w:rsidP="0083326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1707FC98" w14:textId="77777777" w:rsidR="00B40FD2" w:rsidRDefault="00B40FD2" w:rsidP="0083326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3904B182" w14:textId="77777777" w:rsidR="00B40FD2" w:rsidRDefault="00B40FD2" w:rsidP="0083326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7BE8A328" w14:textId="77777777" w:rsidR="00B40FD2" w:rsidRDefault="00B40FD2" w:rsidP="00B40FD2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45D003C1" w14:textId="77777777" w:rsidR="00B40FD2" w:rsidRDefault="00B40FD2" w:rsidP="0083326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4E7E1348" w14:textId="77777777" w:rsidR="00B40FD2" w:rsidRDefault="00B40FD2" w:rsidP="0083326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4399C65A" w14:textId="77777777" w:rsidR="00B40FD2" w:rsidRDefault="00B40FD2" w:rsidP="00B40FD2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410AA981" w14:textId="582CEC9C" w:rsidR="00B40FD2" w:rsidRPr="00272E5F" w:rsidRDefault="00B40FD2" w:rsidP="00833267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47B9BFD" w14:textId="77777777" w:rsidR="00A76238" w:rsidRPr="005532CA" w:rsidRDefault="00A76238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pPr w:leftFromText="180" w:rightFromText="180" w:vertAnchor="text" w:horzAnchor="margin" w:tblpY="2595"/>
        <w:tblW w:w="0" w:type="auto"/>
        <w:tblLook w:val="04A0" w:firstRow="1" w:lastRow="0" w:firstColumn="1" w:lastColumn="0" w:noHBand="0" w:noVBand="1"/>
      </w:tblPr>
      <w:tblGrid>
        <w:gridCol w:w="2748"/>
        <w:gridCol w:w="6454"/>
      </w:tblGrid>
      <w:tr w:rsidR="00AD2F1A" w:rsidRPr="005532CA" w14:paraId="7C6AEB9A" w14:textId="77777777" w:rsidTr="00AD2F1A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7967290D" w14:textId="77777777" w:rsidR="00FD2389" w:rsidRDefault="00FD2389" w:rsidP="00AD2F1A">
            <w:pPr>
              <w:ind w:left="-173"/>
              <w:jc w:val="right"/>
              <w:rPr>
                <w:rFonts w:ascii="Arial" w:hAnsi="Arial"/>
                <w:b/>
                <w:color w:val="5B9BD5"/>
                <w:sz w:val="20"/>
                <w:szCs w:val="20"/>
              </w:rPr>
            </w:pPr>
          </w:p>
          <w:p w14:paraId="3B32E0CF" w14:textId="77777777" w:rsidR="00FD2389" w:rsidRDefault="00FD2389" w:rsidP="00AD2F1A">
            <w:pPr>
              <w:ind w:left="-173"/>
              <w:jc w:val="right"/>
              <w:rPr>
                <w:rFonts w:ascii="Arial" w:hAnsi="Arial"/>
                <w:b/>
                <w:color w:val="5B9BD5"/>
                <w:sz w:val="20"/>
                <w:szCs w:val="20"/>
              </w:rPr>
            </w:pPr>
          </w:p>
          <w:p w14:paraId="7E0F6C1F" w14:textId="059EE138" w:rsidR="00AD2F1A" w:rsidRPr="005532CA" w:rsidRDefault="00AD2F1A" w:rsidP="00AD2F1A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B3CA76" w14:textId="18F2B42F" w:rsidR="00AD2F1A" w:rsidRPr="005532CA" w:rsidRDefault="00AD2F1A" w:rsidP="00AD2F1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</w:t>
            </w:r>
            <w:r w:rsidR="00AB5D67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4F5947" w:rsidRPr="004F5947">
              <w:rPr>
                <w:rFonts w:ascii="Arial" w:hAnsi="Arial"/>
                <w:color w:val="000000"/>
                <w:sz w:val="20"/>
                <w:szCs w:val="20"/>
              </w:rPr>
              <w:t>0-10-2018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2D37D" w14:textId="77777777" w:rsidR="008E6238" w:rsidRDefault="008E6238" w:rsidP="005A2C06">
      <w:r>
        <w:separator/>
      </w:r>
    </w:p>
  </w:endnote>
  <w:endnote w:type="continuationSeparator" w:id="0">
    <w:p w14:paraId="4F0923E2" w14:textId="77777777" w:rsidR="008E6238" w:rsidRDefault="008E6238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80AD1" w14:textId="77777777" w:rsidR="008E6238" w:rsidRDefault="008E6238" w:rsidP="005A2C06">
      <w:r>
        <w:separator/>
      </w:r>
    </w:p>
  </w:footnote>
  <w:footnote w:type="continuationSeparator" w:id="0">
    <w:p w14:paraId="0027DDB9" w14:textId="77777777" w:rsidR="008E6238" w:rsidRDefault="008E6238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6DB"/>
    <w:multiLevelType w:val="hybridMultilevel"/>
    <w:tmpl w:val="A1E8B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A52"/>
    <w:multiLevelType w:val="hybridMultilevel"/>
    <w:tmpl w:val="5D8C2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F7E"/>
    <w:multiLevelType w:val="hybridMultilevel"/>
    <w:tmpl w:val="CE1242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291706"/>
    <w:multiLevelType w:val="hybridMultilevel"/>
    <w:tmpl w:val="CF1AD87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0462FC"/>
    <w:multiLevelType w:val="hybridMultilevel"/>
    <w:tmpl w:val="3BD497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B1733"/>
    <w:multiLevelType w:val="hybridMultilevel"/>
    <w:tmpl w:val="52087E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58A8762B"/>
    <w:multiLevelType w:val="hybridMultilevel"/>
    <w:tmpl w:val="DFD8138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2" w15:restartNumberingAfterBreak="0">
    <w:nsid w:val="5B26080C"/>
    <w:multiLevelType w:val="hybridMultilevel"/>
    <w:tmpl w:val="BF4C37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52AE8"/>
    <w:multiLevelType w:val="hybridMultilevel"/>
    <w:tmpl w:val="7452FD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4B38"/>
    <w:multiLevelType w:val="hybridMultilevel"/>
    <w:tmpl w:val="AFB64712"/>
    <w:lvl w:ilvl="0" w:tplc="04090005">
      <w:start w:val="1"/>
      <w:numFmt w:val="bullet"/>
      <w:lvlText w:val=""/>
      <w:lvlJc w:val="left"/>
      <w:pPr>
        <w:ind w:left="6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5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0"/>
  </w:num>
  <w:num w:numId="5">
    <w:abstractNumId w:val="9"/>
  </w:num>
  <w:num w:numId="6">
    <w:abstractNumId w:val="15"/>
  </w:num>
  <w:num w:numId="7">
    <w:abstractNumId w:val="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8"/>
  </w:num>
  <w:num w:numId="14">
    <w:abstractNumId w:val="3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0825CC"/>
    <w:rsid w:val="000D4022"/>
    <w:rsid w:val="00111277"/>
    <w:rsid w:val="00122617"/>
    <w:rsid w:val="001236EC"/>
    <w:rsid w:val="00143939"/>
    <w:rsid w:val="00145C39"/>
    <w:rsid w:val="00147822"/>
    <w:rsid w:val="00161C70"/>
    <w:rsid w:val="00173C98"/>
    <w:rsid w:val="001C354B"/>
    <w:rsid w:val="001D0FB4"/>
    <w:rsid w:val="001E0632"/>
    <w:rsid w:val="001E0A53"/>
    <w:rsid w:val="001F3A40"/>
    <w:rsid w:val="001F5A9F"/>
    <w:rsid w:val="001F66F3"/>
    <w:rsid w:val="00267DAD"/>
    <w:rsid w:val="00272E5F"/>
    <w:rsid w:val="002745B9"/>
    <w:rsid w:val="002A2B83"/>
    <w:rsid w:val="002E42EF"/>
    <w:rsid w:val="003003C9"/>
    <w:rsid w:val="00302398"/>
    <w:rsid w:val="0031600E"/>
    <w:rsid w:val="00321D8A"/>
    <w:rsid w:val="0032597E"/>
    <w:rsid w:val="00334655"/>
    <w:rsid w:val="0034076B"/>
    <w:rsid w:val="003B48BE"/>
    <w:rsid w:val="003C6312"/>
    <w:rsid w:val="003D029E"/>
    <w:rsid w:val="0041165E"/>
    <w:rsid w:val="00413288"/>
    <w:rsid w:val="00425D6F"/>
    <w:rsid w:val="004267B0"/>
    <w:rsid w:val="004516C6"/>
    <w:rsid w:val="00471C74"/>
    <w:rsid w:val="00475594"/>
    <w:rsid w:val="004937B7"/>
    <w:rsid w:val="004966B3"/>
    <w:rsid w:val="004C1D17"/>
    <w:rsid w:val="004E08A8"/>
    <w:rsid w:val="004E1D44"/>
    <w:rsid w:val="004E58C0"/>
    <w:rsid w:val="004F5947"/>
    <w:rsid w:val="00510E64"/>
    <w:rsid w:val="005532CA"/>
    <w:rsid w:val="00555FE0"/>
    <w:rsid w:val="00595ED6"/>
    <w:rsid w:val="005A2C06"/>
    <w:rsid w:val="005C663B"/>
    <w:rsid w:val="005F3074"/>
    <w:rsid w:val="006317B6"/>
    <w:rsid w:val="00652163"/>
    <w:rsid w:val="00692B28"/>
    <w:rsid w:val="006A4655"/>
    <w:rsid w:val="006B41A3"/>
    <w:rsid w:val="006E05CC"/>
    <w:rsid w:val="006E448F"/>
    <w:rsid w:val="006F4A33"/>
    <w:rsid w:val="00755BB3"/>
    <w:rsid w:val="007847FE"/>
    <w:rsid w:val="007A682A"/>
    <w:rsid w:val="007D1CA8"/>
    <w:rsid w:val="007E3744"/>
    <w:rsid w:val="00833267"/>
    <w:rsid w:val="008E6238"/>
    <w:rsid w:val="00924BFD"/>
    <w:rsid w:val="00934A80"/>
    <w:rsid w:val="00942926"/>
    <w:rsid w:val="009447F3"/>
    <w:rsid w:val="009928BC"/>
    <w:rsid w:val="00995ED9"/>
    <w:rsid w:val="009B3F63"/>
    <w:rsid w:val="00A01BAA"/>
    <w:rsid w:val="00A14B50"/>
    <w:rsid w:val="00A37964"/>
    <w:rsid w:val="00A76238"/>
    <w:rsid w:val="00AA09E5"/>
    <w:rsid w:val="00AB3502"/>
    <w:rsid w:val="00AB5D67"/>
    <w:rsid w:val="00AB5F05"/>
    <w:rsid w:val="00AD2F1A"/>
    <w:rsid w:val="00B40FD2"/>
    <w:rsid w:val="00B46F6D"/>
    <w:rsid w:val="00B60B1C"/>
    <w:rsid w:val="00B8354F"/>
    <w:rsid w:val="00B96E23"/>
    <w:rsid w:val="00BA546C"/>
    <w:rsid w:val="00BD5DDC"/>
    <w:rsid w:val="00BF116D"/>
    <w:rsid w:val="00C0292E"/>
    <w:rsid w:val="00C16EE4"/>
    <w:rsid w:val="00C61A75"/>
    <w:rsid w:val="00CB402E"/>
    <w:rsid w:val="00D16288"/>
    <w:rsid w:val="00D212C1"/>
    <w:rsid w:val="00D21A81"/>
    <w:rsid w:val="00D37168"/>
    <w:rsid w:val="00D46C06"/>
    <w:rsid w:val="00D53897"/>
    <w:rsid w:val="00D71085"/>
    <w:rsid w:val="00E261AA"/>
    <w:rsid w:val="00E27746"/>
    <w:rsid w:val="00E5563E"/>
    <w:rsid w:val="00E778C4"/>
    <w:rsid w:val="00E95935"/>
    <w:rsid w:val="00E97F66"/>
    <w:rsid w:val="00EE4DFF"/>
    <w:rsid w:val="00EE639C"/>
    <w:rsid w:val="00F77793"/>
    <w:rsid w:val="00FD2389"/>
    <w:rsid w:val="00FE13A1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8F35E1-6ABC-4306-8F26-2E5FC866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785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49</cp:revision>
  <dcterms:created xsi:type="dcterms:W3CDTF">2016-03-05T22:15:00Z</dcterms:created>
  <dcterms:modified xsi:type="dcterms:W3CDTF">2018-11-02T04:45:00Z</dcterms:modified>
</cp:coreProperties>
</file>