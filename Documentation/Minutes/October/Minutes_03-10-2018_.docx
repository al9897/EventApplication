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right" w:tblpY="-756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5A2C06" w:rsidRPr="005532CA" w14:paraId="3E3FB7D8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FD40649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64021761" w14:textId="479435AC" w:rsidR="005A2C06" w:rsidRDefault="00E778C4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Wednesday</w:t>
            </w:r>
            <w:r w:rsidR="005A2C06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03</w:t>
            </w:r>
            <w:r w:rsidR="005A2C06">
              <w:rPr>
                <w:rFonts w:ascii="Arial" w:hAnsi="Arial"/>
                <w:color w:val="000000"/>
                <w:sz w:val="20"/>
                <w:szCs w:val="20"/>
              </w:rPr>
              <w:t>-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 w:rsidR="005A2C06">
              <w:rPr>
                <w:rFonts w:ascii="Arial" w:hAnsi="Arial"/>
                <w:color w:val="000000"/>
                <w:sz w:val="20"/>
                <w:szCs w:val="20"/>
              </w:rPr>
              <w:t>0-2018</w:t>
            </w:r>
          </w:p>
          <w:p w14:paraId="3F47BD8E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</w:tr>
      <w:tr w:rsidR="005A2C06" w:rsidRPr="005532CA" w14:paraId="257AA572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7CA958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22CC2035" w14:textId="46A9DD27" w:rsidR="004C1D17" w:rsidRDefault="00E778C4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12</w:t>
            </w:r>
            <w:r w:rsidR="00AB3502">
              <w:rPr>
                <w:rFonts w:ascii="Arial" w:hAnsi="Arial"/>
                <w:noProof/>
                <w:color w:val="000000"/>
                <w:sz w:val="20"/>
                <w:szCs w:val="20"/>
              </w:rPr>
              <w:t>:00</w:t>
            </w:r>
            <w:r w:rsidR="005A2C06"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PM</w:t>
            </w:r>
            <w:r w:rsidR="005A2C06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>–</w:t>
            </w:r>
            <w:r w:rsidR="005A2C06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15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 xml:space="preserve">:00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P</w:t>
            </w:r>
            <w:r w:rsidR="004C1D17">
              <w:rPr>
                <w:rFonts w:ascii="Arial" w:hAnsi="Arial"/>
                <w:color w:val="000000"/>
                <w:sz w:val="20"/>
                <w:szCs w:val="20"/>
              </w:rPr>
              <w:t>M</w:t>
            </w:r>
          </w:p>
          <w:p w14:paraId="22796093" w14:textId="0BFC66AD" w:rsidR="005A2C06" w:rsidRPr="005532CA" w:rsidRDefault="004C1D17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:</w:t>
            </w:r>
            <w:r w:rsidR="00475594">
              <w:rPr>
                <w:rFonts w:ascii="Arial" w:hAnsi="Arial"/>
                <w:noProof/>
                <w:color w:val="000000"/>
                <w:sz w:val="20"/>
                <w:szCs w:val="20"/>
              </w:rPr>
              <w:t xml:space="preserve"> AM</w:t>
            </w:r>
          </w:p>
        </w:tc>
      </w:tr>
      <w:tr w:rsidR="005A2C06" w:rsidRPr="005532CA" w14:paraId="18F9A63D" w14:textId="77777777" w:rsidTr="00173C98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6D29C92C" w14:textId="77777777" w:rsidR="005A2C06" w:rsidRPr="005532CA" w:rsidRDefault="005A2C06" w:rsidP="00173C98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7717971D" w14:textId="01673565" w:rsidR="005A2C06" w:rsidRDefault="00A14B50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Room </w:t>
            </w:r>
            <w:r w:rsidR="002A2B83">
              <w:rPr>
                <w:rFonts w:ascii="Arial" w:hAnsi="Arial"/>
                <w:color w:val="000000"/>
                <w:sz w:val="20"/>
                <w:szCs w:val="20"/>
              </w:rPr>
              <w:t>1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.</w:t>
            </w:r>
            <w:r w:rsidR="00E778C4">
              <w:rPr>
                <w:rFonts w:ascii="Arial" w:hAnsi="Arial"/>
                <w:color w:val="000000"/>
                <w:sz w:val="20"/>
                <w:szCs w:val="20"/>
              </w:rPr>
              <w:t>47B</w:t>
            </w:r>
          </w:p>
          <w:p w14:paraId="5F0D36BC" w14:textId="77777777" w:rsidR="005A2C06" w:rsidRPr="005532CA" w:rsidRDefault="005A2C06" w:rsidP="00173C98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</w:t>
            </w:r>
          </w:p>
        </w:tc>
      </w:tr>
    </w:tbl>
    <w:p w14:paraId="506574EC" w14:textId="7ECA2CB4" w:rsidR="00D212C1" w:rsidRPr="005A2C06" w:rsidRDefault="00173C98" w:rsidP="005A2C06">
      <w:p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173C98">
        <w:rPr>
          <w:rFonts w:ascii="Arial" w:hAnsi="Arial"/>
          <w:b/>
          <w:noProof/>
          <w:color w:val="4472C4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F7162" wp14:editId="46BF26D7">
                <wp:simplePos x="0" y="0"/>
                <wp:positionH relativeFrom="column">
                  <wp:posOffset>4433215</wp:posOffset>
                </wp:positionH>
                <wp:positionV relativeFrom="paragraph">
                  <wp:posOffset>-1285846</wp:posOffset>
                </wp:positionV>
                <wp:extent cx="2392045" cy="520700"/>
                <wp:effectExtent l="0" t="0" r="2730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47F9" w14:textId="5DE109D0" w:rsidR="00173C98" w:rsidRPr="00173C98" w:rsidRDefault="00173C98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Meeting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Pr="00173C98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2E74B5" w:themeColor="accent1" w:themeShade="BF"/>
                                <w:sz w:val="44"/>
                                <w:szCs w:val="44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F71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9.05pt;margin-top:-101.25pt;width:188.35pt;height:4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">
                <v:textbox>
                  <w:txbxContent>
                    <w:p w14:paraId="0ADD47F9" w14:textId="5DE109D0" w:rsidR="00173C98" w:rsidRPr="00173C98" w:rsidRDefault="00173C98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Meeting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Pr="00173C98">
                        <w:rPr>
                          <w:rFonts w:asciiTheme="majorHAnsi" w:hAnsiTheme="majorHAnsi" w:cstheme="majorHAnsi"/>
                          <w:b/>
                          <w:bCs/>
                          <w:color w:val="2E74B5" w:themeColor="accent1" w:themeShade="BF"/>
                          <w:sz w:val="44"/>
                          <w:szCs w:val="44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inutes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B7CA12" w14:textId="77777777" w:rsidR="00D212C1" w:rsidRPr="00D212C1" w:rsidRDefault="00D212C1" w:rsidP="00D212C1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53B4D8AE" w14:textId="64084D21" w:rsidR="004966B3" w:rsidRPr="00A14B50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2D83E07A" w14:textId="77777777" w:rsidR="00A14B50" w:rsidRPr="005532CA" w:rsidRDefault="00A14B50" w:rsidP="00A14B50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79E842AF" w14:textId="1218BC7B" w:rsidR="00334655" w:rsidRPr="001236EC" w:rsidRDefault="001236EC" w:rsidP="001236EC">
      <w:pPr>
        <w:pStyle w:val="ListParagraph"/>
        <w:numPr>
          <w:ilvl w:val="0"/>
          <w:numId w:val="8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 w:rsidRPr="00755BB3">
        <w:rPr>
          <w:rFonts w:ascii="Arial" w:hAnsi="Arial"/>
          <w:color w:val="000000" w:themeColor="text1"/>
          <w:sz w:val="18"/>
          <w:szCs w:val="18"/>
        </w:rPr>
        <w:t xml:space="preserve">Elahe Seyedkabirian, </w:t>
      </w:r>
      <w:proofErr w:type="spellStart"/>
      <w:r w:rsidRPr="00755BB3">
        <w:rPr>
          <w:rFonts w:ascii="Arial" w:hAnsi="Arial"/>
          <w:color w:val="000000" w:themeColor="text1"/>
          <w:sz w:val="18"/>
          <w:szCs w:val="18"/>
        </w:rPr>
        <w:t>Nguyen</w:t>
      </w:r>
      <w:r w:rsidRPr="00755BB3">
        <w:rPr>
          <w:rFonts w:ascii="Arial" w:hAnsi="Arial"/>
          <w:sz w:val="18"/>
          <w:szCs w:val="18"/>
        </w:rPr>
        <w:t>Bao</w:t>
      </w:r>
      <w:proofErr w:type="spellEnd"/>
      <w:r w:rsidRPr="00755BB3">
        <w:rPr>
          <w:rFonts w:ascii="Arial" w:hAnsi="Arial"/>
          <w:sz w:val="18"/>
          <w:szCs w:val="18"/>
        </w:rPr>
        <w:t xml:space="preserve"> Quoc</w:t>
      </w:r>
      <w:r>
        <w:rPr>
          <w:rFonts w:ascii="Arial" w:hAnsi="Arial"/>
          <w:sz w:val="18"/>
          <w:szCs w:val="18"/>
        </w:rPr>
        <w:t xml:space="preserve">, </w:t>
      </w:r>
      <w:r w:rsidR="00A14B50" w:rsidRPr="001236EC">
        <w:rPr>
          <w:rFonts w:ascii="Arial" w:hAnsi="Arial"/>
          <w:color w:val="000000" w:themeColor="text1"/>
          <w:sz w:val="18"/>
          <w:szCs w:val="18"/>
        </w:rPr>
        <w:t xml:space="preserve">Amin </w:t>
      </w:r>
      <w:proofErr w:type="spellStart"/>
      <w:r w:rsidR="00A14B50" w:rsidRPr="001236EC">
        <w:rPr>
          <w:rFonts w:ascii="Arial" w:hAnsi="Arial"/>
          <w:color w:val="000000" w:themeColor="text1"/>
          <w:sz w:val="18"/>
          <w:szCs w:val="18"/>
        </w:rPr>
        <w:t>Jahromi</w:t>
      </w:r>
      <w:proofErr w:type="spellEnd"/>
      <w:r w:rsidR="00A14B50" w:rsidRPr="001236EC">
        <w:rPr>
          <w:rFonts w:ascii="Arial" w:hAnsi="Arial"/>
          <w:color w:val="000000" w:themeColor="text1"/>
          <w:sz w:val="18"/>
          <w:szCs w:val="18"/>
        </w:rPr>
        <w:t>,</w:t>
      </w:r>
      <w:r w:rsidR="00B60B1C" w:rsidRPr="001236EC">
        <w:rPr>
          <w:rFonts w:ascii="Arial" w:hAnsi="Arial"/>
          <w:color w:val="000000" w:themeColor="text1"/>
          <w:sz w:val="18"/>
          <w:szCs w:val="18"/>
        </w:rPr>
        <w:t xml:space="preserve"> </w:t>
      </w:r>
      <w:r w:rsidR="00475594" w:rsidRPr="001236EC">
        <w:rPr>
          <w:rFonts w:ascii="Arial" w:hAnsi="Arial"/>
          <w:color w:val="000000" w:themeColor="text1"/>
          <w:sz w:val="18"/>
          <w:szCs w:val="18"/>
        </w:rPr>
        <w:t>Le Viet An</w:t>
      </w:r>
      <w:r w:rsidR="00755BB3" w:rsidRPr="001236EC">
        <w:rPr>
          <w:rFonts w:ascii="Arial" w:hAnsi="Arial"/>
          <w:color w:val="000000" w:themeColor="text1"/>
          <w:sz w:val="18"/>
          <w:szCs w:val="18"/>
        </w:rPr>
        <w:t xml:space="preserve">, </w:t>
      </w:r>
    </w:p>
    <w:p w14:paraId="3D767B5B" w14:textId="77777777" w:rsidR="00334655" w:rsidRPr="00334655" w:rsidRDefault="00334655" w:rsidP="00334655">
      <w:pPr>
        <w:pStyle w:val="ListParagraph"/>
        <w:spacing w:line="360" w:lineRule="auto"/>
        <w:rPr>
          <w:rFonts w:ascii="Arial" w:hAnsi="Arial"/>
          <w:b/>
          <w:color w:val="4472C4"/>
          <w:sz w:val="20"/>
          <w:szCs w:val="20"/>
        </w:rPr>
      </w:pPr>
    </w:p>
    <w:p w14:paraId="223E47C3" w14:textId="1D9B2E7E" w:rsidR="004966B3" w:rsidRPr="00555FE0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5714D2BD" w14:textId="19372FE4" w:rsidR="00111277" w:rsidRPr="000F6C8A" w:rsidRDefault="00111277" w:rsidP="001C354B">
      <w:pPr>
        <w:pStyle w:val="ListParagraph"/>
        <w:spacing w:line="360" w:lineRule="auto"/>
        <w:ind w:left="1720"/>
        <w:rPr>
          <w:rFonts w:ascii="Arial" w:hAnsi="Arial"/>
          <w:bCs/>
          <w:color w:val="000000" w:themeColor="text1"/>
          <w:sz w:val="18"/>
          <w:szCs w:val="18"/>
        </w:rPr>
      </w:pPr>
    </w:p>
    <w:p w14:paraId="715B1644" w14:textId="61A8A8DF" w:rsidR="00111277" w:rsidRPr="00111277" w:rsidRDefault="00111277" w:rsidP="00111277">
      <w:pPr>
        <w:pStyle w:val="ListParagraph"/>
        <w:spacing w:line="360" w:lineRule="auto"/>
        <w:ind w:left="1720"/>
        <w:rPr>
          <w:rFonts w:ascii="Arial" w:hAnsi="Arial"/>
          <w:color w:val="000000" w:themeColor="text1"/>
          <w:sz w:val="18"/>
          <w:szCs w:val="18"/>
        </w:rPr>
      </w:pPr>
    </w:p>
    <w:p w14:paraId="6069D935" w14:textId="77777777" w:rsidR="00D212C1" w:rsidRDefault="00D212C1" w:rsidP="005C663B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7A0E0FA8" w14:textId="1373E0C3" w:rsidR="005A2C06" w:rsidRDefault="00D212C1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t>A</w:t>
      </w:r>
      <w:r w:rsidR="005C663B">
        <w:rPr>
          <w:rFonts w:ascii="Arial" w:hAnsi="Arial"/>
          <w:b/>
          <w:color w:val="4472C4"/>
          <w:sz w:val="22"/>
          <w:szCs w:val="22"/>
        </w:rPr>
        <w:t>genda</w:t>
      </w:r>
      <w:r w:rsidR="005C663B" w:rsidRPr="005532CA">
        <w:rPr>
          <w:rFonts w:ascii="Arial" w:hAnsi="Arial"/>
          <w:b/>
          <w:color w:val="4472C4"/>
          <w:sz w:val="22"/>
          <w:szCs w:val="22"/>
        </w:rPr>
        <w:t xml:space="preserve"> </w:t>
      </w:r>
    </w:p>
    <w:p w14:paraId="7EA62156" w14:textId="77777777" w:rsidR="00334655" w:rsidRDefault="00334655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2DCE5813" w14:textId="2E1B688F" w:rsidR="001F3A40" w:rsidRPr="000825CC" w:rsidRDefault="00334655" w:rsidP="000825CC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 w:rsidRPr="00334655">
        <w:rPr>
          <w:rFonts w:ascii="Arial" w:hAnsi="Arial"/>
          <w:b/>
          <w:sz w:val="18"/>
          <w:szCs w:val="18"/>
        </w:rPr>
        <w:t xml:space="preserve">Opening </w:t>
      </w:r>
    </w:p>
    <w:p w14:paraId="299DFD8B" w14:textId="07D99D58" w:rsidR="002A2B83" w:rsidRPr="000825CC" w:rsidRDefault="00A76238" w:rsidP="000825CC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Discussing on </w:t>
      </w:r>
      <w:r w:rsidR="002A2B83">
        <w:rPr>
          <w:rFonts w:ascii="Arial" w:hAnsi="Arial"/>
          <w:b/>
          <w:sz w:val="18"/>
          <w:szCs w:val="18"/>
        </w:rPr>
        <w:t>buy ticket process</w:t>
      </w:r>
      <w:r w:rsidR="001236EC">
        <w:rPr>
          <w:rFonts w:ascii="Arial" w:hAnsi="Arial"/>
          <w:b/>
          <w:sz w:val="18"/>
          <w:szCs w:val="18"/>
        </w:rPr>
        <w:t xml:space="preserve"> on website </w:t>
      </w:r>
    </w:p>
    <w:p w14:paraId="3B8E168C" w14:textId="5F2F0658" w:rsidR="002A2B83" w:rsidRDefault="002A2B83" w:rsidP="002A2B83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Discussing on registration process on website</w:t>
      </w:r>
    </w:p>
    <w:p w14:paraId="42A65F16" w14:textId="3D188103" w:rsidR="002A2B83" w:rsidRDefault="002A2B83" w:rsidP="002A2B83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Discussing on </w:t>
      </w:r>
      <w:r w:rsidR="0034076B">
        <w:rPr>
          <w:rFonts w:ascii="Arial" w:hAnsi="Arial"/>
          <w:b/>
          <w:sz w:val="18"/>
          <w:szCs w:val="18"/>
        </w:rPr>
        <w:t>renting material process during the event</w:t>
      </w:r>
    </w:p>
    <w:p w14:paraId="701A26B4" w14:textId="2F980F53" w:rsidR="001F66F3" w:rsidRDefault="001F66F3" w:rsidP="002A2B83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Discussing on application forms</w:t>
      </w:r>
    </w:p>
    <w:p w14:paraId="1DDFDC11" w14:textId="6E6EBFD5" w:rsidR="001F66F3" w:rsidRPr="002A2B83" w:rsidRDefault="001F66F3" w:rsidP="002A2B83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Discussing on</w:t>
      </w:r>
      <w:r w:rsidR="009928BC">
        <w:rPr>
          <w:rFonts w:ascii="Arial" w:hAnsi="Arial"/>
          <w:b/>
          <w:sz w:val="18"/>
          <w:szCs w:val="18"/>
        </w:rPr>
        <w:t xml:space="preserve"> reserving</w:t>
      </w:r>
      <w:r>
        <w:rPr>
          <w:rFonts w:ascii="Arial" w:hAnsi="Arial"/>
          <w:b/>
          <w:sz w:val="18"/>
          <w:szCs w:val="18"/>
        </w:rPr>
        <w:t xml:space="preserve"> camping spot process</w:t>
      </w:r>
    </w:p>
    <w:p w14:paraId="1644587A" w14:textId="7A8E7EE2" w:rsidR="006E05CC" w:rsidRPr="00334655" w:rsidRDefault="006E05CC" w:rsidP="00334655">
      <w:pPr>
        <w:pStyle w:val="ListParagraph"/>
        <w:numPr>
          <w:ilvl w:val="0"/>
          <w:numId w:val="7"/>
        </w:numPr>
        <w:tabs>
          <w:tab w:val="left" w:pos="1985"/>
        </w:tabs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 xml:space="preserve">Closing </w:t>
      </w:r>
    </w:p>
    <w:p w14:paraId="190DB04B" w14:textId="062C45D4" w:rsidR="00010FAB" w:rsidRDefault="00010FAB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6B7F7AA7" w14:textId="77777777" w:rsidR="00145C39" w:rsidRDefault="00145C39" w:rsidP="005A2C06">
      <w:pPr>
        <w:tabs>
          <w:tab w:val="left" w:pos="1985"/>
        </w:tabs>
        <w:rPr>
          <w:rFonts w:ascii="Arial" w:hAnsi="Arial"/>
          <w:b/>
          <w:color w:val="4472C4"/>
          <w:sz w:val="22"/>
          <w:szCs w:val="22"/>
        </w:rPr>
      </w:pPr>
    </w:p>
    <w:p w14:paraId="447092EA" w14:textId="2994142F" w:rsidR="00C0292E" w:rsidRDefault="00010FAB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Action List</w:t>
      </w:r>
    </w:p>
    <w:tbl>
      <w:tblPr>
        <w:tblStyle w:val="GridTable1Light-Accent1"/>
        <w:tblpPr w:leftFromText="180" w:rightFromText="180" w:vertAnchor="text" w:horzAnchor="page" w:tblpX="1163" w:tblpY="57"/>
        <w:tblW w:w="83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835"/>
        <w:gridCol w:w="1479"/>
      </w:tblGrid>
      <w:tr w:rsidR="00010FAB" w:rsidRPr="00276208" w14:paraId="297E68AE" w14:textId="77777777" w:rsidTr="00010FAB">
        <w:trPr>
          <w:trHeight w:val="282"/>
        </w:trPr>
        <w:tc>
          <w:tcPr>
            <w:tcW w:w="4077" w:type="dxa"/>
            <w:shd w:val="clear" w:color="auto" w:fill="9CC2E5" w:themeFill="accent1" w:themeFillTint="99"/>
          </w:tcPr>
          <w:p w14:paraId="0254D376" w14:textId="77777777" w:rsidR="00010FAB" w:rsidRPr="00276208" w:rsidRDefault="00010FAB" w:rsidP="00010FA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2835" w:type="dxa"/>
            <w:shd w:val="clear" w:color="auto" w:fill="9CC2E5" w:themeFill="accent1" w:themeFillTint="99"/>
          </w:tcPr>
          <w:p w14:paraId="0B41020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who</w:t>
            </w:r>
          </w:p>
        </w:tc>
        <w:tc>
          <w:tcPr>
            <w:tcW w:w="1479" w:type="dxa"/>
            <w:shd w:val="clear" w:color="auto" w:fill="9CC2E5" w:themeFill="accent1" w:themeFillTint="99"/>
          </w:tcPr>
          <w:p w14:paraId="57F69351" w14:textId="77777777" w:rsidR="00010FAB" w:rsidRPr="00DB066E" w:rsidRDefault="00010FAB" w:rsidP="00010FAB">
            <w:pPr>
              <w:pStyle w:val="Heading6"/>
              <w:outlineLvl w:val="5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010FAB" w:rsidRPr="00AC7C96" w14:paraId="511599FF" w14:textId="77777777" w:rsidTr="00010FAB">
        <w:trPr>
          <w:trHeight w:val="2388"/>
        </w:trPr>
        <w:tc>
          <w:tcPr>
            <w:tcW w:w="4077" w:type="dxa"/>
          </w:tcPr>
          <w:p w14:paraId="4DBFC6C5" w14:textId="2DFA2341" w:rsidR="001236EC" w:rsidRDefault="001236EC" w:rsidP="0034076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Home page HTML and CSS to show client</w:t>
            </w:r>
          </w:p>
          <w:p w14:paraId="244B66FE" w14:textId="54F1726E" w:rsidR="000825CC" w:rsidRDefault="000825CC" w:rsidP="0034076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Create Application forms to show client</w:t>
            </w:r>
          </w:p>
          <w:p w14:paraId="08322118" w14:textId="6174FF96" w:rsidR="000825CC" w:rsidRDefault="000825CC" w:rsidP="0034076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Change registration process on website</w:t>
            </w:r>
            <w:r w:rsidR="007D1CA8"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</w:t>
            </w:r>
          </w:p>
          <w:p w14:paraId="23436BFF" w14:textId="12879B16" w:rsidR="001236EC" w:rsidRDefault="00145C39" w:rsidP="0034076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Change use cases based on agreements on buying ticket</w:t>
            </w:r>
            <w:r w:rsidR="001236EC"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and </w:t>
            </w: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>registration</w:t>
            </w:r>
            <w:r w:rsidR="001236EC"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process </w:t>
            </w:r>
          </w:p>
          <w:p w14:paraId="2CE1077C" w14:textId="4291016E" w:rsidR="00145C39" w:rsidRDefault="001236EC" w:rsidP="0034076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Chane use cases and create wireframe for </w:t>
            </w:r>
            <w:r w:rsidR="00145C39">
              <w:rPr>
                <w:rFonts w:asciiTheme="minorBidi" w:hAnsiTheme="minorBidi" w:cstheme="minorBidi"/>
                <w:sz w:val="22"/>
                <w:szCs w:val="22"/>
                <w:lang w:val="en-US"/>
              </w:rPr>
              <w:t>rent materials</w:t>
            </w:r>
            <w:r w:rsidR="009928BC"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and tents</w:t>
            </w: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page</w:t>
            </w:r>
            <w:r w:rsidR="009928BC"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 </w:t>
            </w:r>
          </w:p>
          <w:p w14:paraId="3D4E9D53" w14:textId="38E78769" w:rsidR="00425D6F" w:rsidRPr="00272E5F" w:rsidRDefault="00425D6F" w:rsidP="0034076B">
            <w:pPr>
              <w:pStyle w:val="Header"/>
              <w:spacing w:line="276" w:lineRule="auto"/>
              <w:rPr>
                <w:rFonts w:asciiTheme="minorBidi" w:hAnsiTheme="minorBidi" w:cstheme="minorBidi"/>
                <w:sz w:val="22"/>
                <w:szCs w:val="22"/>
                <w:lang w:val="en-US"/>
              </w:rPr>
            </w:pPr>
            <w:r>
              <w:rPr>
                <w:rFonts w:asciiTheme="minorBidi" w:hAnsiTheme="minorBidi" w:cstheme="minorBidi"/>
                <w:sz w:val="22"/>
                <w:szCs w:val="22"/>
                <w:lang w:val="en-US"/>
              </w:rPr>
              <w:t xml:space="preserve">Arrange meeting with client </w:t>
            </w:r>
            <w:r w:rsidR="00AA09E5">
              <w:rPr>
                <w:rFonts w:asciiTheme="minorBidi" w:hAnsiTheme="minorBidi" w:cstheme="minorBidi"/>
                <w:sz w:val="22"/>
                <w:szCs w:val="22"/>
                <w:lang w:val="en-US"/>
              </w:rPr>
              <w:t>to show the design</w:t>
            </w:r>
          </w:p>
        </w:tc>
        <w:tc>
          <w:tcPr>
            <w:tcW w:w="2835" w:type="dxa"/>
          </w:tcPr>
          <w:p w14:paraId="2BBDAF0F" w14:textId="4923D40A" w:rsidR="001236EC" w:rsidRDefault="001236EC" w:rsidP="000825CC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 xml:space="preserve">Amin </w:t>
            </w:r>
            <w:proofErr w:type="spellStart"/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Jahromi</w:t>
            </w:r>
            <w:proofErr w:type="spellEnd"/>
          </w:p>
          <w:p w14:paraId="286BBA0A" w14:textId="702738DF" w:rsidR="00111277" w:rsidRDefault="000825CC" w:rsidP="000825CC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0825CC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 xml:space="preserve">Le Viet An </w:t>
            </w:r>
          </w:p>
          <w:p w14:paraId="3F321540" w14:textId="18DC928F" w:rsidR="000825CC" w:rsidRPr="00272E5F" w:rsidRDefault="00A76238" w:rsidP="001236EC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 w:rsidRPr="00272E5F"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Whole group</w:t>
            </w:r>
          </w:p>
          <w:p w14:paraId="4CB091EA" w14:textId="61DAC6A8" w:rsidR="001236EC" w:rsidRDefault="007D1CA8" w:rsidP="001236EC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Whole Group</w:t>
            </w:r>
          </w:p>
          <w:p w14:paraId="1FE87985" w14:textId="348A991E" w:rsidR="001236EC" w:rsidRDefault="001236EC" w:rsidP="001236EC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2330D504" w14:textId="7873C403" w:rsidR="001236EC" w:rsidRDefault="007D1CA8" w:rsidP="001236EC">
            <w:pPr>
              <w:spacing w:line="360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Elahe Seyedkabirian</w:t>
            </w:r>
          </w:p>
          <w:p w14:paraId="61A2A299" w14:textId="77777777" w:rsidR="001236EC" w:rsidRDefault="001236EC" w:rsidP="001236EC">
            <w:pP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5F983667" w14:textId="77777777" w:rsidR="001236EC" w:rsidRDefault="001236EC" w:rsidP="001236EC">
            <w:pP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7AD885E2" w14:textId="603F576B" w:rsidR="001236EC" w:rsidRDefault="001236EC" w:rsidP="00AA09E5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 xml:space="preserve">Whole group </w:t>
            </w:r>
          </w:p>
          <w:p w14:paraId="08FB6BA7" w14:textId="77777777" w:rsidR="001236EC" w:rsidRDefault="001236EC" w:rsidP="001236EC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12026F88" w14:textId="5B313C65" w:rsidR="00AA09E5" w:rsidRDefault="00AA09E5" w:rsidP="001236EC">
            <w:pPr>
              <w:rPr>
                <w:rFonts w:asciiTheme="minorBidi" w:hAnsiTheme="minorBidi" w:cstheme="minorBidi"/>
                <w:sz w:val="22"/>
                <w:szCs w:val="22"/>
              </w:rPr>
            </w:pPr>
            <w:r>
              <w:rPr>
                <w:rFonts w:asciiTheme="minorBidi" w:hAnsiTheme="minorBidi" w:cstheme="minorBidi"/>
                <w:sz w:val="22"/>
                <w:szCs w:val="22"/>
              </w:rPr>
              <w:t xml:space="preserve">Amin </w:t>
            </w:r>
            <w:proofErr w:type="spellStart"/>
            <w:r>
              <w:rPr>
                <w:rFonts w:asciiTheme="minorBidi" w:hAnsiTheme="minorBidi" w:cstheme="minorBidi"/>
                <w:sz w:val="22"/>
                <w:szCs w:val="22"/>
              </w:rPr>
              <w:t>Jahromi</w:t>
            </w:r>
            <w:proofErr w:type="spellEnd"/>
          </w:p>
          <w:p w14:paraId="10E0AA2E" w14:textId="305D9AA5" w:rsidR="00AA09E5" w:rsidRPr="001236EC" w:rsidRDefault="00AA09E5" w:rsidP="001236EC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</w:tc>
        <w:tc>
          <w:tcPr>
            <w:tcW w:w="1479" w:type="dxa"/>
          </w:tcPr>
          <w:p w14:paraId="1DFFB352" w14:textId="4649D0D0" w:rsidR="001236EC" w:rsidRDefault="001236EC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 xml:space="preserve">Done </w:t>
            </w:r>
          </w:p>
          <w:p w14:paraId="7E9B3D5A" w14:textId="7E8A62DD" w:rsidR="006B41A3" w:rsidRPr="00272E5F" w:rsidRDefault="001236EC" w:rsidP="00272E5F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Done</w:t>
            </w:r>
          </w:p>
          <w:p w14:paraId="3851599E" w14:textId="4E696DCF" w:rsidR="00A76238" w:rsidRPr="00272E5F" w:rsidRDefault="001236EC" w:rsidP="00272E5F">
            <w:pPr>
              <w:spacing w:line="276" w:lineRule="auto"/>
              <w:rPr>
                <w:rFonts w:asciiTheme="minorBidi" w:hAnsiTheme="minorBidi" w:cstheme="minorBidi"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Bidi" w:hAnsiTheme="minorBidi" w:cstheme="minorBidi"/>
                <w:color w:val="000000" w:themeColor="text1"/>
                <w:sz w:val="22"/>
                <w:szCs w:val="22"/>
                <w:shd w:val="clear" w:color="auto" w:fill="FFFFFF"/>
              </w:rPr>
              <w:t>Done</w:t>
            </w:r>
          </w:p>
          <w:p w14:paraId="563F7BDA" w14:textId="7E037646" w:rsidR="001236EC" w:rsidRDefault="007D1CA8" w:rsidP="001236EC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Done</w:t>
            </w:r>
            <w:bookmarkStart w:id="0" w:name="_GoBack"/>
            <w:bookmarkEnd w:id="0"/>
          </w:p>
          <w:p w14:paraId="15C2BD0A" w14:textId="77777777" w:rsidR="001236EC" w:rsidRDefault="001236EC" w:rsidP="001236EC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743150DB" w14:textId="03BAECC4" w:rsidR="001236EC" w:rsidRDefault="007D1CA8" w:rsidP="001236EC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Done</w:t>
            </w:r>
          </w:p>
          <w:p w14:paraId="16F3B1C0" w14:textId="77777777" w:rsidR="001236EC" w:rsidRDefault="001236EC" w:rsidP="001236EC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20364433" w14:textId="77777777" w:rsidR="001236EC" w:rsidRDefault="001236EC" w:rsidP="001236EC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542629E0" w14:textId="77777777" w:rsidR="001236EC" w:rsidRDefault="001236EC" w:rsidP="00AA09E5">
            <w:pP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In Operation</w:t>
            </w:r>
          </w:p>
          <w:p w14:paraId="3817113A" w14:textId="77777777" w:rsidR="00AA09E5" w:rsidRDefault="00AA09E5" w:rsidP="001236EC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</w:p>
          <w:p w14:paraId="410AA981" w14:textId="01E56F57" w:rsidR="00AA09E5" w:rsidRPr="00272E5F" w:rsidRDefault="00AA09E5" w:rsidP="001236EC">
            <w:pPr>
              <w:spacing w:line="276" w:lineRule="auto"/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bCs/>
                <w:snapToGrid w:val="0"/>
                <w:sz w:val="22"/>
                <w:szCs w:val="22"/>
              </w:rPr>
              <w:t>Done</w:t>
            </w:r>
          </w:p>
        </w:tc>
      </w:tr>
    </w:tbl>
    <w:p w14:paraId="0C02CFD7" w14:textId="77777777" w:rsidR="006E05CC" w:rsidRPr="005532CA" w:rsidRDefault="006E05CC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2975507A" w14:textId="73A2BB8B" w:rsidR="00F77793" w:rsidRPr="005532CA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</w:t>
      </w:r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2DC0F154" w14:textId="53095E59" w:rsidR="00C0292E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D188AA3" w14:textId="77777777" w:rsidR="00D212C1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7F8C55D9" w14:textId="77777777" w:rsidR="00161C70" w:rsidRDefault="00D212C1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 xml:space="preserve">      </w:t>
      </w:r>
    </w:p>
    <w:p w14:paraId="6625C5F2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5CA65763" w14:textId="77777777" w:rsidR="00161C70" w:rsidRDefault="00161C70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47B9BFD" w14:textId="77777777" w:rsidR="00A76238" w:rsidRPr="005532CA" w:rsidRDefault="00A76238" w:rsidP="00010FAB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tbl>
      <w:tblPr>
        <w:tblpPr w:leftFromText="180" w:rightFromText="180" w:vertAnchor="text" w:horzAnchor="margin" w:tblpY="1042"/>
        <w:tblW w:w="0" w:type="auto"/>
        <w:tblLook w:val="04A0" w:firstRow="1" w:lastRow="0" w:firstColumn="1" w:lastColumn="0" w:noHBand="0" w:noVBand="1"/>
      </w:tblPr>
      <w:tblGrid>
        <w:gridCol w:w="2748"/>
        <w:gridCol w:w="6454"/>
      </w:tblGrid>
      <w:tr w:rsidR="00425D6F" w:rsidRPr="005532CA" w14:paraId="52A8EA8C" w14:textId="77777777" w:rsidTr="00425D6F">
        <w:trPr>
          <w:trHeight w:hRule="exact" w:val="1059"/>
        </w:trPr>
        <w:tc>
          <w:tcPr>
            <w:tcW w:w="2748" w:type="dxa"/>
            <w:shd w:val="clear" w:color="auto" w:fill="auto"/>
            <w:vAlign w:val="bottom"/>
          </w:tcPr>
          <w:p w14:paraId="3C160ACC" w14:textId="77777777" w:rsidR="00425D6F" w:rsidRPr="005532CA" w:rsidRDefault="00425D6F" w:rsidP="00425D6F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 APPROVAL:</w:t>
            </w: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645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A90170" w14:textId="77777777" w:rsidR="00425D6F" w:rsidRPr="005532CA" w:rsidRDefault="00425D6F" w:rsidP="00425D6F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Elahe Seyedkabirian </w:t>
            </w:r>
          </w:p>
        </w:tc>
      </w:tr>
    </w:tbl>
    <w:p w14:paraId="4362E841" w14:textId="76FA4970" w:rsidR="00EE639C" w:rsidRPr="00010FAB" w:rsidRDefault="00EE639C" w:rsidP="004E1D44">
      <w:pPr>
        <w:tabs>
          <w:tab w:val="left" w:pos="9800"/>
        </w:tabs>
        <w:rPr>
          <w:rFonts w:ascii="Arial" w:hAnsi="Arial"/>
          <w:sz w:val="22"/>
          <w:szCs w:val="22"/>
        </w:rPr>
      </w:pPr>
    </w:p>
    <w:sectPr w:rsidR="00EE639C" w:rsidRPr="00010FAB" w:rsidSect="005A2C06">
      <w:headerReference w:type="default" r:id="rId8"/>
      <w:pgSz w:w="12240" w:h="15840"/>
      <w:pgMar w:top="432" w:right="720" w:bottom="432" w:left="720" w:header="964" w:footer="13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B65F49" w14:textId="77777777" w:rsidR="00D37168" w:rsidRDefault="00D37168" w:rsidP="005A2C06">
      <w:r>
        <w:separator/>
      </w:r>
    </w:p>
  </w:endnote>
  <w:endnote w:type="continuationSeparator" w:id="0">
    <w:p w14:paraId="4073DD9C" w14:textId="77777777" w:rsidR="00D37168" w:rsidRDefault="00D37168" w:rsidP="005A2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ys Joanna">
    <w:altName w:val="Cambria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B8E70" w14:textId="77777777" w:rsidR="00D37168" w:rsidRDefault="00D37168" w:rsidP="005A2C06">
      <w:r>
        <w:separator/>
      </w:r>
    </w:p>
  </w:footnote>
  <w:footnote w:type="continuationSeparator" w:id="0">
    <w:p w14:paraId="7E7DA317" w14:textId="77777777" w:rsidR="00D37168" w:rsidRDefault="00D37168" w:rsidP="005A2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AB083" w14:textId="7FDB0AB2" w:rsidR="005A2C06" w:rsidRDefault="005A2C06">
    <w:pPr>
      <w:pStyle w:val="Header"/>
    </w:pPr>
    <w:r>
      <w:rPr>
        <w:rFonts w:asciiTheme="majorHAnsi" w:eastAsiaTheme="majorEastAsia" w:hAnsiTheme="majorHAnsi" w:cstheme="majorBidi"/>
        <w:noProof/>
        <w:color w:val="5B9BD5" w:themeColor="accent1"/>
      </w:rPr>
      <w:drawing>
        <wp:inline distT="0" distB="0" distL="0" distR="0" wp14:anchorId="6EFB2BF2" wp14:editId="6E858C81">
          <wp:extent cx="1130300" cy="11303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0300" cy="1130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10A52"/>
    <w:multiLevelType w:val="hybridMultilevel"/>
    <w:tmpl w:val="5D8C2C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16002"/>
    <w:multiLevelType w:val="hybridMultilevel"/>
    <w:tmpl w:val="0F2C8D06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51EB9"/>
    <w:multiLevelType w:val="hybridMultilevel"/>
    <w:tmpl w:val="C9F2E0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58A8762B"/>
    <w:multiLevelType w:val="hybridMultilevel"/>
    <w:tmpl w:val="DFD81388"/>
    <w:lvl w:ilvl="0" w:tplc="20000003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 w15:restartNumberingAfterBreak="0">
    <w:nsid w:val="68EB4B38"/>
    <w:multiLevelType w:val="hybridMultilevel"/>
    <w:tmpl w:val="AFB64712"/>
    <w:lvl w:ilvl="0" w:tplc="04090005">
      <w:start w:val="1"/>
      <w:numFmt w:val="bullet"/>
      <w:lvlText w:val=""/>
      <w:lvlJc w:val="left"/>
      <w:pPr>
        <w:ind w:left="6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6" w:hanging="360"/>
      </w:pPr>
      <w:rPr>
        <w:rFonts w:ascii="Wingdings" w:hAnsi="Wingdings" w:hint="default"/>
      </w:rPr>
    </w:lvl>
  </w:abstractNum>
  <w:abstractNum w:abstractNumId="8" w15:restartNumberingAfterBreak="0">
    <w:nsid w:val="73C93CDB"/>
    <w:multiLevelType w:val="hybridMultilevel"/>
    <w:tmpl w:val="C7E66FF0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46C"/>
    <w:rsid w:val="00010FAB"/>
    <w:rsid w:val="000825CC"/>
    <w:rsid w:val="00111277"/>
    <w:rsid w:val="00122617"/>
    <w:rsid w:val="001236EC"/>
    <w:rsid w:val="00143939"/>
    <w:rsid w:val="00145C39"/>
    <w:rsid w:val="00161C70"/>
    <w:rsid w:val="00173C98"/>
    <w:rsid w:val="001C354B"/>
    <w:rsid w:val="001D0FB4"/>
    <w:rsid w:val="001E0A53"/>
    <w:rsid w:val="001F3A40"/>
    <w:rsid w:val="001F5A9F"/>
    <w:rsid w:val="001F66F3"/>
    <w:rsid w:val="00267DAD"/>
    <w:rsid w:val="00272E5F"/>
    <w:rsid w:val="002A2B83"/>
    <w:rsid w:val="003003C9"/>
    <w:rsid w:val="00302398"/>
    <w:rsid w:val="00321D8A"/>
    <w:rsid w:val="0032597E"/>
    <w:rsid w:val="00334655"/>
    <w:rsid w:val="0034076B"/>
    <w:rsid w:val="003C6312"/>
    <w:rsid w:val="003D029E"/>
    <w:rsid w:val="0041165E"/>
    <w:rsid w:val="00413288"/>
    <w:rsid w:val="00425D6F"/>
    <w:rsid w:val="00471C74"/>
    <w:rsid w:val="00475594"/>
    <w:rsid w:val="004937B7"/>
    <w:rsid w:val="004966B3"/>
    <w:rsid w:val="004C1D17"/>
    <w:rsid w:val="004E08A8"/>
    <w:rsid w:val="004E1D44"/>
    <w:rsid w:val="004E58C0"/>
    <w:rsid w:val="00510E64"/>
    <w:rsid w:val="005532CA"/>
    <w:rsid w:val="00555FE0"/>
    <w:rsid w:val="005A2C06"/>
    <w:rsid w:val="005C663B"/>
    <w:rsid w:val="005F3074"/>
    <w:rsid w:val="006317B6"/>
    <w:rsid w:val="00652163"/>
    <w:rsid w:val="00692B28"/>
    <w:rsid w:val="006B41A3"/>
    <w:rsid w:val="006E05CC"/>
    <w:rsid w:val="006E448F"/>
    <w:rsid w:val="00755BB3"/>
    <w:rsid w:val="007847FE"/>
    <w:rsid w:val="007A682A"/>
    <w:rsid w:val="007D1CA8"/>
    <w:rsid w:val="007E3744"/>
    <w:rsid w:val="00934A80"/>
    <w:rsid w:val="00942926"/>
    <w:rsid w:val="009447F3"/>
    <w:rsid w:val="009928BC"/>
    <w:rsid w:val="009B3F63"/>
    <w:rsid w:val="00A01BAA"/>
    <w:rsid w:val="00A14B50"/>
    <w:rsid w:val="00A37964"/>
    <w:rsid w:val="00A76238"/>
    <w:rsid w:val="00AA09E5"/>
    <w:rsid w:val="00AB3502"/>
    <w:rsid w:val="00AB5F05"/>
    <w:rsid w:val="00B46F6D"/>
    <w:rsid w:val="00B60B1C"/>
    <w:rsid w:val="00B8354F"/>
    <w:rsid w:val="00BA546C"/>
    <w:rsid w:val="00BD5DDC"/>
    <w:rsid w:val="00BF116D"/>
    <w:rsid w:val="00C0292E"/>
    <w:rsid w:val="00C16EE4"/>
    <w:rsid w:val="00C61A75"/>
    <w:rsid w:val="00D16288"/>
    <w:rsid w:val="00D212C1"/>
    <w:rsid w:val="00D21A81"/>
    <w:rsid w:val="00D37168"/>
    <w:rsid w:val="00D46C06"/>
    <w:rsid w:val="00D53897"/>
    <w:rsid w:val="00E261AA"/>
    <w:rsid w:val="00E27746"/>
    <w:rsid w:val="00E5563E"/>
    <w:rsid w:val="00E778C4"/>
    <w:rsid w:val="00E97F66"/>
    <w:rsid w:val="00EE4DFF"/>
    <w:rsid w:val="00EE639C"/>
    <w:rsid w:val="00F77793"/>
    <w:rsid w:val="00FE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FF7285C"/>
  <w15:docId w15:val="{A49A06D1-6077-43B4-8BD7-595C4BF3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F77793"/>
    <w:pPr>
      <w:keepNext/>
      <w:jc w:val="center"/>
      <w:outlineLvl w:val="5"/>
    </w:pPr>
    <w:rPr>
      <w:rFonts w:ascii="Fontys Joanna" w:eastAsia="Times New Roman" w:hAnsi="Fontys Joanna"/>
      <w:b/>
      <w:sz w:val="20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5C663B"/>
    <w:pPr>
      <w:tabs>
        <w:tab w:val="center" w:pos="4320"/>
        <w:tab w:val="right" w:pos="8640"/>
      </w:tabs>
    </w:pPr>
    <w:rPr>
      <w:rFonts w:ascii="Times New Roman" w:eastAsia="Times New Roman" w:hAnsi="Times New Roman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rsid w:val="005C663B"/>
    <w:rPr>
      <w:rFonts w:ascii="Times New Roman" w:eastAsia="Times New Roman" w:hAnsi="Times New Roman"/>
      <w:sz w:val="24"/>
      <w:szCs w:val="24"/>
      <w:lang w:val="de-DE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F77793"/>
    <w:rPr>
      <w:rFonts w:ascii="Fontys Joanna" w:eastAsia="Times New Roman" w:hAnsi="Fontys Joanna"/>
      <w:b/>
      <w:szCs w:val="24"/>
      <w:lang w:val="nl-NL" w:eastAsia="de-DE"/>
    </w:rPr>
  </w:style>
  <w:style w:type="table" w:styleId="GridTable1Light-Accent5">
    <w:name w:val="Grid Table 1 Light Accent 5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212C1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D212C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5A2C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3A27C2-445D-495B-B065-634B2F48C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705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Seyedkabirian,Elahe E.</cp:lastModifiedBy>
  <cp:revision>33</cp:revision>
  <dcterms:created xsi:type="dcterms:W3CDTF">2016-03-05T22:15:00Z</dcterms:created>
  <dcterms:modified xsi:type="dcterms:W3CDTF">2018-10-04T23:40:00Z</dcterms:modified>
</cp:coreProperties>
</file>