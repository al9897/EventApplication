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53D112C6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AB3502">
              <w:rPr>
                <w:rFonts w:ascii="Arial" w:hAnsi="Arial"/>
                <w:color w:val="000000"/>
                <w:sz w:val="20"/>
                <w:szCs w:val="20"/>
              </w:rPr>
              <w:t>14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08E1EE43" w:rsidR="004C1D17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1:00</w:t>
            </w: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C1D17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2:00 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5532CA" w:rsidRDefault="00A14B50" w:rsidP="00A14B50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79E842AF" w14:textId="0090E3B3" w:rsidR="00334655" w:rsidRPr="000F6C8A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0F6C8A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 w:rsidRPr="000F6C8A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0F6C8A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0F6C8A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0F6C8A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0F6C8A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0F6C8A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 w:rsidRPr="000F6C8A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0F6C8A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0F6C8A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0F6C8A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0F6C8A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0F6C8A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0F6C8A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26EBF6EF" w:rsidR="004966B3" w:rsidRPr="000F6C8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56D007F" w14:textId="5D221147" w:rsidR="000F6C8A" w:rsidRPr="000F6C8A" w:rsidRDefault="000F6C8A" w:rsidP="000F6C8A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26FFE92E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42A13F0F" w14:textId="2040AEBE" w:rsidR="00AB3502" w:rsidRDefault="00AB3502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Asking mentor some questions about ERD</w:t>
      </w:r>
      <w:r w:rsidR="009B3F63">
        <w:rPr>
          <w:rFonts w:ascii="Arial" w:hAnsi="Arial"/>
          <w:b/>
          <w:sz w:val="18"/>
          <w:szCs w:val="18"/>
        </w:rPr>
        <w:t>, website and application</w:t>
      </w:r>
      <w:r w:rsidR="004C1D17">
        <w:rPr>
          <w:rFonts w:ascii="Arial" w:hAnsi="Arial"/>
          <w:b/>
          <w:sz w:val="18"/>
          <w:szCs w:val="18"/>
        </w:rPr>
        <w:t xml:space="preserve"> visual design</w:t>
      </w:r>
    </w:p>
    <w:p w14:paraId="4D540168" w14:textId="77777777" w:rsidR="004C1D17" w:rsidRDefault="004C1D17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Receiving feedback from mentor on project plan, setup document, process report, ERD and visual designs</w:t>
      </w:r>
    </w:p>
    <w:p w14:paraId="6C7C7C46" w14:textId="7A4084BB" w:rsidR="004C1D17" w:rsidRDefault="004C1D17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our next activities  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04048FEF" w14:textId="0545BCDF" w:rsidR="006B41A3" w:rsidRDefault="00C11890" w:rsidP="00AB3502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Some changes in setup document</w:t>
            </w:r>
          </w:p>
          <w:p w14:paraId="3966EE99" w14:textId="045FED38" w:rsidR="009B3F63" w:rsidRDefault="00B33CA9" w:rsidP="00AB3502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Finish</w:t>
            </w:r>
            <w:r w:rsidR="009B3F63">
              <w:rPr>
                <w:rFonts w:ascii="Arial" w:hAnsi="Arial" w:cs="Arial"/>
                <w:sz w:val="22"/>
                <w:szCs w:val="22"/>
                <w:lang w:val="en-US"/>
              </w:rPr>
              <w:t xml:space="preserve"> the ERD </w:t>
            </w:r>
          </w:p>
          <w:p w14:paraId="79AEE710" w14:textId="70647C9C" w:rsidR="006B41A3" w:rsidRDefault="006B41A3" w:rsidP="00AB3502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Finish GUI</w:t>
            </w:r>
          </w:p>
          <w:p w14:paraId="3A0CE1FD" w14:textId="34DEDCA1" w:rsidR="00962650" w:rsidRDefault="006B41A3" w:rsidP="00962650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Finish website wireframes</w:t>
            </w:r>
          </w:p>
          <w:p w14:paraId="64C2CB5A" w14:textId="28EDFB9A" w:rsidR="00962650" w:rsidRDefault="00962650" w:rsidP="00962650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Some changes in project plan</w:t>
            </w:r>
          </w:p>
          <w:p w14:paraId="4CD9FAC4" w14:textId="1ADE2F27" w:rsidR="00106C44" w:rsidRDefault="00106C44" w:rsidP="00962650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event scenario</w:t>
            </w:r>
          </w:p>
          <w:p w14:paraId="3D4E9D53" w14:textId="3A9E65D5" w:rsidR="009B3F63" w:rsidRPr="00DB066E" w:rsidRDefault="009B3F63" w:rsidP="005B50C9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7F7579BA" w14:textId="14A35E68" w:rsidR="006B41A3" w:rsidRPr="006B41A3" w:rsidRDefault="009176B2" w:rsidP="006B41A3">
            <w:pP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Whole group </w:t>
            </w:r>
          </w:p>
          <w:p w14:paraId="120B662C" w14:textId="77777777" w:rsidR="006B41A3" w:rsidRPr="006B41A3" w:rsidRDefault="006B41A3" w:rsidP="006B41A3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proofErr w:type="spellStart"/>
            <w:r w:rsidRPr="006B41A3">
              <w:rPr>
                <w:rFonts w:asciiTheme="minorBidi" w:hAnsiTheme="minorBidi" w:cstheme="minorBidi"/>
                <w:bCs/>
                <w:color w:val="000000" w:themeColor="text1"/>
                <w:sz w:val="22"/>
                <w:szCs w:val="22"/>
              </w:rPr>
              <w:t>Nguyen</w:t>
            </w:r>
            <w:r w:rsidRPr="006B41A3">
              <w:rPr>
                <w:rFonts w:asciiTheme="minorBidi" w:hAnsiTheme="minorBidi" w:cstheme="minorBidi"/>
                <w:bCs/>
                <w:sz w:val="22"/>
                <w:szCs w:val="22"/>
              </w:rPr>
              <w:t>Bao</w:t>
            </w:r>
            <w:proofErr w:type="spellEnd"/>
            <w:r w:rsidRPr="006B41A3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Quoc</w:t>
            </w:r>
          </w:p>
          <w:p w14:paraId="76D808B3" w14:textId="5A5B56FC" w:rsidR="006B41A3" w:rsidRPr="006B41A3" w:rsidRDefault="006B41A3" w:rsidP="006B41A3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6B41A3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Le Viet An</w:t>
            </w:r>
          </w:p>
          <w:p w14:paraId="1985F661" w14:textId="77777777" w:rsidR="006B41A3" w:rsidRPr="006B41A3" w:rsidRDefault="006B41A3" w:rsidP="006B41A3">
            <w:pP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6B41A3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 w:rsidRPr="006B41A3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jahromi</w:t>
            </w:r>
            <w:proofErr w:type="spellEnd"/>
          </w:p>
          <w:p w14:paraId="6835F4FD" w14:textId="77777777" w:rsidR="006B41A3" w:rsidRDefault="00962650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96265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Elahe </w:t>
            </w: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S</w:t>
            </w:r>
            <w:r w:rsidRPr="00962650">
              <w:rPr>
                <w:rFonts w:ascii="Arial" w:hAnsi="Arial" w:cs="Arial"/>
                <w:bCs/>
                <w:snapToGrid w:val="0"/>
                <w:sz w:val="22"/>
                <w:szCs w:val="22"/>
              </w:rPr>
              <w:t>eyedkabirian</w:t>
            </w:r>
          </w:p>
          <w:p w14:paraId="10E0AA2E" w14:textId="790481F9" w:rsidR="009176B2" w:rsidRPr="00962650" w:rsidRDefault="009176B2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96265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Elahe </w:t>
            </w: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S</w:t>
            </w:r>
            <w:r w:rsidRPr="00962650">
              <w:rPr>
                <w:rFonts w:ascii="Arial" w:hAnsi="Arial" w:cs="Arial"/>
                <w:bCs/>
                <w:snapToGrid w:val="0"/>
                <w:sz w:val="22"/>
                <w:szCs w:val="22"/>
              </w:rPr>
              <w:t>eyedkabirian</w:t>
            </w:r>
          </w:p>
        </w:tc>
        <w:tc>
          <w:tcPr>
            <w:tcW w:w="1479" w:type="dxa"/>
          </w:tcPr>
          <w:p w14:paraId="02A0FA40" w14:textId="77777777" w:rsidR="00702FD1" w:rsidRDefault="00702FD1" w:rsidP="00702FD1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25C4436F" w14:textId="77777777" w:rsidR="006B41A3" w:rsidRDefault="006B41A3" w:rsidP="006B41A3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755BC260" w14:textId="77777777" w:rsidR="006B41A3" w:rsidRDefault="006B41A3" w:rsidP="006B41A3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268CB37E" w14:textId="7C05BFC5" w:rsidR="006B41A3" w:rsidRDefault="006B41A3" w:rsidP="005B50C9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6FE309C4" w14:textId="77777777" w:rsidR="006B41A3" w:rsidRDefault="008A3DAE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In operation</w:t>
            </w:r>
          </w:p>
          <w:p w14:paraId="410AA981" w14:textId="73FAA680" w:rsidR="009176B2" w:rsidRPr="009176B2" w:rsidRDefault="009176B2" w:rsidP="009176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>In operation</w:t>
            </w: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49AC5F9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9BE8B" w14:textId="77777777" w:rsidR="00343781" w:rsidRDefault="00343781" w:rsidP="005A2C06">
      <w:r>
        <w:separator/>
      </w:r>
    </w:p>
  </w:endnote>
  <w:endnote w:type="continuationSeparator" w:id="0">
    <w:p w14:paraId="22E099A4" w14:textId="77777777" w:rsidR="00343781" w:rsidRDefault="00343781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8638" w14:textId="77777777" w:rsidR="00343781" w:rsidRDefault="00343781" w:rsidP="005A2C06">
      <w:r>
        <w:separator/>
      </w:r>
    </w:p>
  </w:footnote>
  <w:footnote w:type="continuationSeparator" w:id="0">
    <w:p w14:paraId="72220BA4" w14:textId="77777777" w:rsidR="00343781" w:rsidRDefault="00343781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2D1E4286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F6C8A"/>
    <w:rsid w:val="00106C44"/>
    <w:rsid w:val="00122617"/>
    <w:rsid w:val="00161C70"/>
    <w:rsid w:val="00173C98"/>
    <w:rsid w:val="001C1DF1"/>
    <w:rsid w:val="001E0A53"/>
    <w:rsid w:val="001F5A9F"/>
    <w:rsid w:val="003003C9"/>
    <w:rsid w:val="00321D8A"/>
    <w:rsid w:val="0032597E"/>
    <w:rsid w:val="00334655"/>
    <w:rsid w:val="00343781"/>
    <w:rsid w:val="003D029E"/>
    <w:rsid w:val="0041165E"/>
    <w:rsid w:val="00413288"/>
    <w:rsid w:val="0045398A"/>
    <w:rsid w:val="00471C74"/>
    <w:rsid w:val="00475594"/>
    <w:rsid w:val="004937B7"/>
    <w:rsid w:val="004966B3"/>
    <w:rsid w:val="004C1D17"/>
    <w:rsid w:val="004E1D44"/>
    <w:rsid w:val="004E58C0"/>
    <w:rsid w:val="00510E64"/>
    <w:rsid w:val="005532CA"/>
    <w:rsid w:val="005A2C06"/>
    <w:rsid w:val="005B50C9"/>
    <w:rsid w:val="005C663B"/>
    <w:rsid w:val="005F3074"/>
    <w:rsid w:val="006317B6"/>
    <w:rsid w:val="006504DC"/>
    <w:rsid w:val="00652163"/>
    <w:rsid w:val="00692B28"/>
    <w:rsid w:val="006B41A3"/>
    <w:rsid w:val="006E05CC"/>
    <w:rsid w:val="00702FD1"/>
    <w:rsid w:val="007847FE"/>
    <w:rsid w:val="007E3744"/>
    <w:rsid w:val="00867F21"/>
    <w:rsid w:val="008A3DAE"/>
    <w:rsid w:val="009176B2"/>
    <w:rsid w:val="00934A80"/>
    <w:rsid w:val="00962650"/>
    <w:rsid w:val="009B3F63"/>
    <w:rsid w:val="00A14982"/>
    <w:rsid w:val="00A14B50"/>
    <w:rsid w:val="00A37964"/>
    <w:rsid w:val="00AA4D41"/>
    <w:rsid w:val="00AB3502"/>
    <w:rsid w:val="00AD68DA"/>
    <w:rsid w:val="00B33CA9"/>
    <w:rsid w:val="00B60B1C"/>
    <w:rsid w:val="00B8354F"/>
    <w:rsid w:val="00BA546C"/>
    <w:rsid w:val="00BD5DDC"/>
    <w:rsid w:val="00C0292E"/>
    <w:rsid w:val="00C11890"/>
    <w:rsid w:val="00C16EE4"/>
    <w:rsid w:val="00C61A75"/>
    <w:rsid w:val="00D212C1"/>
    <w:rsid w:val="00D21A81"/>
    <w:rsid w:val="00E261AA"/>
    <w:rsid w:val="00E27746"/>
    <w:rsid w:val="00E5563E"/>
    <w:rsid w:val="00EE4DFF"/>
    <w:rsid w:val="00EE639C"/>
    <w:rsid w:val="00EF1630"/>
    <w:rsid w:val="00F77793"/>
    <w:rsid w:val="00F9308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E2051D-1E11-4999-88F5-30DE37FF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28</cp:revision>
  <dcterms:created xsi:type="dcterms:W3CDTF">2016-03-05T22:15:00Z</dcterms:created>
  <dcterms:modified xsi:type="dcterms:W3CDTF">2018-09-21T00:27:00Z</dcterms:modified>
</cp:coreProperties>
</file>