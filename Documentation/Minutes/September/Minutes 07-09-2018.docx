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756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5A2C06" w:rsidRPr="005532CA" w14:paraId="3E3FB7D8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FD40649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64021761" w14:textId="77777777" w:rsidR="005A2C06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Friday 07-09-2018</w:t>
            </w:r>
          </w:p>
          <w:p w14:paraId="3F47BD8E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5A2C06" w:rsidRPr="005532CA" w14:paraId="257AA572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7CA958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22796093" w14:textId="1A41BEB4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>10:30 AM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>–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>11:20 AM</w:t>
            </w:r>
          </w:p>
        </w:tc>
      </w:tr>
      <w:tr w:rsidR="005A2C06" w:rsidRPr="005532CA" w14:paraId="18F9A63D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6D29C92C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7717971D" w14:textId="06678D22" w:rsidR="005A2C06" w:rsidRDefault="00A14B50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Room 2.37 </w:t>
            </w:r>
          </w:p>
          <w:p w14:paraId="5F0D36BC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</w:t>
            </w:r>
          </w:p>
        </w:tc>
      </w:tr>
    </w:tbl>
    <w:p w14:paraId="506574EC" w14:textId="7ECA2CB4" w:rsidR="00D212C1" w:rsidRPr="005A2C06" w:rsidRDefault="00173C98" w:rsidP="005A2C06">
      <w:p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173C98">
        <w:rPr>
          <w:rFonts w:ascii="Arial" w:hAnsi="Arial"/>
          <w:b/>
          <w:noProof/>
          <w:color w:val="4472C4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F7162" wp14:editId="46BF26D7">
                <wp:simplePos x="0" y="0"/>
                <wp:positionH relativeFrom="column">
                  <wp:posOffset>4433215</wp:posOffset>
                </wp:positionH>
                <wp:positionV relativeFrom="paragraph">
                  <wp:posOffset>-1285846</wp:posOffset>
                </wp:positionV>
                <wp:extent cx="2392045" cy="520700"/>
                <wp:effectExtent l="0" t="0" r="2730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47F9" w14:textId="5DE109D0" w:rsidR="00173C98" w:rsidRPr="00173C98" w:rsidRDefault="00173C9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Meeting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inutes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F7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05pt;margin-top:-101.25pt;width:188.35pt;height: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s6JAIAAEY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">
                <v:textbox>
                  <w:txbxContent>
                    <w:p w14:paraId="0ADD47F9" w14:textId="5DE109D0" w:rsidR="00173C98" w:rsidRPr="00173C98" w:rsidRDefault="00173C9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Meeting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inutes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7CA12" w14:textId="77777777" w:rsidR="00D212C1" w:rsidRPr="00D212C1" w:rsidRDefault="00D212C1" w:rsidP="00D212C1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53B4D8AE" w14:textId="64084D21" w:rsidR="004966B3" w:rsidRPr="00A14B50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 Names</w:t>
      </w:r>
    </w:p>
    <w:p w14:paraId="3DB4C70A" w14:textId="0EF30A30" w:rsidR="00565224" w:rsidRPr="00B60B1C" w:rsidRDefault="00565224" w:rsidP="00565224">
      <w:pPr>
        <w:pStyle w:val="ListParagraph"/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 w:themeColor="text1"/>
          <w:sz w:val="18"/>
          <w:szCs w:val="18"/>
        </w:rPr>
        <w:t xml:space="preserve">          </w:t>
      </w:r>
      <w:r w:rsidRPr="00B60B1C">
        <w:rPr>
          <w:rFonts w:ascii="Arial" w:hAnsi="Arial"/>
          <w:color w:val="000000" w:themeColor="text1"/>
          <w:sz w:val="18"/>
          <w:szCs w:val="18"/>
        </w:rPr>
        <w:t>Elahe Seyedkabirian,</w:t>
      </w:r>
      <w:r>
        <w:rPr>
          <w:rFonts w:ascii="Arial" w:hAnsi="Arial"/>
          <w:color w:val="000000" w:themeColor="text1"/>
          <w:sz w:val="18"/>
          <w:szCs w:val="18"/>
        </w:rPr>
        <w:t xml:space="preserve"> </w:t>
      </w:r>
      <w:r w:rsidRPr="00B60B1C">
        <w:rPr>
          <w:rFonts w:ascii="Arial" w:hAnsi="Arial"/>
          <w:color w:val="000000" w:themeColor="text1"/>
          <w:sz w:val="18"/>
          <w:szCs w:val="18"/>
        </w:rPr>
        <w:t xml:space="preserve">Amin </w:t>
      </w:r>
      <w:proofErr w:type="spellStart"/>
      <w:r w:rsidRPr="00B60B1C">
        <w:rPr>
          <w:rFonts w:ascii="Arial" w:hAnsi="Arial"/>
          <w:color w:val="000000" w:themeColor="text1"/>
          <w:sz w:val="18"/>
          <w:szCs w:val="18"/>
        </w:rPr>
        <w:t>Jahromi</w:t>
      </w:r>
      <w:proofErr w:type="spellEnd"/>
      <w:r w:rsidRPr="00B60B1C">
        <w:rPr>
          <w:rFonts w:ascii="Arial" w:hAnsi="Arial"/>
          <w:color w:val="000000" w:themeColor="text1"/>
          <w:sz w:val="18"/>
          <w:szCs w:val="18"/>
        </w:rPr>
        <w:t>,</w:t>
      </w:r>
      <w:r>
        <w:rPr>
          <w:rFonts w:ascii="Arial" w:hAnsi="Arial"/>
          <w:color w:val="000000" w:themeColor="text1"/>
          <w:sz w:val="18"/>
          <w:szCs w:val="18"/>
        </w:rPr>
        <w:t xml:space="preserve"> </w:t>
      </w:r>
      <w:r w:rsidRPr="00B60B1C">
        <w:rPr>
          <w:rFonts w:ascii="Arial" w:hAnsi="Arial"/>
          <w:color w:val="000000" w:themeColor="text1"/>
          <w:sz w:val="18"/>
          <w:szCs w:val="18"/>
        </w:rPr>
        <w:t>Le Viet An,</w:t>
      </w:r>
      <w:r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Pr="00B60B1C">
        <w:rPr>
          <w:rFonts w:ascii="Arial" w:hAnsi="Arial"/>
          <w:color w:val="000000" w:themeColor="text1"/>
          <w:sz w:val="18"/>
          <w:szCs w:val="18"/>
        </w:rPr>
        <w:t>Nguyen</w:t>
      </w:r>
      <w:r w:rsidRPr="00B60B1C">
        <w:rPr>
          <w:rFonts w:ascii="Arial" w:hAnsi="Arial"/>
          <w:sz w:val="18"/>
          <w:szCs w:val="18"/>
        </w:rPr>
        <w:t>Bao</w:t>
      </w:r>
      <w:proofErr w:type="spellEnd"/>
      <w:r w:rsidRPr="00B60B1C">
        <w:rPr>
          <w:rFonts w:ascii="Arial" w:hAnsi="Arial"/>
          <w:sz w:val="18"/>
          <w:szCs w:val="18"/>
        </w:rPr>
        <w:t xml:space="preserve"> Quoc</w:t>
      </w:r>
      <w:r>
        <w:rPr>
          <w:rFonts w:ascii="Arial" w:hAnsi="Arial"/>
          <w:sz w:val="18"/>
          <w:szCs w:val="18"/>
        </w:rPr>
        <w:t xml:space="preserve">, </w:t>
      </w:r>
      <w:r w:rsidRPr="00B60B1C">
        <w:rPr>
          <w:rFonts w:ascii="Arial" w:hAnsi="Arial"/>
          <w:sz w:val="18"/>
          <w:szCs w:val="18"/>
        </w:rPr>
        <w:t xml:space="preserve">Mikael </w:t>
      </w:r>
      <w:proofErr w:type="spellStart"/>
      <w:r w:rsidRPr="00B60B1C">
        <w:rPr>
          <w:rFonts w:ascii="Arial" w:hAnsi="Arial"/>
          <w:sz w:val="18"/>
          <w:szCs w:val="18"/>
        </w:rPr>
        <w:t>Shaghelani</w:t>
      </w:r>
      <w:proofErr w:type="spellEnd"/>
      <w:r>
        <w:rPr>
          <w:rFonts w:ascii="Arial" w:hAnsi="Arial"/>
          <w:sz w:val="18"/>
          <w:szCs w:val="18"/>
        </w:rPr>
        <w:t xml:space="preserve">, </w:t>
      </w:r>
      <w:r w:rsidRPr="00B60B1C">
        <w:rPr>
          <w:rFonts w:ascii="Arial" w:hAnsi="Arial"/>
          <w:sz w:val="18"/>
          <w:szCs w:val="18"/>
        </w:rPr>
        <w:t xml:space="preserve">Vladimir </w:t>
      </w:r>
      <w:proofErr w:type="spellStart"/>
      <w:r w:rsidRPr="00B60B1C">
        <w:rPr>
          <w:rFonts w:ascii="Arial" w:hAnsi="Arial"/>
          <w:sz w:val="18"/>
          <w:szCs w:val="18"/>
        </w:rPr>
        <w:t>Kabzar</w:t>
      </w:r>
      <w:proofErr w:type="spellEnd"/>
    </w:p>
    <w:p w14:paraId="3D767B5B" w14:textId="1CDA8544" w:rsidR="00334655" w:rsidRPr="00565224" w:rsidRDefault="00334655" w:rsidP="00565224">
      <w:pPr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223E47C3" w14:textId="6213C71D" w:rsidR="004966B3" w:rsidRPr="00334655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Attendees Not Present</w:t>
      </w:r>
    </w:p>
    <w:p w14:paraId="0A10E011" w14:textId="09E4E977" w:rsidR="00122617" w:rsidRPr="00B60B1C" w:rsidRDefault="00334655" w:rsidP="00B60B1C">
      <w:pPr>
        <w:pStyle w:val="ListParagraph"/>
        <w:numPr>
          <w:ilvl w:val="0"/>
          <w:numId w:val="7"/>
        </w:numPr>
        <w:spacing w:line="360" w:lineRule="auto"/>
        <w:rPr>
          <w:rFonts w:ascii="Arial" w:hAnsi="Arial"/>
          <w:bCs/>
          <w:sz w:val="18"/>
          <w:szCs w:val="18"/>
        </w:rPr>
      </w:pPr>
      <w:r w:rsidRPr="00334655">
        <w:rPr>
          <w:rFonts w:ascii="Arial" w:hAnsi="Arial"/>
          <w:bCs/>
          <w:sz w:val="18"/>
          <w:szCs w:val="18"/>
        </w:rPr>
        <w:t>None</w:t>
      </w:r>
    </w:p>
    <w:p w14:paraId="6069D935" w14:textId="77777777" w:rsidR="00D212C1" w:rsidRDefault="00D212C1" w:rsidP="005C663B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7A0E0FA8" w14:textId="1373E0C3" w:rsidR="005A2C06" w:rsidRDefault="00D212C1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t>A</w:t>
      </w:r>
      <w:r w:rsidR="005C663B">
        <w:rPr>
          <w:rFonts w:ascii="Arial" w:hAnsi="Arial"/>
          <w:b/>
          <w:color w:val="4472C4"/>
          <w:sz w:val="22"/>
          <w:szCs w:val="22"/>
        </w:rPr>
        <w:t>genda</w:t>
      </w:r>
      <w:r w:rsidR="005C663B" w:rsidRPr="005532CA">
        <w:rPr>
          <w:rFonts w:ascii="Arial" w:hAnsi="Arial"/>
          <w:b/>
          <w:color w:val="4472C4"/>
          <w:sz w:val="22"/>
          <w:szCs w:val="22"/>
        </w:rPr>
        <w:t xml:space="preserve"> </w:t>
      </w:r>
    </w:p>
    <w:p w14:paraId="7EA62156" w14:textId="77777777" w:rsidR="00334655" w:rsidRDefault="00334655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748E065C" w14:textId="6F2B30B4" w:rsidR="00334655" w:rsidRDefault="00334655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 w:rsidRPr="00334655">
        <w:rPr>
          <w:rFonts w:ascii="Arial" w:hAnsi="Arial"/>
          <w:b/>
          <w:sz w:val="18"/>
          <w:szCs w:val="18"/>
        </w:rPr>
        <w:t xml:space="preserve">Opening </w:t>
      </w:r>
    </w:p>
    <w:p w14:paraId="66F864DF" w14:textId="420877C3" w:rsidR="00334655" w:rsidRDefault="00334655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Choosing the type of event</w:t>
      </w:r>
    </w:p>
    <w:p w14:paraId="59E75698" w14:textId="05782849" w:rsidR="00B60B1C" w:rsidRDefault="00B60B1C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Choosing our leader and secretary </w:t>
      </w:r>
    </w:p>
    <w:p w14:paraId="6DAE1F54" w14:textId="428EF82D" w:rsidR="00B60B1C" w:rsidRDefault="00010FAB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Discuss on </w:t>
      </w:r>
      <w:r w:rsidR="00B60B1C">
        <w:rPr>
          <w:rFonts w:ascii="Arial" w:hAnsi="Arial"/>
          <w:b/>
          <w:sz w:val="18"/>
          <w:szCs w:val="18"/>
        </w:rPr>
        <w:t>our company name and logo</w:t>
      </w:r>
    </w:p>
    <w:p w14:paraId="4E894D01" w14:textId="360B91D1" w:rsidR="00334655" w:rsidRDefault="00334655" w:rsidP="00B60B1C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Talking with client and asking questions </w:t>
      </w:r>
    </w:p>
    <w:p w14:paraId="46ADC9FE" w14:textId="3AD89A26" w:rsidR="00334655" w:rsidRPr="006E05CC" w:rsidRDefault="00B60B1C" w:rsidP="006E05CC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Discuss the design of application</w:t>
      </w:r>
      <w:r w:rsidR="006E05CC">
        <w:rPr>
          <w:rFonts w:ascii="Arial" w:hAnsi="Arial"/>
          <w:b/>
          <w:sz w:val="18"/>
          <w:szCs w:val="18"/>
        </w:rPr>
        <w:t>,</w:t>
      </w:r>
      <w:r>
        <w:rPr>
          <w:rFonts w:ascii="Arial" w:hAnsi="Arial"/>
          <w:b/>
          <w:sz w:val="18"/>
          <w:szCs w:val="18"/>
        </w:rPr>
        <w:t xml:space="preserve"> website</w:t>
      </w:r>
      <w:r w:rsidR="006E05CC">
        <w:rPr>
          <w:rFonts w:ascii="Arial" w:hAnsi="Arial"/>
          <w:b/>
          <w:sz w:val="18"/>
          <w:szCs w:val="18"/>
        </w:rPr>
        <w:t xml:space="preserve"> and database</w:t>
      </w:r>
    </w:p>
    <w:p w14:paraId="3A4ED8BA" w14:textId="3350CF2F" w:rsidR="00B60B1C" w:rsidRDefault="00B60B1C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Start project plan</w:t>
      </w:r>
      <w:r w:rsidR="004E58C0">
        <w:rPr>
          <w:rFonts w:ascii="Arial" w:hAnsi="Arial"/>
          <w:b/>
          <w:sz w:val="18"/>
          <w:szCs w:val="18"/>
        </w:rPr>
        <w:t>,</w:t>
      </w:r>
      <w:r w:rsidR="00AB072D">
        <w:rPr>
          <w:rFonts w:ascii="Arial" w:hAnsi="Arial"/>
          <w:b/>
          <w:sz w:val="18"/>
          <w:szCs w:val="18"/>
        </w:rPr>
        <w:t xml:space="preserve"> setup document</w:t>
      </w:r>
      <w:r w:rsidR="004E58C0">
        <w:rPr>
          <w:rFonts w:ascii="Arial" w:hAnsi="Arial"/>
          <w:b/>
          <w:sz w:val="18"/>
          <w:szCs w:val="18"/>
        </w:rPr>
        <w:t xml:space="preserve"> </w:t>
      </w:r>
      <w:r>
        <w:rPr>
          <w:rFonts w:ascii="Arial" w:hAnsi="Arial"/>
          <w:b/>
          <w:sz w:val="18"/>
          <w:szCs w:val="18"/>
        </w:rPr>
        <w:t>and process report</w:t>
      </w:r>
    </w:p>
    <w:p w14:paraId="1644587A" w14:textId="7A8E7EE2" w:rsidR="006E05CC" w:rsidRPr="00334655" w:rsidRDefault="006E05CC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Closing </w:t>
      </w:r>
    </w:p>
    <w:p w14:paraId="40BD8334" w14:textId="44A36038" w:rsidR="00334655" w:rsidRDefault="00334655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4AAF2FDE" w14:textId="091DA13D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50BF5456" w14:textId="57134367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190DB04B" w14:textId="77777777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447092EA" w14:textId="2994142F" w:rsidR="00C0292E" w:rsidRDefault="00010FAB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Action List</w:t>
      </w:r>
    </w:p>
    <w:tbl>
      <w:tblPr>
        <w:tblStyle w:val="GridTable1Light-Accent1"/>
        <w:tblpPr w:leftFromText="180" w:rightFromText="180" w:vertAnchor="text" w:horzAnchor="page" w:tblpX="1163" w:tblpY="57"/>
        <w:tblW w:w="8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479"/>
      </w:tblGrid>
      <w:tr w:rsidR="00010FAB" w:rsidRPr="00276208" w14:paraId="297E68AE" w14:textId="77777777" w:rsidTr="00010FAB">
        <w:trPr>
          <w:trHeight w:val="282"/>
        </w:trPr>
        <w:tc>
          <w:tcPr>
            <w:tcW w:w="4077" w:type="dxa"/>
            <w:shd w:val="clear" w:color="auto" w:fill="9CC2E5" w:themeFill="accent1" w:themeFillTint="99"/>
          </w:tcPr>
          <w:p w14:paraId="0254D376" w14:textId="77777777" w:rsidR="00010FAB" w:rsidRPr="00276208" w:rsidRDefault="00010FAB" w:rsidP="00010FA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14:paraId="0B41020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who</w:t>
            </w:r>
          </w:p>
        </w:tc>
        <w:tc>
          <w:tcPr>
            <w:tcW w:w="1479" w:type="dxa"/>
            <w:shd w:val="clear" w:color="auto" w:fill="9CC2E5" w:themeFill="accent1" w:themeFillTint="99"/>
          </w:tcPr>
          <w:p w14:paraId="57F6935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010FAB" w:rsidRPr="00AC7C96" w14:paraId="511599FF" w14:textId="77777777" w:rsidTr="00010FAB">
        <w:trPr>
          <w:trHeight w:val="2388"/>
        </w:trPr>
        <w:tc>
          <w:tcPr>
            <w:tcW w:w="4077" w:type="dxa"/>
          </w:tcPr>
          <w:p w14:paraId="718292BB" w14:textId="77777777" w:rsidR="00010FAB" w:rsidRDefault="00010FAB" w:rsidP="00010FAB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Work division</w:t>
            </w:r>
          </w:p>
          <w:p w14:paraId="394400A0" w14:textId="77777777" w:rsidR="00010FAB" w:rsidRDefault="00010FAB" w:rsidP="00010FAB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Choose final logo and company name</w:t>
            </w:r>
          </w:p>
          <w:p w14:paraId="00D8DB29" w14:textId="77777777" w:rsidR="00010FAB" w:rsidRDefault="00010FAB" w:rsidP="00010FAB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Start project plan</w:t>
            </w:r>
          </w:p>
          <w:p w14:paraId="1A5C6FFD" w14:textId="77777777" w:rsidR="00010FAB" w:rsidRDefault="00010FAB" w:rsidP="00010FAB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Start website wireframes</w:t>
            </w:r>
          </w:p>
          <w:p w14:paraId="67410A4F" w14:textId="77777777" w:rsidR="00010FAB" w:rsidRDefault="00010FAB" w:rsidP="00010FAB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Start ERD</w:t>
            </w:r>
          </w:p>
          <w:p w14:paraId="2F0BBBE3" w14:textId="1DB555C8" w:rsidR="00010FAB" w:rsidRDefault="00010FAB" w:rsidP="00565224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Start Application wireframe</w:t>
            </w:r>
          </w:p>
          <w:p w14:paraId="7033B9F8" w14:textId="59F1CBF2" w:rsidR="00010FAB" w:rsidRDefault="00010FAB" w:rsidP="00010FAB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Start</w:t>
            </w:r>
            <w:r w:rsidR="00321D8A">
              <w:rPr>
                <w:rFonts w:ascii="Arial" w:hAnsi="Arial" w:cs="Arial"/>
                <w:sz w:val="22"/>
                <w:szCs w:val="22"/>
                <w:lang w:val="en-US"/>
              </w:rPr>
              <w:t xml:space="preserve"> Minutes</w:t>
            </w:r>
            <w:r w:rsidR="00AB072D">
              <w:rPr>
                <w:rFonts w:ascii="Arial" w:hAnsi="Arial" w:cs="Arial"/>
                <w:sz w:val="22"/>
                <w:szCs w:val="22"/>
                <w:lang w:val="en-US"/>
              </w:rPr>
              <w:t>, setup document</w:t>
            </w:r>
            <w:bookmarkStart w:id="0" w:name="_GoBack"/>
            <w:bookmarkEnd w:id="0"/>
            <w:r w:rsidR="00321D8A">
              <w:rPr>
                <w:rFonts w:ascii="Arial" w:hAnsi="Arial" w:cs="Arial"/>
                <w:sz w:val="22"/>
                <w:szCs w:val="22"/>
                <w:lang w:val="en-US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project Report</w:t>
            </w:r>
            <w:r w:rsidR="00AB072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0B725C61" w14:textId="66E3E3CA" w:rsidR="00010FAB" w:rsidRDefault="00010FAB" w:rsidP="00010FAB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D4E9D53" w14:textId="77777777" w:rsidR="00010FAB" w:rsidRPr="00DB066E" w:rsidRDefault="00010FAB" w:rsidP="00010FAB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</w:tcPr>
          <w:p w14:paraId="0BF659D0" w14:textId="77777777" w:rsidR="00010FAB" w:rsidRDefault="00010FAB" w:rsidP="00010FAB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snapToGrid w:val="0"/>
                <w:sz w:val="22"/>
                <w:szCs w:val="22"/>
              </w:rPr>
              <w:t>Whole group</w:t>
            </w:r>
          </w:p>
          <w:p w14:paraId="04E0402E" w14:textId="77777777" w:rsidR="00010FAB" w:rsidRDefault="00010FAB" w:rsidP="00010FAB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snapToGrid w:val="0"/>
                <w:sz w:val="22"/>
                <w:szCs w:val="22"/>
              </w:rPr>
              <w:t>Whole group</w:t>
            </w:r>
          </w:p>
          <w:p w14:paraId="59648E77" w14:textId="0012EB26" w:rsidR="00010FAB" w:rsidRDefault="00010FAB" w:rsidP="00010FAB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snapToGrid w:val="0"/>
                <w:sz w:val="22"/>
                <w:szCs w:val="22"/>
              </w:rPr>
              <w:t>Whole group</w:t>
            </w:r>
          </w:p>
          <w:p w14:paraId="2A0AE05B" w14:textId="7050734F" w:rsidR="00010FAB" w:rsidRDefault="00010FAB" w:rsidP="00010FAB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  <w:r w:rsidRPr="00161C70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Amin </w:t>
            </w:r>
            <w:proofErr w:type="spellStart"/>
            <w:r w:rsidRPr="00161C70">
              <w:rPr>
                <w:rFonts w:ascii="Arial" w:hAnsi="Arial" w:cs="Arial"/>
                <w:bCs/>
                <w:snapToGrid w:val="0"/>
                <w:sz w:val="22"/>
                <w:szCs w:val="22"/>
              </w:rPr>
              <w:t>Jahromi</w:t>
            </w:r>
            <w:proofErr w:type="spellEnd"/>
          </w:p>
          <w:p w14:paraId="7E4DCD02" w14:textId="77777777" w:rsidR="00010FAB" w:rsidRPr="00161C70" w:rsidRDefault="00010FAB" w:rsidP="00010FAB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161C70">
              <w:rPr>
                <w:rFonts w:ascii="Arial" w:hAnsi="Arial"/>
                <w:color w:val="000000" w:themeColor="text1"/>
                <w:sz w:val="22"/>
                <w:szCs w:val="22"/>
              </w:rPr>
              <w:t>Nguyen</w:t>
            </w:r>
            <w:r w:rsidRPr="00161C70">
              <w:rPr>
                <w:rFonts w:ascii="Arial" w:hAnsi="Arial"/>
                <w:sz w:val="22"/>
                <w:szCs w:val="22"/>
              </w:rPr>
              <w:t>Bao</w:t>
            </w:r>
            <w:proofErr w:type="spellEnd"/>
            <w:r w:rsidRPr="00161C70">
              <w:rPr>
                <w:rFonts w:ascii="Arial" w:hAnsi="Arial"/>
                <w:sz w:val="22"/>
                <w:szCs w:val="22"/>
              </w:rPr>
              <w:t xml:space="preserve"> Quoc</w:t>
            </w:r>
          </w:p>
          <w:p w14:paraId="09BED0A6" w14:textId="77777777" w:rsidR="00010FAB" w:rsidRPr="00161C70" w:rsidRDefault="00010FAB" w:rsidP="00010FAB">
            <w:pPr>
              <w:rPr>
                <w:rFonts w:ascii="Arial" w:hAnsi="Arial"/>
                <w:sz w:val="22"/>
                <w:szCs w:val="22"/>
              </w:rPr>
            </w:pPr>
            <w:r w:rsidRPr="00161C70">
              <w:rPr>
                <w:rFonts w:ascii="Arial" w:hAnsi="Arial"/>
                <w:color w:val="000000" w:themeColor="text1"/>
                <w:sz w:val="22"/>
                <w:szCs w:val="22"/>
              </w:rPr>
              <w:t>Le Viet An</w:t>
            </w:r>
          </w:p>
          <w:p w14:paraId="78571AC9" w14:textId="77777777" w:rsidR="00010FAB" w:rsidRPr="004E58C0" w:rsidRDefault="00010FAB" w:rsidP="00010FAB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  <w:r w:rsidRPr="004E58C0">
              <w:rPr>
                <w:rFonts w:ascii="Arial" w:hAnsi="Arial" w:cs="Arial"/>
                <w:bCs/>
                <w:snapToGrid w:val="0"/>
                <w:sz w:val="22"/>
                <w:szCs w:val="22"/>
              </w:rPr>
              <w:t>Elahe Seyedkabirian</w:t>
            </w:r>
          </w:p>
          <w:p w14:paraId="40AB90D9" w14:textId="36C1FA1A" w:rsidR="00010FAB" w:rsidRPr="004E58C0" w:rsidRDefault="00010FAB" w:rsidP="00010FAB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  <w:p w14:paraId="10E0AA2E" w14:textId="0DC9D8A5" w:rsidR="00010FAB" w:rsidRPr="00DB066E" w:rsidRDefault="00010FAB" w:rsidP="00010FAB"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1479" w:type="dxa"/>
          </w:tcPr>
          <w:p w14:paraId="15ED55EB" w14:textId="416E56D1" w:rsidR="00010FAB" w:rsidRDefault="00010FAB" w:rsidP="00010FAB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Done</w:t>
            </w:r>
          </w:p>
          <w:p w14:paraId="6DFFEFBE" w14:textId="586FEE26" w:rsidR="00010FAB" w:rsidRDefault="00010FAB" w:rsidP="00010FAB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Done </w:t>
            </w:r>
          </w:p>
          <w:p w14:paraId="4D05DC7B" w14:textId="568EE370" w:rsidR="00010FAB" w:rsidRDefault="00010FAB" w:rsidP="00010FAB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</w:t>
            </w:r>
            <w:r w:rsidRPr="006E05CC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n operation</w:t>
            </w:r>
          </w:p>
          <w:p w14:paraId="74E838CA" w14:textId="2FB1B3EF" w:rsidR="00010FAB" w:rsidRDefault="00010FAB" w:rsidP="00010FAB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</w:t>
            </w:r>
            <w:r w:rsidRPr="006E05CC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n operation</w:t>
            </w:r>
          </w:p>
          <w:p w14:paraId="0BD7A2FC" w14:textId="65831B04" w:rsidR="00010FAB" w:rsidRDefault="00010FAB" w:rsidP="00010FAB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</w:t>
            </w:r>
            <w:r w:rsidRPr="006E05CC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n operation</w:t>
            </w:r>
          </w:p>
          <w:p w14:paraId="6A944BED" w14:textId="12B53FDE" w:rsidR="00010FAB" w:rsidRDefault="00010FAB" w:rsidP="00010FAB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</w:t>
            </w:r>
            <w:r w:rsidRPr="006E05CC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n operation</w:t>
            </w:r>
          </w:p>
          <w:p w14:paraId="5631ADA5" w14:textId="51180D42" w:rsidR="00010FAB" w:rsidRDefault="00010FAB" w:rsidP="00010FAB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</w:t>
            </w:r>
            <w:r w:rsidRPr="006E05CC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n operation</w:t>
            </w:r>
          </w:p>
          <w:p w14:paraId="7A0C32ED" w14:textId="6A2888D7" w:rsidR="00010FAB" w:rsidRDefault="00010FAB" w:rsidP="0056522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410AA981" w14:textId="77777777" w:rsidR="00010FAB" w:rsidRPr="006E05CC" w:rsidRDefault="00010FAB" w:rsidP="00010FAB">
            <w:pPr>
              <w:rPr>
                <w:rFonts w:ascii="Arial" w:hAnsi="Arial" w:cs="Arial"/>
                <w:b/>
                <w:snapToGrid w:val="0"/>
                <w:sz w:val="22"/>
                <w:szCs w:val="22"/>
              </w:rPr>
            </w:pPr>
          </w:p>
        </w:tc>
      </w:tr>
    </w:tbl>
    <w:p w14:paraId="0C02CFD7" w14:textId="77777777" w:rsidR="006E05CC" w:rsidRPr="005532CA" w:rsidRDefault="006E05CC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2975507A" w14:textId="73A2BB8B" w:rsidR="00F77793" w:rsidRPr="005532CA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</w:t>
      </w:r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2DC0F154" w14:textId="53095E59" w:rsidR="00C0292E" w:rsidRPr="005532CA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D188AA3" w14:textId="77777777" w:rsidR="00D212C1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F8C55D9" w14:textId="77777777" w:rsidR="00161C70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</w:p>
    <w:p w14:paraId="6625C5F2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CA65763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0AC3BC11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0FC0828" w14:textId="053C9A9E" w:rsidR="004E58C0" w:rsidRPr="005532CA" w:rsidRDefault="00D212C1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color w:val="000000"/>
          <w:sz w:val="18"/>
          <w:szCs w:val="18"/>
        </w:rPr>
        <w:t xml:space="preserve">   </w:t>
      </w: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4E58C0" w:rsidRPr="005532CA" w14:paraId="05CBCBFF" w14:textId="77777777" w:rsidTr="007B6047">
        <w:trPr>
          <w:trHeight w:hRule="exact" w:val="1059"/>
        </w:trPr>
        <w:tc>
          <w:tcPr>
            <w:tcW w:w="2748" w:type="dxa"/>
            <w:shd w:val="clear" w:color="auto" w:fill="auto"/>
            <w:vAlign w:val="bottom"/>
          </w:tcPr>
          <w:p w14:paraId="6FD1C0BE" w14:textId="77777777" w:rsidR="004E58C0" w:rsidRPr="005532CA" w:rsidRDefault="004E58C0" w:rsidP="007B6047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DC2D89" w14:textId="1E0A1C6C" w:rsidR="004E58C0" w:rsidRPr="005532CA" w:rsidRDefault="00E54F7A" w:rsidP="007B6047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ELAHE SEYEDKABIRIAN</w:t>
            </w:r>
          </w:p>
        </w:tc>
      </w:tr>
    </w:tbl>
    <w:p w14:paraId="4362E841" w14:textId="76FA4970" w:rsidR="00EE639C" w:rsidRPr="00010FAB" w:rsidRDefault="00EE639C" w:rsidP="004E1D44">
      <w:pPr>
        <w:tabs>
          <w:tab w:val="left" w:pos="9800"/>
        </w:tabs>
        <w:rPr>
          <w:rFonts w:ascii="Arial" w:hAnsi="Arial"/>
          <w:sz w:val="22"/>
          <w:szCs w:val="22"/>
        </w:rPr>
      </w:pPr>
    </w:p>
    <w:sectPr w:rsidR="00EE639C" w:rsidRPr="00010FAB" w:rsidSect="005A2C06">
      <w:headerReference w:type="default" r:id="rId8"/>
      <w:pgSz w:w="12240" w:h="15840"/>
      <w:pgMar w:top="432" w:right="720" w:bottom="432" w:left="720" w:header="964" w:footer="13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F5F48" w14:textId="77777777" w:rsidR="00AB3F01" w:rsidRDefault="00AB3F01" w:rsidP="005A2C06">
      <w:r>
        <w:separator/>
      </w:r>
    </w:p>
  </w:endnote>
  <w:endnote w:type="continuationSeparator" w:id="0">
    <w:p w14:paraId="05E0B41D" w14:textId="77777777" w:rsidR="00AB3F01" w:rsidRDefault="00AB3F01" w:rsidP="005A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Joanna">
    <w:altName w:val="Cambria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2A08D" w14:textId="77777777" w:rsidR="00AB3F01" w:rsidRDefault="00AB3F01" w:rsidP="005A2C06">
      <w:r>
        <w:separator/>
      </w:r>
    </w:p>
  </w:footnote>
  <w:footnote w:type="continuationSeparator" w:id="0">
    <w:p w14:paraId="0BB85E99" w14:textId="77777777" w:rsidR="00AB3F01" w:rsidRDefault="00AB3F01" w:rsidP="005A2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AB083" w14:textId="7FDB0AB2" w:rsidR="005A2C06" w:rsidRDefault="005A2C06">
    <w:pPr>
      <w:pStyle w:val="Header"/>
    </w:pPr>
    <w:r>
      <w:rPr>
        <w:rFonts w:asciiTheme="majorHAnsi" w:eastAsiaTheme="majorEastAsia" w:hAnsiTheme="majorHAnsi" w:cstheme="majorBidi"/>
        <w:noProof/>
        <w:color w:val="5B9BD5" w:themeColor="accent1"/>
      </w:rPr>
      <w:drawing>
        <wp:inline distT="0" distB="0" distL="0" distR="0" wp14:anchorId="6EFB2BF2" wp14:editId="6E858C81">
          <wp:extent cx="1130300" cy="11303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113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16002"/>
    <w:multiLevelType w:val="hybridMultilevel"/>
    <w:tmpl w:val="0F2C8D0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51EB9"/>
    <w:multiLevelType w:val="hybridMultilevel"/>
    <w:tmpl w:val="C9F2E0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58A8762B"/>
    <w:multiLevelType w:val="hybridMultilevel"/>
    <w:tmpl w:val="2E525AB8"/>
    <w:lvl w:ilvl="0" w:tplc="2000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93CDB"/>
    <w:multiLevelType w:val="hybridMultilevel"/>
    <w:tmpl w:val="C7E66FF0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46C"/>
    <w:rsid w:val="00010FAB"/>
    <w:rsid w:val="00122617"/>
    <w:rsid w:val="00161C70"/>
    <w:rsid w:val="00173C98"/>
    <w:rsid w:val="001E0A53"/>
    <w:rsid w:val="001F5A9F"/>
    <w:rsid w:val="003003C9"/>
    <w:rsid w:val="00321D8A"/>
    <w:rsid w:val="0032597E"/>
    <w:rsid w:val="00334655"/>
    <w:rsid w:val="003D029E"/>
    <w:rsid w:val="0041165E"/>
    <w:rsid w:val="00471C74"/>
    <w:rsid w:val="00475594"/>
    <w:rsid w:val="004937B7"/>
    <w:rsid w:val="004966B3"/>
    <w:rsid w:val="004E1D44"/>
    <w:rsid w:val="004E58C0"/>
    <w:rsid w:val="004F3B3A"/>
    <w:rsid w:val="00510E64"/>
    <w:rsid w:val="005532CA"/>
    <w:rsid w:val="00565224"/>
    <w:rsid w:val="005A2C06"/>
    <w:rsid w:val="005C663B"/>
    <w:rsid w:val="005F3074"/>
    <w:rsid w:val="006317B6"/>
    <w:rsid w:val="00652163"/>
    <w:rsid w:val="00692B28"/>
    <w:rsid w:val="006E05CC"/>
    <w:rsid w:val="007847FE"/>
    <w:rsid w:val="007E3744"/>
    <w:rsid w:val="00934A80"/>
    <w:rsid w:val="00A022D5"/>
    <w:rsid w:val="00A14B50"/>
    <w:rsid w:val="00A9294E"/>
    <w:rsid w:val="00AB072D"/>
    <w:rsid w:val="00AB3F01"/>
    <w:rsid w:val="00AE517C"/>
    <w:rsid w:val="00B60B1C"/>
    <w:rsid w:val="00B8354F"/>
    <w:rsid w:val="00BA546C"/>
    <w:rsid w:val="00BD5DDC"/>
    <w:rsid w:val="00C0292E"/>
    <w:rsid w:val="00C16EE4"/>
    <w:rsid w:val="00C61A75"/>
    <w:rsid w:val="00D212C1"/>
    <w:rsid w:val="00D21A81"/>
    <w:rsid w:val="00E261AA"/>
    <w:rsid w:val="00E27746"/>
    <w:rsid w:val="00E54F7A"/>
    <w:rsid w:val="00EE4DFF"/>
    <w:rsid w:val="00EE639C"/>
    <w:rsid w:val="00F202B9"/>
    <w:rsid w:val="00F33C8A"/>
    <w:rsid w:val="00F6608B"/>
    <w:rsid w:val="00F7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FF7285C"/>
  <w15:docId w15:val="{A49A06D1-6077-43B4-8BD7-595C4BF3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7793"/>
    <w:pPr>
      <w:keepNext/>
      <w:jc w:val="center"/>
      <w:outlineLvl w:val="5"/>
    </w:pPr>
    <w:rPr>
      <w:rFonts w:ascii="Fontys Joanna" w:eastAsia="Times New Roman" w:hAnsi="Fontys Joanna"/>
      <w:b/>
      <w:sz w:val="20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1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5C663B"/>
    <w:pPr>
      <w:tabs>
        <w:tab w:val="center" w:pos="4320"/>
        <w:tab w:val="right" w:pos="8640"/>
      </w:tabs>
    </w:pPr>
    <w:rPr>
      <w:rFonts w:ascii="Times New Roman" w:eastAsia="Times New Roman" w:hAnsi="Times New Roman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C663B"/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F77793"/>
    <w:rPr>
      <w:rFonts w:ascii="Fontys Joanna" w:eastAsia="Times New Roman" w:hAnsi="Fontys Joanna"/>
      <w:b/>
      <w:szCs w:val="24"/>
      <w:lang w:val="nl-NL" w:eastAsia="de-DE"/>
    </w:rPr>
  </w:style>
  <w:style w:type="table" w:styleId="GridTable1Light-Accent5">
    <w:name w:val="Grid Table 1 Light Accent 5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212C1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5A2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C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0E0A9E-DBCD-4127-B454-DD2A51076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Temp_MeetingMinutesClassic-1.dotx</Template>
  <TotalTime>600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Seyedkabirian,Elahe E.</cp:lastModifiedBy>
  <cp:revision>18</cp:revision>
  <dcterms:created xsi:type="dcterms:W3CDTF">2016-03-05T22:15:00Z</dcterms:created>
  <dcterms:modified xsi:type="dcterms:W3CDTF">2018-09-14T04:31:00Z</dcterms:modified>
</cp:coreProperties>
</file>