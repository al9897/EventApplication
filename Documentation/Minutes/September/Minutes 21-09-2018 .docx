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right" w:tblpY="-756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5A2C06" w:rsidRPr="005532CA" w14:paraId="3E3FB7D8" w14:textId="77777777" w:rsidTr="00173C98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5FD40649" w14:textId="77777777" w:rsidR="005A2C06" w:rsidRPr="005532CA" w:rsidRDefault="005A2C06" w:rsidP="00173C98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64021761" w14:textId="629B1A20" w:rsidR="005A2C06" w:rsidRDefault="005A2C06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Friday </w:t>
            </w:r>
            <w:r w:rsidR="00880D5C">
              <w:rPr>
                <w:rFonts w:ascii="Arial" w:hAnsi="Arial"/>
                <w:color w:val="000000"/>
                <w:sz w:val="20"/>
                <w:szCs w:val="20"/>
              </w:rPr>
              <w:t>21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-09-2018</w:t>
            </w:r>
          </w:p>
          <w:p w14:paraId="3F47BD8E" w14:textId="77777777" w:rsidR="005A2C06" w:rsidRPr="005532CA" w:rsidRDefault="005A2C06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5A2C06" w:rsidRPr="005532CA" w14:paraId="257AA572" w14:textId="77777777" w:rsidTr="00173C98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2D7CA958" w14:textId="77777777" w:rsidR="005A2C06" w:rsidRPr="005532CA" w:rsidRDefault="005A2C06" w:rsidP="00173C98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22CC2035" w14:textId="7BC152C5" w:rsidR="004C1D17" w:rsidRDefault="00880D5C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09</w:t>
            </w:r>
            <w:r w:rsidR="00AB3502">
              <w:rPr>
                <w:rFonts w:ascii="Arial" w:hAnsi="Arial"/>
                <w:noProof/>
                <w:color w:val="000000"/>
                <w:sz w:val="20"/>
                <w:szCs w:val="20"/>
              </w:rPr>
              <w:t>:00</w:t>
            </w:r>
            <w:r w:rsidR="005A2C06" w:rsidRPr="005532CA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AM</w:t>
            </w:r>
            <w:r w:rsidR="005A2C06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</w:t>
            </w:r>
            <w:r w:rsidR="00475594">
              <w:rPr>
                <w:rFonts w:ascii="Arial" w:hAnsi="Arial"/>
                <w:noProof/>
                <w:color w:val="000000"/>
                <w:sz w:val="20"/>
                <w:szCs w:val="20"/>
              </w:rPr>
              <w:t>–</w:t>
            </w:r>
            <w:r w:rsidR="00BE2863">
              <w:rPr>
                <w:rFonts w:ascii="Arial" w:hAnsi="Arial"/>
                <w:noProof/>
                <w:color w:val="000000"/>
                <w:sz w:val="20"/>
                <w:szCs w:val="20"/>
              </w:rPr>
              <w:t>10</w:t>
            </w:r>
            <w:r w:rsidR="004C1D17">
              <w:rPr>
                <w:rFonts w:ascii="Arial" w:hAnsi="Arial"/>
                <w:color w:val="000000"/>
                <w:sz w:val="20"/>
                <w:szCs w:val="20"/>
              </w:rPr>
              <w:t>AM</w:t>
            </w:r>
          </w:p>
          <w:p w14:paraId="22796093" w14:textId="0BFC66AD" w:rsidR="005A2C06" w:rsidRPr="005532CA" w:rsidRDefault="004C1D17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:</w:t>
            </w:r>
            <w:r w:rsidR="00475594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AM</w:t>
            </w:r>
          </w:p>
        </w:tc>
      </w:tr>
      <w:tr w:rsidR="005A2C06" w:rsidRPr="005532CA" w14:paraId="18F9A63D" w14:textId="77777777" w:rsidTr="00173C98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6D29C92C" w14:textId="77777777" w:rsidR="005A2C06" w:rsidRPr="005532CA" w:rsidRDefault="005A2C06" w:rsidP="00173C98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7717971D" w14:textId="06678D22" w:rsidR="005A2C06" w:rsidRDefault="00A14B50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Room 2.37 </w:t>
            </w:r>
          </w:p>
          <w:p w14:paraId="5F0D36BC" w14:textId="77777777" w:rsidR="005A2C06" w:rsidRPr="005532CA" w:rsidRDefault="005A2C06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</w:t>
            </w:r>
          </w:p>
        </w:tc>
      </w:tr>
    </w:tbl>
    <w:p w14:paraId="506574EC" w14:textId="7ECA2CB4" w:rsidR="00D212C1" w:rsidRPr="005A2C06" w:rsidRDefault="00173C98" w:rsidP="005A2C06">
      <w:p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173C98">
        <w:rPr>
          <w:rFonts w:ascii="Arial" w:hAnsi="Arial"/>
          <w:b/>
          <w:noProof/>
          <w:color w:val="4472C4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F7162" wp14:editId="46BF26D7">
                <wp:simplePos x="0" y="0"/>
                <wp:positionH relativeFrom="column">
                  <wp:posOffset>4433215</wp:posOffset>
                </wp:positionH>
                <wp:positionV relativeFrom="paragraph">
                  <wp:posOffset>-1285846</wp:posOffset>
                </wp:positionV>
                <wp:extent cx="2392045" cy="520700"/>
                <wp:effectExtent l="0" t="0" r="2730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045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D47F9" w14:textId="5DE109D0" w:rsidR="00173C98" w:rsidRPr="00173C98" w:rsidRDefault="00173C98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3C9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Meeting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173C9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inutes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F71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9.05pt;margin-top:-101.25pt;width:188.35pt;height:4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s6JAIAAEY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">
                <v:textbox>
                  <w:txbxContent>
                    <w:p w14:paraId="0ADD47F9" w14:textId="5DE109D0" w:rsidR="00173C98" w:rsidRPr="00173C98" w:rsidRDefault="00173C98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3C98"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Meeting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173C98"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inutes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B7CA12" w14:textId="77777777" w:rsidR="00D212C1" w:rsidRPr="00D212C1" w:rsidRDefault="00D212C1" w:rsidP="00D212C1">
      <w:pPr>
        <w:pStyle w:val="ListParagraph"/>
        <w:spacing w:line="360" w:lineRule="auto"/>
        <w:rPr>
          <w:rFonts w:ascii="Arial" w:hAnsi="Arial"/>
          <w:b/>
          <w:color w:val="4472C4"/>
          <w:sz w:val="20"/>
          <w:szCs w:val="20"/>
        </w:rPr>
      </w:pPr>
    </w:p>
    <w:p w14:paraId="53B4D8AE" w14:textId="64084D21" w:rsidR="004966B3" w:rsidRPr="00A14B50" w:rsidRDefault="004966B3" w:rsidP="005532CA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5532CA">
        <w:rPr>
          <w:rFonts w:ascii="Arial" w:hAnsi="Arial"/>
          <w:b/>
          <w:color w:val="000000"/>
          <w:sz w:val="20"/>
          <w:szCs w:val="20"/>
        </w:rPr>
        <w:t>Attendee Names</w:t>
      </w:r>
    </w:p>
    <w:p w14:paraId="2D83E07A" w14:textId="77777777" w:rsidR="00A14B50" w:rsidRPr="003579C4" w:rsidRDefault="00A14B50" w:rsidP="00A14B50">
      <w:pPr>
        <w:pStyle w:val="ListParagraph"/>
        <w:spacing w:line="360" w:lineRule="auto"/>
        <w:rPr>
          <w:rFonts w:ascii="Arial" w:hAnsi="Arial"/>
          <w:b/>
          <w:color w:val="000000" w:themeColor="text1"/>
          <w:sz w:val="20"/>
          <w:szCs w:val="20"/>
        </w:rPr>
      </w:pPr>
    </w:p>
    <w:p w14:paraId="79E842AF" w14:textId="0090E3B3" w:rsidR="00334655" w:rsidRPr="003579C4" w:rsidRDefault="00A14B50" w:rsidP="00B60B1C">
      <w:pPr>
        <w:pStyle w:val="ListParagraph"/>
        <w:numPr>
          <w:ilvl w:val="0"/>
          <w:numId w:val="8"/>
        </w:numPr>
        <w:spacing w:line="360" w:lineRule="auto"/>
        <w:rPr>
          <w:rFonts w:ascii="Arial" w:hAnsi="Arial"/>
          <w:color w:val="000000" w:themeColor="text1"/>
          <w:sz w:val="18"/>
          <w:szCs w:val="18"/>
        </w:rPr>
      </w:pPr>
      <w:r w:rsidRPr="003579C4">
        <w:rPr>
          <w:rFonts w:ascii="Arial" w:hAnsi="Arial"/>
          <w:color w:val="000000" w:themeColor="text1"/>
          <w:sz w:val="18"/>
          <w:szCs w:val="18"/>
        </w:rPr>
        <w:t>Elahe Seyedkabirian,</w:t>
      </w:r>
      <w:r w:rsidR="00B60B1C" w:rsidRPr="003579C4">
        <w:rPr>
          <w:rFonts w:ascii="Arial" w:hAnsi="Arial"/>
          <w:color w:val="000000" w:themeColor="text1"/>
          <w:sz w:val="18"/>
          <w:szCs w:val="18"/>
        </w:rPr>
        <w:t xml:space="preserve"> </w:t>
      </w:r>
      <w:r w:rsidRPr="003579C4">
        <w:rPr>
          <w:rFonts w:ascii="Arial" w:hAnsi="Arial"/>
          <w:color w:val="000000" w:themeColor="text1"/>
          <w:sz w:val="18"/>
          <w:szCs w:val="18"/>
        </w:rPr>
        <w:t xml:space="preserve">Amin </w:t>
      </w:r>
      <w:proofErr w:type="spellStart"/>
      <w:r w:rsidRPr="003579C4">
        <w:rPr>
          <w:rFonts w:ascii="Arial" w:hAnsi="Arial"/>
          <w:color w:val="000000" w:themeColor="text1"/>
          <w:sz w:val="18"/>
          <w:szCs w:val="18"/>
        </w:rPr>
        <w:t>Jahromi</w:t>
      </w:r>
      <w:proofErr w:type="spellEnd"/>
      <w:r w:rsidRPr="003579C4">
        <w:rPr>
          <w:rFonts w:ascii="Arial" w:hAnsi="Arial"/>
          <w:color w:val="000000" w:themeColor="text1"/>
          <w:sz w:val="18"/>
          <w:szCs w:val="18"/>
        </w:rPr>
        <w:t>,</w:t>
      </w:r>
      <w:r w:rsidR="00B60B1C" w:rsidRPr="003579C4">
        <w:rPr>
          <w:rFonts w:ascii="Arial" w:hAnsi="Arial"/>
          <w:color w:val="000000" w:themeColor="text1"/>
          <w:sz w:val="18"/>
          <w:szCs w:val="18"/>
        </w:rPr>
        <w:t xml:space="preserve"> </w:t>
      </w:r>
      <w:r w:rsidR="00475594" w:rsidRPr="003579C4">
        <w:rPr>
          <w:rFonts w:ascii="Arial" w:hAnsi="Arial"/>
          <w:color w:val="000000" w:themeColor="text1"/>
          <w:sz w:val="18"/>
          <w:szCs w:val="18"/>
        </w:rPr>
        <w:t>Le Viet An,</w:t>
      </w:r>
      <w:r w:rsidR="00B60B1C" w:rsidRPr="003579C4">
        <w:rPr>
          <w:rFonts w:ascii="Arial" w:hAnsi="Arial"/>
          <w:color w:val="000000" w:themeColor="text1"/>
          <w:sz w:val="18"/>
          <w:szCs w:val="18"/>
        </w:rPr>
        <w:t xml:space="preserve"> </w:t>
      </w:r>
      <w:proofErr w:type="spellStart"/>
      <w:r w:rsidR="00475594" w:rsidRPr="003579C4">
        <w:rPr>
          <w:rFonts w:ascii="Arial" w:hAnsi="Arial"/>
          <w:color w:val="000000" w:themeColor="text1"/>
          <w:sz w:val="18"/>
          <w:szCs w:val="18"/>
        </w:rPr>
        <w:t>NguyenBao</w:t>
      </w:r>
      <w:proofErr w:type="spellEnd"/>
      <w:r w:rsidR="00475594" w:rsidRPr="003579C4">
        <w:rPr>
          <w:rFonts w:ascii="Arial" w:hAnsi="Arial"/>
          <w:color w:val="000000" w:themeColor="text1"/>
          <w:sz w:val="18"/>
          <w:szCs w:val="18"/>
        </w:rPr>
        <w:t xml:space="preserve"> Quoc</w:t>
      </w:r>
      <w:r w:rsidR="00B60B1C" w:rsidRPr="003579C4">
        <w:rPr>
          <w:rFonts w:ascii="Arial" w:hAnsi="Arial"/>
          <w:color w:val="000000" w:themeColor="text1"/>
          <w:sz w:val="18"/>
          <w:szCs w:val="18"/>
        </w:rPr>
        <w:t xml:space="preserve">, </w:t>
      </w:r>
      <w:r w:rsidR="00334655" w:rsidRPr="003579C4">
        <w:rPr>
          <w:rFonts w:ascii="Arial" w:hAnsi="Arial"/>
          <w:color w:val="000000" w:themeColor="text1"/>
          <w:sz w:val="18"/>
          <w:szCs w:val="18"/>
        </w:rPr>
        <w:t xml:space="preserve">Mikael </w:t>
      </w:r>
      <w:proofErr w:type="spellStart"/>
      <w:r w:rsidR="00334655" w:rsidRPr="003579C4">
        <w:rPr>
          <w:rFonts w:ascii="Arial" w:hAnsi="Arial"/>
          <w:color w:val="000000" w:themeColor="text1"/>
          <w:sz w:val="18"/>
          <w:szCs w:val="18"/>
        </w:rPr>
        <w:t>Shaghela</w:t>
      </w:r>
      <w:r w:rsidR="00B60B1C" w:rsidRPr="003579C4">
        <w:rPr>
          <w:rFonts w:ascii="Arial" w:hAnsi="Arial"/>
          <w:color w:val="000000" w:themeColor="text1"/>
          <w:sz w:val="18"/>
          <w:szCs w:val="18"/>
        </w:rPr>
        <w:t>ni</w:t>
      </w:r>
      <w:proofErr w:type="spellEnd"/>
    </w:p>
    <w:p w14:paraId="3D767B5B" w14:textId="77777777" w:rsidR="00334655" w:rsidRPr="00334655" w:rsidRDefault="00334655" w:rsidP="00334655">
      <w:pPr>
        <w:pStyle w:val="ListParagraph"/>
        <w:spacing w:line="360" w:lineRule="auto"/>
        <w:rPr>
          <w:rFonts w:ascii="Arial" w:hAnsi="Arial"/>
          <w:b/>
          <w:color w:val="4472C4"/>
          <w:sz w:val="20"/>
          <w:szCs w:val="20"/>
        </w:rPr>
      </w:pPr>
    </w:p>
    <w:p w14:paraId="223E47C3" w14:textId="6A8C3887" w:rsidR="004966B3" w:rsidRPr="003579C4" w:rsidRDefault="004966B3" w:rsidP="005532CA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5532CA">
        <w:rPr>
          <w:rFonts w:ascii="Arial" w:hAnsi="Arial"/>
          <w:b/>
          <w:color w:val="000000"/>
          <w:sz w:val="20"/>
          <w:szCs w:val="20"/>
        </w:rPr>
        <w:t>Attendees Not Present</w:t>
      </w:r>
    </w:p>
    <w:p w14:paraId="47616A14" w14:textId="77777777" w:rsidR="003579C4" w:rsidRPr="000F6C8A" w:rsidRDefault="003579C4" w:rsidP="003579C4">
      <w:pPr>
        <w:pStyle w:val="ListParagraph"/>
        <w:numPr>
          <w:ilvl w:val="0"/>
          <w:numId w:val="8"/>
        </w:numPr>
        <w:spacing w:line="360" w:lineRule="auto"/>
        <w:rPr>
          <w:rFonts w:ascii="Arial" w:hAnsi="Arial"/>
          <w:bCs/>
          <w:color w:val="000000" w:themeColor="text1"/>
          <w:sz w:val="18"/>
          <w:szCs w:val="18"/>
        </w:rPr>
      </w:pPr>
      <w:r w:rsidRPr="000F6C8A">
        <w:rPr>
          <w:rFonts w:ascii="Arial" w:hAnsi="Arial"/>
          <w:bCs/>
          <w:color w:val="000000" w:themeColor="text1"/>
          <w:sz w:val="18"/>
          <w:szCs w:val="18"/>
        </w:rPr>
        <w:t xml:space="preserve">Vladimir </w:t>
      </w:r>
      <w:proofErr w:type="spellStart"/>
      <w:r w:rsidRPr="000F6C8A">
        <w:rPr>
          <w:rFonts w:ascii="Arial" w:hAnsi="Arial"/>
          <w:bCs/>
          <w:color w:val="000000" w:themeColor="text1"/>
          <w:sz w:val="18"/>
          <w:szCs w:val="18"/>
        </w:rPr>
        <w:t>Kabzar</w:t>
      </w:r>
      <w:proofErr w:type="spellEnd"/>
      <w:r w:rsidRPr="000F6C8A">
        <w:rPr>
          <w:rFonts w:ascii="Arial" w:hAnsi="Arial"/>
          <w:bCs/>
          <w:color w:val="000000" w:themeColor="text1"/>
          <w:sz w:val="18"/>
          <w:szCs w:val="18"/>
        </w:rPr>
        <w:t>-Formal Client</w:t>
      </w:r>
    </w:p>
    <w:p w14:paraId="6069D935" w14:textId="77777777" w:rsidR="00D212C1" w:rsidRDefault="00D212C1" w:rsidP="005C663B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7A0E0FA8" w14:textId="1373E0C3" w:rsidR="005A2C06" w:rsidRDefault="00D212C1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    </w:t>
      </w:r>
      <w:r w:rsidR="00C0292E" w:rsidRPr="005532CA">
        <w:rPr>
          <w:rFonts w:ascii="Arial" w:hAnsi="Arial"/>
          <w:b/>
          <w:color w:val="4472C4"/>
          <w:sz w:val="22"/>
          <w:szCs w:val="22"/>
        </w:rPr>
        <w:t>A</w:t>
      </w:r>
      <w:r w:rsidR="005C663B">
        <w:rPr>
          <w:rFonts w:ascii="Arial" w:hAnsi="Arial"/>
          <w:b/>
          <w:color w:val="4472C4"/>
          <w:sz w:val="22"/>
          <w:szCs w:val="22"/>
        </w:rPr>
        <w:t>genda</w:t>
      </w:r>
      <w:r w:rsidR="005C663B" w:rsidRPr="005532CA">
        <w:rPr>
          <w:rFonts w:ascii="Arial" w:hAnsi="Arial"/>
          <w:b/>
          <w:color w:val="4472C4"/>
          <w:sz w:val="22"/>
          <w:szCs w:val="22"/>
        </w:rPr>
        <w:t xml:space="preserve"> </w:t>
      </w:r>
    </w:p>
    <w:p w14:paraId="7EA62156" w14:textId="77777777" w:rsidR="00334655" w:rsidRDefault="00334655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748E065C" w14:textId="70DBEE50" w:rsidR="00334655" w:rsidRDefault="00334655" w:rsidP="00334655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 w:rsidRPr="00334655">
        <w:rPr>
          <w:rFonts w:ascii="Arial" w:hAnsi="Arial"/>
          <w:b/>
          <w:sz w:val="18"/>
          <w:szCs w:val="18"/>
        </w:rPr>
        <w:t xml:space="preserve">Opening </w:t>
      </w:r>
    </w:p>
    <w:p w14:paraId="40526F5E" w14:textId="1CAF8346" w:rsidR="001329B1" w:rsidRDefault="001329B1" w:rsidP="00334655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Mentor</w:t>
      </w:r>
      <w:r w:rsidR="00BE2863">
        <w:rPr>
          <w:rFonts w:ascii="Arial" w:hAnsi="Arial"/>
          <w:b/>
          <w:sz w:val="18"/>
          <w:szCs w:val="18"/>
        </w:rPr>
        <w:t>’s</w:t>
      </w:r>
      <w:r>
        <w:rPr>
          <w:rFonts w:ascii="Arial" w:hAnsi="Arial"/>
          <w:b/>
          <w:sz w:val="18"/>
          <w:szCs w:val="18"/>
        </w:rPr>
        <w:t xml:space="preserve"> feedback on project plan</w:t>
      </w:r>
      <w:r w:rsidR="00BE2863">
        <w:rPr>
          <w:rFonts w:ascii="Arial" w:hAnsi="Arial"/>
          <w:b/>
          <w:sz w:val="18"/>
          <w:szCs w:val="18"/>
        </w:rPr>
        <w:t>, process document and setup document</w:t>
      </w:r>
    </w:p>
    <w:p w14:paraId="53323B53" w14:textId="5C37299D" w:rsidR="00BE2863" w:rsidRDefault="00BE2863" w:rsidP="00334655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Mentor’s feedback on website and application</w:t>
      </w:r>
    </w:p>
    <w:p w14:paraId="1644587A" w14:textId="7A8E7EE2" w:rsidR="006E05CC" w:rsidRPr="00334655" w:rsidRDefault="006E05CC" w:rsidP="00334655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Closing </w:t>
      </w:r>
    </w:p>
    <w:p w14:paraId="40BD8334" w14:textId="44A36038" w:rsidR="00334655" w:rsidRDefault="00334655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4AAF2FDE" w14:textId="091DA13D" w:rsidR="00010FAB" w:rsidRDefault="00010FAB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50BF5456" w14:textId="57134367" w:rsidR="00010FAB" w:rsidRDefault="00010FAB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190DB04B" w14:textId="77777777" w:rsidR="00010FAB" w:rsidRDefault="00010FAB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447092EA" w14:textId="2994142F" w:rsidR="00C0292E" w:rsidRDefault="00010FAB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    Action List</w:t>
      </w:r>
    </w:p>
    <w:tbl>
      <w:tblPr>
        <w:tblStyle w:val="GridTable1Light-Accent1"/>
        <w:tblpPr w:leftFromText="180" w:rightFromText="180" w:vertAnchor="text" w:horzAnchor="page" w:tblpX="1163" w:tblpY="57"/>
        <w:tblW w:w="8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2835"/>
        <w:gridCol w:w="1479"/>
      </w:tblGrid>
      <w:tr w:rsidR="00010FAB" w:rsidRPr="00276208" w14:paraId="297E68AE" w14:textId="77777777" w:rsidTr="00010FAB">
        <w:trPr>
          <w:trHeight w:val="282"/>
        </w:trPr>
        <w:tc>
          <w:tcPr>
            <w:tcW w:w="4077" w:type="dxa"/>
            <w:shd w:val="clear" w:color="auto" w:fill="9CC2E5" w:themeFill="accent1" w:themeFillTint="99"/>
          </w:tcPr>
          <w:p w14:paraId="0254D376" w14:textId="77777777" w:rsidR="00010FAB" w:rsidRPr="00276208" w:rsidRDefault="00010FAB" w:rsidP="00010FAB">
            <w:pPr>
              <w:rPr>
                <w:rFonts w:ascii="Arial" w:hAnsi="Arial" w:cs="Arial"/>
                <w:b/>
              </w:rPr>
            </w:pPr>
            <w:r w:rsidRPr="00276208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2835" w:type="dxa"/>
            <w:shd w:val="clear" w:color="auto" w:fill="9CC2E5" w:themeFill="accent1" w:themeFillTint="99"/>
          </w:tcPr>
          <w:p w14:paraId="0B410201" w14:textId="77777777" w:rsidR="00010FAB" w:rsidRPr="00DB066E" w:rsidRDefault="00010FAB" w:rsidP="00010FAB">
            <w:pPr>
              <w:pStyle w:val="Heading6"/>
              <w:outlineLvl w:val="5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who</w:t>
            </w:r>
          </w:p>
        </w:tc>
        <w:tc>
          <w:tcPr>
            <w:tcW w:w="1479" w:type="dxa"/>
            <w:shd w:val="clear" w:color="auto" w:fill="9CC2E5" w:themeFill="accent1" w:themeFillTint="99"/>
          </w:tcPr>
          <w:p w14:paraId="57F69351" w14:textId="77777777" w:rsidR="00010FAB" w:rsidRPr="00DB066E" w:rsidRDefault="00010FAB" w:rsidP="00010FAB">
            <w:pPr>
              <w:pStyle w:val="Heading6"/>
              <w:outlineLvl w:val="5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status</w:t>
            </w:r>
          </w:p>
        </w:tc>
      </w:tr>
      <w:tr w:rsidR="00010FAB" w:rsidRPr="00AC7C96" w14:paraId="511599FF" w14:textId="77777777" w:rsidTr="00010FAB">
        <w:trPr>
          <w:trHeight w:val="2388"/>
        </w:trPr>
        <w:tc>
          <w:tcPr>
            <w:tcW w:w="4077" w:type="dxa"/>
          </w:tcPr>
          <w:p w14:paraId="04718EB3" w14:textId="4838333F" w:rsidR="009B3F63" w:rsidRDefault="00F15905" w:rsidP="00880D5C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Finish the project plan</w:t>
            </w:r>
          </w:p>
          <w:p w14:paraId="2F12C045" w14:textId="77777777" w:rsidR="00BE2863" w:rsidRDefault="00BE2863" w:rsidP="00880D5C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F7A1F92" w14:textId="77777777" w:rsidR="00F15905" w:rsidRDefault="00F15905" w:rsidP="00880D5C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Add scenario to setup doc</w:t>
            </w:r>
          </w:p>
          <w:p w14:paraId="27E934CF" w14:textId="7D66DC5F" w:rsidR="00F15905" w:rsidRDefault="00F15905" w:rsidP="00880D5C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Process doc with more detail</w:t>
            </w:r>
            <w:r w:rsidR="00BE2863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</w:p>
          <w:p w14:paraId="6E212963" w14:textId="77777777" w:rsidR="00BE2863" w:rsidRDefault="00BE2863" w:rsidP="00880D5C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4D77F4A" w14:textId="565B036A" w:rsidR="00F15905" w:rsidRDefault="00F15905" w:rsidP="00880D5C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Start design website</w:t>
            </w:r>
            <w:r w:rsidR="006E574D">
              <w:rPr>
                <w:rFonts w:ascii="Arial" w:hAnsi="Arial" w:cs="Arial"/>
                <w:sz w:val="22"/>
                <w:szCs w:val="22"/>
                <w:lang w:val="en-US"/>
              </w:rPr>
              <w:t xml:space="preserve"> (</w:t>
            </w:r>
            <w:r w:rsidR="009B3EB1">
              <w:rPr>
                <w:rFonts w:ascii="Arial" w:hAnsi="Arial" w:cs="Arial"/>
                <w:sz w:val="22"/>
                <w:szCs w:val="22"/>
                <w:lang w:val="en-US"/>
              </w:rPr>
              <w:t xml:space="preserve">1 or </w:t>
            </w:r>
            <w:bookmarkStart w:id="0" w:name="_GoBack"/>
            <w:bookmarkEnd w:id="0"/>
            <w:r w:rsidR="009B3EB1">
              <w:rPr>
                <w:rFonts w:ascii="Arial" w:hAnsi="Arial" w:cs="Arial"/>
                <w:sz w:val="22"/>
                <w:szCs w:val="22"/>
                <w:lang w:val="en-US"/>
              </w:rPr>
              <w:t xml:space="preserve">2 pages </w:t>
            </w:r>
            <w:r w:rsidR="006E574D">
              <w:rPr>
                <w:rFonts w:ascii="Arial" w:hAnsi="Arial" w:cs="Arial"/>
                <w:sz w:val="22"/>
                <w:szCs w:val="22"/>
                <w:lang w:val="en-US"/>
              </w:rPr>
              <w:t xml:space="preserve">design html &amp; </w:t>
            </w:r>
            <w:proofErr w:type="spellStart"/>
            <w:r w:rsidR="006E574D">
              <w:rPr>
                <w:rFonts w:ascii="Arial" w:hAnsi="Arial" w:cs="Arial"/>
                <w:sz w:val="22"/>
                <w:szCs w:val="22"/>
                <w:lang w:val="en-US"/>
              </w:rPr>
              <w:t>css</w:t>
            </w:r>
            <w:proofErr w:type="spellEnd"/>
            <w:r w:rsidR="006E574D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  <w:p w14:paraId="7DB59DA7" w14:textId="4291425C" w:rsidR="006E574D" w:rsidRDefault="006E574D" w:rsidP="00880D5C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4999DF5C" w14:textId="5C478BAF" w:rsidR="00F5560F" w:rsidRDefault="00F5560F" w:rsidP="00880D5C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D4E9D53" w14:textId="341C3EF1" w:rsidR="00F15905" w:rsidRPr="00DB066E" w:rsidRDefault="00F15905" w:rsidP="00880D5C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</w:tcPr>
          <w:p w14:paraId="3E6A18E9" w14:textId="77777777" w:rsidR="006B41A3" w:rsidRPr="00BE2863" w:rsidRDefault="00BE2863" w:rsidP="006B41A3">
            <w:pPr>
              <w:rPr>
                <w:rFonts w:ascii="Arial" w:hAnsi="Arial" w:cs="Arial"/>
                <w:bCs/>
                <w:snapToGrid w:val="0"/>
                <w:sz w:val="22"/>
                <w:szCs w:val="22"/>
              </w:rPr>
            </w:pPr>
            <w:r w:rsidRPr="00BE2863">
              <w:rPr>
                <w:rFonts w:ascii="Arial" w:hAnsi="Arial" w:cs="Arial"/>
                <w:bCs/>
                <w:snapToGrid w:val="0"/>
                <w:sz w:val="22"/>
                <w:szCs w:val="22"/>
              </w:rPr>
              <w:t xml:space="preserve">Whole group </w:t>
            </w:r>
          </w:p>
          <w:p w14:paraId="251A2C57" w14:textId="6AC2A4C6" w:rsidR="00BE2863" w:rsidRPr="00BE2863" w:rsidRDefault="00BE2863" w:rsidP="006B41A3">
            <w:pPr>
              <w:rPr>
                <w:rFonts w:ascii="Arial" w:hAnsi="Arial" w:cs="Arial"/>
                <w:bCs/>
                <w:snapToGrid w:val="0"/>
                <w:sz w:val="22"/>
                <w:szCs w:val="22"/>
              </w:rPr>
            </w:pPr>
          </w:p>
          <w:p w14:paraId="543BEE4A" w14:textId="5E3BB4C8" w:rsidR="00BE2863" w:rsidRDefault="00BE2863" w:rsidP="006B41A3">
            <w:pPr>
              <w:rPr>
                <w:rFonts w:ascii="Arial" w:hAnsi="Arial" w:cs="Arial"/>
                <w:bCs/>
                <w:snapToGrid w:val="0"/>
                <w:sz w:val="22"/>
                <w:szCs w:val="22"/>
              </w:rPr>
            </w:pPr>
            <w:r w:rsidRPr="00BE2863">
              <w:rPr>
                <w:rFonts w:ascii="Arial" w:hAnsi="Arial" w:cs="Arial"/>
                <w:bCs/>
                <w:snapToGrid w:val="0"/>
                <w:sz w:val="22"/>
                <w:szCs w:val="22"/>
              </w:rPr>
              <w:t>Whole group</w:t>
            </w:r>
          </w:p>
          <w:p w14:paraId="33934AE0" w14:textId="34AC54A2" w:rsidR="00BE2863" w:rsidRDefault="00BE2863" w:rsidP="006B41A3">
            <w:pPr>
              <w:rPr>
                <w:rFonts w:ascii="Arial" w:hAnsi="Arial" w:cs="Arial"/>
                <w:bCs/>
                <w:snapToGrid w:val="0"/>
                <w:sz w:val="22"/>
                <w:szCs w:val="22"/>
              </w:rPr>
            </w:pPr>
          </w:p>
          <w:p w14:paraId="52379BD9" w14:textId="3A62BB3C" w:rsidR="00BE2863" w:rsidRDefault="00BE2863" w:rsidP="006B41A3">
            <w:pPr>
              <w:rPr>
                <w:rFonts w:ascii="Arial" w:hAnsi="Arial" w:cs="Arial"/>
                <w:bCs/>
                <w:snapToGrid w:val="0"/>
                <w:sz w:val="22"/>
                <w:szCs w:val="22"/>
              </w:rPr>
            </w:pPr>
          </w:p>
          <w:p w14:paraId="78B5B9BF" w14:textId="3EC9CE52" w:rsidR="00BE2863" w:rsidRPr="00BE2863" w:rsidRDefault="00BE2863" w:rsidP="006B41A3">
            <w:pPr>
              <w:rPr>
                <w:rFonts w:ascii="Arial" w:hAnsi="Arial" w:cs="Arial"/>
                <w:bCs/>
                <w:snapToGrid w:val="0"/>
                <w:sz w:val="22"/>
                <w:szCs w:val="22"/>
              </w:rPr>
            </w:pPr>
            <w:r>
              <w:rPr>
                <w:rFonts w:ascii="Arial" w:hAnsi="Arial" w:cs="Arial"/>
                <w:bCs/>
                <w:snapToGrid w:val="0"/>
                <w:sz w:val="22"/>
                <w:szCs w:val="22"/>
              </w:rPr>
              <w:t xml:space="preserve">Whole group </w:t>
            </w:r>
          </w:p>
          <w:p w14:paraId="10E0AA2E" w14:textId="371C5028" w:rsidR="00BE2863" w:rsidRPr="00DB066E" w:rsidRDefault="00BE2863" w:rsidP="006B41A3">
            <w:pPr>
              <w:rPr>
                <w:rFonts w:ascii="Arial" w:hAnsi="Arial" w:cs="Arial"/>
                <w:b/>
                <w:snapToGrid w:val="0"/>
              </w:rPr>
            </w:pPr>
          </w:p>
        </w:tc>
        <w:tc>
          <w:tcPr>
            <w:tcW w:w="1479" w:type="dxa"/>
          </w:tcPr>
          <w:p w14:paraId="5BE8DCDD" w14:textId="77777777" w:rsidR="00BE2863" w:rsidRDefault="00BE2863" w:rsidP="00BE2863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I</w:t>
            </w:r>
            <w:r w:rsidRPr="006E05CC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n operation</w:t>
            </w:r>
          </w:p>
          <w:p w14:paraId="26038FE5" w14:textId="77777777" w:rsidR="006B41A3" w:rsidRDefault="006B41A3" w:rsidP="00B653A8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369412AC" w14:textId="77777777" w:rsidR="00B653A8" w:rsidRDefault="00B653A8" w:rsidP="00B653A8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I</w:t>
            </w:r>
            <w:r w:rsidRPr="006E05CC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n operation</w:t>
            </w:r>
          </w:p>
          <w:p w14:paraId="4C3FB167" w14:textId="77777777" w:rsidR="00B653A8" w:rsidRDefault="00B653A8" w:rsidP="00B653A8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1B6C01EF" w14:textId="77777777" w:rsidR="00B653A8" w:rsidRDefault="00B653A8" w:rsidP="00B653A8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1992EBB8" w14:textId="77777777" w:rsidR="00B653A8" w:rsidRDefault="00B653A8" w:rsidP="00B653A8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I</w:t>
            </w:r>
            <w:r w:rsidRPr="006E05CC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n operation</w:t>
            </w:r>
          </w:p>
          <w:p w14:paraId="410AA981" w14:textId="4285A086" w:rsidR="00B653A8" w:rsidRPr="00B653A8" w:rsidRDefault="00B653A8" w:rsidP="00B653A8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</w:tc>
      </w:tr>
    </w:tbl>
    <w:p w14:paraId="0C02CFD7" w14:textId="77777777" w:rsidR="006E05CC" w:rsidRPr="005532CA" w:rsidRDefault="006E05CC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2975507A" w14:textId="73A2BB8B" w:rsidR="00F77793" w:rsidRPr="005532CA" w:rsidRDefault="00D212C1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</w:t>
      </w:r>
      <w:r w:rsidR="00C0292E" w:rsidRPr="005532CA">
        <w:rPr>
          <w:rFonts w:ascii="Arial" w:hAnsi="Arial"/>
          <w:color w:val="000000"/>
          <w:sz w:val="18"/>
          <w:szCs w:val="18"/>
        </w:rPr>
        <w:br/>
      </w:r>
    </w:p>
    <w:p w14:paraId="2DC0F154" w14:textId="53095E59" w:rsidR="00C0292E" w:rsidRPr="005532CA" w:rsidRDefault="00C0292E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7D188AA3" w14:textId="77777777" w:rsidR="00D212C1" w:rsidRDefault="00D212C1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7F8C55D9" w14:textId="77777777" w:rsidR="00161C70" w:rsidRDefault="00D212C1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    </w:t>
      </w:r>
    </w:p>
    <w:p w14:paraId="6625C5F2" w14:textId="77777777" w:rsidR="00161C70" w:rsidRDefault="00161C70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5CA65763" w14:textId="77777777" w:rsidR="00161C70" w:rsidRDefault="00161C70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0AC3BC11" w14:textId="77777777" w:rsidR="00161C70" w:rsidRDefault="00161C70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1E496625" w14:textId="77777777" w:rsidR="00010FAB" w:rsidRDefault="00010FAB" w:rsidP="00010FAB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3918D7DA" w14:textId="3A9DC99B" w:rsidR="00010FAB" w:rsidRDefault="00010FAB" w:rsidP="00010FAB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50FC0828" w14:textId="00A9BFCC" w:rsidR="004E58C0" w:rsidRPr="005532CA" w:rsidRDefault="004E58C0" w:rsidP="00010FAB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tbl>
      <w:tblPr>
        <w:tblW w:w="0" w:type="auto"/>
        <w:tblInd w:w="265" w:type="dxa"/>
        <w:tblLook w:val="04A0" w:firstRow="1" w:lastRow="0" w:firstColumn="1" w:lastColumn="0" w:noHBand="0" w:noVBand="1"/>
      </w:tblPr>
      <w:tblGrid>
        <w:gridCol w:w="2748"/>
        <w:gridCol w:w="6454"/>
      </w:tblGrid>
      <w:tr w:rsidR="004E58C0" w:rsidRPr="005532CA" w14:paraId="05CBCBFF" w14:textId="77777777" w:rsidTr="007B6047">
        <w:trPr>
          <w:trHeight w:hRule="exact" w:val="1059"/>
        </w:trPr>
        <w:tc>
          <w:tcPr>
            <w:tcW w:w="2748" w:type="dxa"/>
            <w:shd w:val="clear" w:color="auto" w:fill="auto"/>
            <w:vAlign w:val="bottom"/>
          </w:tcPr>
          <w:p w14:paraId="6FD1C0BE" w14:textId="77777777" w:rsidR="004E58C0" w:rsidRPr="005532CA" w:rsidRDefault="004E58C0" w:rsidP="007B6047">
            <w:pPr>
              <w:ind w:left="-173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SECRETARY APPROVAL:</w:t>
            </w: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br/>
            </w:r>
            <w:r w:rsidRPr="005532CA">
              <w:rPr>
                <w:rFonts w:ascii="Arial" w:hAnsi="Arial"/>
                <w:i/>
                <w:color w:val="000000"/>
                <w:sz w:val="16"/>
                <w:szCs w:val="16"/>
              </w:rPr>
              <w:t>(Signature &amp; Date)</w:t>
            </w:r>
          </w:p>
        </w:tc>
        <w:tc>
          <w:tcPr>
            <w:tcW w:w="645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CDC2D89" w14:textId="449AC5F9" w:rsidR="004E58C0" w:rsidRPr="005532CA" w:rsidRDefault="006B41A3" w:rsidP="007B6047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Elahe Seyedkabirian </w:t>
            </w:r>
          </w:p>
        </w:tc>
      </w:tr>
    </w:tbl>
    <w:p w14:paraId="4362E841" w14:textId="76FA4970" w:rsidR="00EE639C" w:rsidRPr="00010FAB" w:rsidRDefault="00EE639C" w:rsidP="004E1D44">
      <w:pPr>
        <w:tabs>
          <w:tab w:val="left" w:pos="9800"/>
        </w:tabs>
        <w:rPr>
          <w:rFonts w:ascii="Arial" w:hAnsi="Arial"/>
          <w:sz w:val="22"/>
          <w:szCs w:val="22"/>
        </w:rPr>
      </w:pPr>
    </w:p>
    <w:sectPr w:rsidR="00EE639C" w:rsidRPr="00010FAB" w:rsidSect="005A2C06">
      <w:headerReference w:type="default" r:id="rId8"/>
      <w:pgSz w:w="12240" w:h="15840"/>
      <w:pgMar w:top="432" w:right="720" w:bottom="432" w:left="720" w:header="964" w:footer="13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AA157" w14:textId="77777777" w:rsidR="00B91E31" w:rsidRDefault="00B91E31" w:rsidP="005A2C06">
      <w:r>
        <w:separator/>
      </w:r>
    </w:p>
  </w:endnote>
  <w:endnote w:type="continuationSeparator" w:id="0">
    <w:p w14:paraId="79DF9666" w14:textId="77777777" w:rsidR="00B91E31" w:rsidRDefault="00B91E31" w:rsidP="005A2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ys Joanna">
    <w:altName w:val="Cambria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89D4C" w14:textId="77777777" w:rsidR="00B91E31" w:rsidRDefault="00B91E31" w:rsidP="005A2C06">
      <w:r>
        <w:separator/>
      </w:r>
    </w:p>
  </w:footnote>
  <w:footnote w:type="continuationSeparator" w:id="0">
    <w:p w14:paraId="6BCA5E7A" w14:textId="77777777" w:rsidR="00B91E31" w:rsidRDefault="00B91E31" w:rsidP="005A2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AB083" w14:textId="7FDB0AB2" w:rsidR="005A2C06" w:rsidRDefault="005A2C06">
    <w:pPr>
      <w:pStyle w:val="Header"/>
    </w:pPr>
    <w:r>
      <w:rPr>
        <w:rFonts w:asciiTheme="majorHAnsi" w:eastAsiaTheme="majorEastAsia" w:hAnsiTheme="majorHAnsi" w:cstheme="majorBidi"/>
        <w:noProof/>
        <w:color w:val="5B9BD5" w:themeColor="accent1"/>
      </w:rPr>
      <w:drawing>
        <wp:inline distT="0" distB="0" distL="0" distR="0" wp14:anchorId="6EFB2BF2" wp14:editId="6E858C81">
          <wp:extent cx="1130300" cy="11303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300" cy="1130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16002"/>
    <w:multiLevelType w:val="hybridMultilevel"/>
    <w:tmpl w:val="0F2C8D0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51EB9"/>
    <w:multiLevelType w:val="hybridMultilevel"/>
    <w:tmpl w:val="C9F2E0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6184B"/>
    <w:multiLevelType w:val="hybridMultilevel"/>
    <w:tmpl w:val="48F65F24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58A8762B"/>
    <w:multiLevelType w:val="hybridMultilevel"/>
    <w:tmpl w:val="CAF835B8"/>
    <w:lvl w:ilvl="0" w:tplc="20000003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6" w15:restartNumberingAfterBreak="0">
    <w:nsid w:val="68EB4B38"/>
    <w:multiLevelType w:val="hybridMultilevel"/>
    <w:tmpl w:val="AF9458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93CDB"/>
    <w:multiLevelType w:val="hybridMultilevel"/>
    <w:tmpl w:val="C7E66FF0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46C"/>
    <w:rsid w:val="00010FAB"/>
    <w:rsid w:val="00122617"/>
    <w:rsid w:val="001329B1"/>
    <w:rsid w:val="00161C70"/>
    <w:rsid w:val="0016313D"/>
    <w:rsid w:val="00173C98"/>
    <w:rsid w:val="001E0A53"/>
    <w:rsid w:val="001F5A9F"/>
    <w:rsid w:val="003003C9"/>
    <w:rsid w:val="00321D8A"/>
    <w:rsid w:val="0032597E"/>
    <w:rsid w:val="00334655"/>
    <w:rsid w:val="003579C4"/>
    <w:rsid w:val="003D029E"/>
    <w:rsid w:val="0041165E"/>
    <w:rsid w:val="00413288"/>
    <w:rsid w:val="00417B80"/>
    <w:rsid w:val="00471C74"/>
    <w:rsid w:val="00475594"/>
    <w:rsid w:val="004937B7"/>
    <w:rsid w:val="004966B3"/>
    <w:rsid w:val="004C1D17"/>
    <w:rsid w:val="004E1D44"/>
    <w:rsid w:val="004E58C0"/>
    <w:rsid w:val="00510E64"/>
    <w:rsid w:val="005532CA"/>
    <w:rsid w:val="005A2C06"/>
    <w:rsid w:val="005C663B"/>
    <w:rsid w:val="005F3074"/>
    <w:rsid w:val="006317B6"/>
    <w:rsid w:val="00652163"/>
    <w:rsid w:val="00692B28"/>
    <w:rsid w:val="006B41A3"/>
    <w:rsid w:val="006E05CC"/>
    <w:rsid w:val="006E574D"/>
    <w:rsid w:val="007847FE"/>
    <w:rsid w:val="007E3744"/>
    <w:rsid w:val="00880D5C"/>
    <w:rsid w:val="00934A80"/>
    <w:rsid w:val="009B3EB1"/>
    <w:rsid w:val="009B3F63"/>
    <w:rsid w:val="00A14B50"/>
    <w:rsid w:val="00A16FC0"/>
    <w:rsid w:val="00A37964"/>
    <w:rsid w:val="00A63F7E"/>
    <w:rsid w:val="00A95A49"/>
    <w:rsid w:val="00AA7394"/>
    <w:rsid w:val="00AB3502"/>
    <w:rsid w:val="00B60B1C"/>
    <w:rsid w:val="00B653A8"/>
    <w:rsid w:val="00B8354F"/>
    <w:rsid w:val="00B91E31"/>
    <w:rsid w:val="00BA546C"/>
    <w:rsid w:val="00BD5DDC"/>
    <w:rsid w:val="00BE2863"/>
    <w:rsid w:val="00BE7EEC"/>
    <w:rsid w:val="00C0292E"/>
    <w:rsid w:val="00C16EE4"/>
    <w:rsid w:val="00C61A75"/>
    <w:rsid w:val="00D212C1"/>
    <w:rsid w:val="00D21A81"/>
    <w:rsid w:val="00E261AA"/>
    <w:rsid w:val="00E27746"/>
    <w:rsid w:val="00E5563E"/>
    <w:rsid w:val="00EE4DFF"/>
    <w:rsid w:val="00EE639C"/>
    <w:rsid w:val="00F15905"/>
    <w:rsid w:val="00F5560F"/>
    <w:rsid w:val="00F77793"/>
    <w:rsid w:val="00FC597B"/>
    <w:rsid w:val="00FE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FF7285C"/>
  <w15:docId w15:val="{A49A06D1-6077-43B4-8BD7-595C4BF3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F77793"/>
    <w:pPr>
      <w:keepNext/>
      <w:jc w:val="center"/>
      <w:outlineLvl w:val="5"/>
    </w:pPr>
    <w:rPr>
      <w:rFonts w:ascii="Fontys Joanna" w:eastAsia="Times New Roman" w:hAnsi="Fontys Joanna"/>
      <w:b/>
      <w:sz w:val="20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6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61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5C663B"/>
    <w:pPr>
      <w:tabs>
        <w:tab w:val="center" w:pos="4320"/>
        <w:tab w:val="right" w:pos="8640"/>
      </w:tabs>
    </w:pPr>
    <w:rPr>
      <w:rFonts w:ascii="Times New Roman" w:eastAsia="Times New Roman" w:hAnsi="Times New Roman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5C663B"/>
    <w:rPr>
      <w:rFonts w:ascii="Times New Roman" w:eastAsia="Times New Roman" w:hAnsi="Times New Roman"/>
      <w:sz w:val="24"/>
      <w:szCs w:val="24"/>
      <w:lang w:val="de-DE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F77793"/>
    <w:rPr>
      <w:rFonts w:ascii="Fontys Joanna" w:eastAsia="Times New Roman" w:hAnsi="Fontys Joanna"/>
      <w:b/>
      <w:szCs w:val="24"/>
      <w:lang w:val="nl-NL" w:eastAsia="de-DE"/>
    </w:rPr>
  </w:style>
  <w:style w:type="table" w:styleId="GridTable1Light-Accent5">
    <w:name w:val="Grid Table 1 Light Accent 5"/>
    <w:basedOn w:val="TableNormal"/>
    <w:uiPriority w:val="46"/>
    <w:rsid w:val="00D212C1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D212C1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D212C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5A2C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C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Classic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0806782-43C4-4A11-87AD-DCA943DB0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Temp_MeetingMinutesClassic-1.dotx</Template>
  <TotalTime>633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Seyedkabirian,Elahe E.</cp:lastModifiedBy>
  <cp:revision>27</cp:revision>
  <dcterms:created xsi:type="dcterms:W3CDTF">2016-03-05T22:15:00Z</dcterms:created>
  <dcterms:modified xsi:type="dcterms:W3CDTF">2018-09-28T00:17:00Z</dcterms:modified>
</cp:coreProperties>
</file>