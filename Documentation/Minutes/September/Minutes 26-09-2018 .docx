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3A6E58B0" w:rsidR="005A2C06" w:rsidRDefault="002A2B83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26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-09-2018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49142121" w:rsidR="004C1D17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555FE0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C1D17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2A2B83">
              <w:rPr>
                <w:rFonts w:ascii="Arial" w:hAnsi="Arial"/>
                <w:noProof/>
                <w:color w:val="000000"/>
                <w:sz w:val="20"/>
                <w:szCs w:val="20"/>
              </w:rPr>
              <w:t>4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 w:rsidR="00555FE0"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55B48314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.3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5532CA" w:rsidRDefault="00A14B50" w:rsidP="00A14B50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79E842AF" w14:textId="55078C38" w:rsidR="00334655" w:rsidRPr="00B60B1C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B60B1C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B60B1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B60B1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B60B1C">
        <w:rPr>
          <w:rFonts w:ascii="Arial" w:hAnsi="Arial"/>
          <w:color w:val="000000" w:themeColor="text1"/>
          <w:sz w:val="18"/>
          <w:szCs w:val="18"/>
        </w:rPr>
        <w:t>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B60B1C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B60B1C">
        <w:rPr>
          <w:rFonts w:ascii="Arial" w:hAnsi="Arial"/>
          <w:color w:val="000000" w:themeColor="text1"/>
          <w:sz w:val="18"/>
          <w:szCs w:val="18"/>
        </w:rPr>
        <w:t>Nguyen</w:t>
      </w:r>
      <w:r w:rsidR="00475594" w:rsidRPr="00B60B1C">
        <w:rPr>
          <w:rFonts w:ascii="Arial" w:hAnsi="Arial"/>
          <w:sz w:val="18"/>
          <w:szCs w:val="18"/>
        </w:rPr>
        <w:t>Bao</w:t>
      </w:r>
      <w:proofErr w:type="spellEnd"/>
      <w:r w:rsidR="00475594" w:rsidRPr="00B60B1C">
        <w:rPr>
          <w:rFonts w:ascii="Arial" w:hAnsi="Arial"/>
          <w:sz w:val="18"/>
          <w:szCs w:val="18"/>
        </w:rPr>
        <w:t xml:space="preserve"> Quoc</w:t>
      </w:r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1D9B2E7E" w:rsidR="004966B3" w:rsidRPr="00555FE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5714D2BD" w14:textId="19372FE4" w:rsidR="00111277" w:rsidRPr="000F6C8A" w:rsidRDefault="00111277" w:rsidP="001C354B">
      <w:pPr>
        <w:pStyle w:val="ListParagraph"/>
        <w:spacing w:line="360" w:lineRule="auto"/>
        <w:ind w:left="1720"/>
        <w:rPr>
          <w:rFonts w:ascii="Arial" w:hAnsi="Arial"/>
          <w:bCs/>
          <w:color w:val="000000" w:themeColor="text1"/>
          <w:sz w:val="18"/>
          <w:szCs w:val="18"/>
        </w:rPr>
      </w:pPr>
    </w:p>
    <w:p w14:paraId="715B1644" w14:textId="61A8A8DF" w:rsidR="00111277" w:rsidRPr="00111277" w:rsidRDefault="00111277" w:rsidP="00111277">
      <w:pPr>
        <w:pStyle w:val="ListParagraph"/>
        <w:spacing w:line="360" w:lineRule="auto"/>
        <w:ind w:left="1720"/>
        <w:rPr>
          <w:rFonts w:ascii="Arial" w:hAnsi="Arial"/>
          <w:color w:val="000000" w:themeColor="text1"/>
          <w:sz w:val="18"/>
          <w:szCs w:val="18"/>
        </w:rPr>
      </w:pP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23881E36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2DCE5813" w14:textId="5755BCDF" w:rsidR="001F3A40" w:rsidRDefault="004C1D17" w:rsidP="001F3A40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</w:t>
      </w:r>
      <w:r w:rsidR="001D0FB4">
        <w:rPr>
          <w:rFonts w:ascii="Arial" w:hAnsi="Arial"/>
          <w:b/>
          <w:sz w:val="18"/>
          <w:szCs w:val="18"/>
        </w:rPr>
        <w:t xml:space="preserve"> on</w:t>
      </w:r>
      <w:r w:rsidR="0034076B">
        <w:rPr>
          <w:rFonts w:ascii="Arial" w:hAnsi="Arial"/>
          <w:b/>
          <w:sz w:val="18"/>
          <w:szCs w:val="18"/>
        </w:rPr>
        <w:t xml:space="preserve"> adjustments on</w:t>
      </w:r>
      <w:r>
        <w:rPr>
          <w:rFonts w:ascii="Arial" w:hAnsi="Arial"/>
          <w:b/>
          <w:sz w:val="18"/>
          <w:szCs w:val="18"/>
        </w:rPr>
        <w:t xml:space="preserve"> </w:t>
      </w:r>
      <w:r w:rsidR="001D0FB4">
        <w:rPr>
          <w:rFonts w:ascii="Arial" w:hAnsi="Arial"/>
          <w:b/>
          <w:sz w:val="18"/>
          <w:szCs w:val="18"/>
        </w:rPr>
        <w:t>project plan</w:t>
      </w:r>
      <w:r>
        <w:rPr>
          <w:rFonts w:ascii="Arial" w:hAnsi="Arial"/>
          <w:b/>
          <w:sz w:val="18"/>
          <w:szCs w:val="18"/>
        </w:rPr>
        <w:t xml:space="preserve"> </w:t>
      </w:r>
    </w:p>
    <w:p w14:paraId="6C6289AC" w14:textId="50AD08F4" w:rsidR="00A76238" w:rsidRPr="001F3A40" w:rsidRDefault="00A76238" w:rsidP="001F3A40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2A2B83">
        <w:rPr>
          <w:rFonts w:ascii="Arial" w:hAnsi="Arial"/>
          <w:b/>
          <w:sz w:val="18"/>
          <w:szCs w:val="18"/>
        </w:rPr>
        <w:t>buy ticket process</w:t>
      </w:r>
    </w:p>
    <w:p w14:paraId="299DFD8B" w14:textId="331B5B66" w:rsidR="002A2B83" w:rsidRDefault="001F3A40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</w:t>
      </w:r>
      <w:r w:rsidR="002A2B83">
        <w:rPr>
          <w:rFonts w:ascii="Arial" w:hAnsi="Arial"/>
          <w:b/>
          <w:sz w:val="18"/>
          <w:szCs w:val="18"/>
        </w:rPr>
        <w:t>on payment method we want to use on website</w:t>
      </w:r>
    </w:p>
    <w:p w14:paraId="3B8E168C" w14:textId="5F2F0658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registration process on website</w:t>
      </w:r>
    </w:p>
    <w:p w14:paraId="42A65F16" w14:textId="3DDB16E5" w:rsidR="002A2B83" w:rsidRP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34076B">
        <w:rPr>
          <w:rFonts w:ascii="Arial" w:hAnsi="Arial"/>
          <w:b/>
          <w:sz w:val="18"/>
          <w:szCs w:val="18"/>
        </w:rPr>
        <w:t>renting material process during the event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32C1A19D" w14:textId="4E97DCC9" w:rsidR="0034076B" w:rsidRDefault="0034076B" w:rsidP="00977343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Adjustments on wireframes based on our agreements</w:t>
            </w:r>
          </w:p>
          <w:p w14:paraId="5B8FF500" w14:textId="77777777" w:rsidR="0034076B" w:rsidRDefault="0034076B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Start html and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css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(1 or 2 pages)</w:t>
            </w:r>
          </w:p>
          <w:p w14:paraId="4FEE6CDB" w14:textId="77777777" w:rsidR="0034076B" w:rsidRDefault="0034076B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To show client</w:t>
            </w:r>
          </w:p>
          <w:p w14:paraId="3D4E9D53" w14:textId="32FDDC05" w:rsidR="00977343" w:rsidRPr="00272E5F" w:rsidRDefault="00977343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14:paraId="0D7DFF6A" w14:textId="60E52CDC" w:rsidR="00302398" w:rsidRPr="00272E5F" w:rsidRDefault="0030239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4E4B54CB" w14:textId="77777777" w:rsidR="0034076B" w:rsidRDefault="0034076B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0812A805" w14:textId="0CA26D64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49300966" w14:textId="77777777" w:rsidR="00143939" w:rsidRPr="00272E5F" w:rsidRDefault="00143939" w:rsidP="00272E5F">
            <w:pPr>
              <w:spacing w:line="276" w:lineRule="auto"/>
              <w:rPr>
                <w:rFonts w:asciiTheme="minorBidi" w:hAnsiTheme="minorBidi" w:cstheme="minorBidi"/>
                <w:b/>
                <w:snapToGrid w:val="0"/>
                <w:sz w:val="22"/>
                <w:szCs w:val="22"/>
              </w:rPr>
            </w:pPr>
          </w:p>
          <w:p w14:paraId="10E0AA2E" w14:textId="7EA1F993" w:rsidR="00143939" w:rsidRPr="00272E5F" w:rsidRDefault="00143939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</w:tc>
        <w:tc>
          <w:tcPr>
            <w:tcW w:w="1479" w:type="dxa"/>
          </w:tcPr>
          <w:p w14:paraId="7E9B3D5A" w14:textId="77777777" w:rsidR="006B41A3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4B5C3BEB" w14:textId="77777777" w:rsidR="0034076B" w:rsidRDefault="0034076B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F9AAA57" w14:textId="6802B810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6A3BEDA0" w14:textId="77777777" w:rsidR="00A76238" w:rsidRPr="00272E5F" w:rsidRDefault="00A76238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10AA981" w14:textId="550CEFE3" w:rsidR="00272E5F" w:rsidRPr="00272E5F" w:rsidRDefault="00272E5F" w:rsidP="0034076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449AC5F9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8378F" w14:textId="77777777" w:rsidR="004B7329" w:rsidRDefault="004B7329" w:rsidP="005A2C06">
      <w:r>
        <w:separator/>
      </w:r>
    </w:p>
  </w:endnote>
  <w:endnote w:type="continuationSeparator" w:id="0">
    <w:p w14:paraId="7307AE8A" w14:textId="77777777" w:rsidR="004B7329" w:rsidRDefault="004B7329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B66CA" w14:textId="77777777" w:rsidR="004B7329" w:rsidRDefault="004B7329" w:rsidP="005A2C06">
      <w:r>
        <w:separator/>
      </w:r>
    </w:p>
  </w:footnote>
  <w:footnote w:type="continuationSeparator" w:id="0">
    <w:p w14:paraId="3887AA00" w14:textId="77777777" w:rsidR="004B7329" w:rsidRDefault="004B7329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8A8762B"/>
    <w:multiLevelType w:val="hybridMultilevel"/>
    <w:tmpl w:val="A90CE2A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111277"/>
    <w:rsid w:val="00122617"/>
    <w:rsid w:val="00143939"/>
    <w:rsid w:val="00161C70"/>
    <w:rsid w:val="00173C98"/>
    <w:rsid w:val="001C354B"/>
    <w:rsid w:val="001D0FB4"/>
    <w:rsid w:val="001E0A53"/>
    <w:rsid w:val="001F3A40"/>
    <w:rsid w:val="001F5A9F"/>
    <w:rsid w:val="00272E5F"/>
    <w:rsid w:val="002A2B83"/>
    <w:rsid w:val="003003C9"/>
    <w:rsid w:val="00302398"/>
    <w:rsid w:val="00321D8A"/>
    <w:rsid w:val="0032597E"/>
    <w:rsid w:val="00334655"/>
    <w:rsid w:val="0034076B"/>
    <w:rsid w:val="003D029E"/>
    <w:rsid w:val="0041165E"/>
    <w:rsid w:val="00413288"/>
    <w:rsid w:val="00471C74"/>
    <w:rsid w:val="00475594"/>
    <w:rsid w:val="004937B7"/>
    <w:rsid w:val="004966B3"/>
    <w:rsid w:val="004B7329"/>
    <w:rsid w:val="004C1D17"/>
    <w:rsid w:val="004E08A8"/>
    <w:rsid w:val="004E1D44"/>
    <w:rsid w:val="004E58C0"/>
    <w:rsid w:val="00510E64"/>
    <w:rsid w:val="005532CA"/>
    <w:rsid w:val="00555FE0"/>
    <w:rsid w:val="005A2C06"/>
    <w:rsid w:val="005C663B"/>
    <w:rsid w:val="005F3074"/>
    <w:rsid w:val="006317B6"/>
    <w:rsid w:val="00652163"/>
    <w:rsid w:val="00692B28"/>
    <w:rsid w:val="006B41A3"/>
    <w:rsid w:val="006E05CC"/>
    <w:rsid w:val="006E448F"/>
    <w:rsid w:val="007847FE"/>
    <w:rsid w:val="007A682A"/>
    <w:rsid w:val="007E3744"/>
    <w:rsid w:val="00934A80"/>
    <w:rsid w:val="00942926"/>
    <w:rsid w:val="009447F3"/>
    <w:rsid w:val="00977343"/>
    <w:rsid w:val="009B3F63"/>
    <w:rsid w:val="00A01BAA"/>
    <w:rsid w:val="00A14B50"/>
    <w:rsid w:val="00A37964"/>
    <w:rsid w:val="00A76238"/>
    <w:rsid w:val="00AB3502"/>
    <w:rsid w:val="00AB5F05"/>
    <w:rsid w:val="00B60B1C"/>
    <w:rsid w:val="00B8354F"/>
    <w:rsid w:val="00BA546C"/>
    <w:rsid w:val="00BD5DDC"/>
    <w:rsid w:val="00BF116D"/>
    <w:rsid w:val="00C0292E"/>
    <w:rsid w:val="00C16EE4"/>
    <w:rsid w:val="00C61A75"/>
    <w:rsid w:val="00D212C1"/>
    <w:rsid w:val="00D21A81"/>
    <w:rsid w:val="00D46C06"/>
    <w:rsid w:val="00D53897"/>
    <w:rsid w:val="00E261AA"/>
    <w:rsid w:val="00E27746"/>
    <w:rsid w:val="00E5563E"/>
    <w:rsid w:val="00E97F66"/>
    <w:rsid w:val="00EE4DFF"/>
    <w:rsid w:val="00EE639C"/>
    <w:rsid w:val="00F77793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64DA3C-C075-48DF-854D-F75BA493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660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27</cp:revision>
  <dcterms:created xsi:type="dcterms:W3CDTF">2016-03-05T22:15:00Z</dcterms:created>
  <dcterms:modified xsi:type="dcterms:W3CDTF">2018-10-04T23:08:00Z</dcterms:modified>
</cp:coreProperties>
</file>