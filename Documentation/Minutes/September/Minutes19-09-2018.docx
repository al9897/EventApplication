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756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5A2C06" w:rsidRPr="005532CA" w14:paraId="3E3FB7D8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FD40649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4021761" w14:textId="4FECCD1A" w:rsidR="005A2C06" w:rsidRDefault="00965DE0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Wednesday</w:t>
            </w:r>
            <w:bookmarkStart w:id="0" w:name="_GoBack"/>
            <w:bookmarkEnd w:id="0"/>
            <w:r w:rsidR="005A2C06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 w:rsidR="00AB3502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 w:rsidR="00555FE0">
              <w:rPr>
                <w:rFonts w:ascii="Arial" w:hAnsi="Arial"/>
                <w:color w:val="000000"/>
                <w:sz w:val="20"/>
                <w:szCs w:val="20"/>
              </w:rPr>
              <w:t>9</w:t>
            </w:r>
            <w:r w:rsidR="005A2C06">
              <w:rPr>
                <w:rFonts w:ascii="Arial" w:hAnsi="Arial"/>
                <w:color w:val="000000"/>
                <w:sz w:val="20"/>
                <w:szCs w:val="20"/>
              </w:rPr>
              <w:t>-09-2018</w:t>
            </w:r>
          </w:p>
          <w:p w14:paraId="3F47BD8E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5A2C06" w:rsidRPr="005532CA" w14:paraId="257AA572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7CA958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22CC2035" w14:textId="449E7C74" w:rsidR="004C1D17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555FE0">
              <w:rPr>
                <w:rFonts w:ascii="Arial" w:hAnsi="Arial"/>
                <w:noProof/>
                <w:color w:val="000000"/>
                <w:sz w:val="20"/>
                <w:szCs w:val="20"/>
              </w:rPr>
              <w:t>2</w:t>
            </w:r>
            <w:r w:rsidR="00AB3502">
              <w:rPr>
                <w:rFonts w:ascii="Arial" w:hAnsi="Arial"/>
                <w:noProof/>
                <w:color w:val="000000"/>
                <w:sz w:val="20"/>
                <w:szCs w:val="20"/>
              </w:rPr>
              <w:t>:00</w:t>
            </w:r>
            <w:r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C1D17"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555FE0">
              <w:rPr>
                <w:rFonts w:ascii="Arial" w:hAnsi="Arial"/>
                <w:noProof/>
                <w:color w:val="000000"/>
                <w:sz w:val="20"/>
                <w:szCs w:val="20"/>
              </w:rPr>
              <w:t>3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 xml:space="preserve">:00 </w:t>
            </w:r>
            <w:r w:rsidR="00555FE0">
              <w:rPr>
                <w:rFonts w:ascii="Arial" w:hAnsi="Arial"/>
                <w:color w:val="000000"/>
                <w:sz w:val="20"/>
                <w:szCs w:val="20"/>
              </w:rPr>
              <w:t>P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>M</w:t>
            </w:r>
          </w:p>
          <w:p w14:paraId="22796093" w14:textId="0BFC66AD" w:rsidR="005A2C06" w:rsidRPr="005532CA" w:rsidRDefault="004C1D17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</w:p>
        </w:tc>
      </w:tr>
      <w:tr w:rsidR="005A2C06" w:rsidRPr="005532CA" w14:paraId="18F9A63D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6D29C92C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7717971D" w14:textId="06678D22" w:rsidR="005A2C06" w:rsidRDefault="00A14B50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Room 2.37 </w:t>
            </w:r>
          </w:p>
          <w:p w14:paraId="5F0D36BC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</w:t>
            </w:r>
          </w:p>
        </w:tc>
      </w:tr>
    </w:tbl>
    <w:p w14:paraId="506574EC" w14:textId="7ECA2CB4" w:rsidR="00D212C1" w:rsidRPr="005A2C06" w:rsidRDefault="00173C98" w:rsidP="005A2C06">
      <w:p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173C98">
        <w:rPr>
          <w:rFonts w:ascii="Arial" w:hAnsi="Arial"/>
          <w:b/>
          <w:noProof/>
          <w:color w:val="4472C4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F7162" wp14:editId="46BF26D7">
                <wp:simplePos x="0" y="0"/>
                <wp:positionH relativeFrom="column">
                  <wp:posOffset>4433215</wp:posOffset>
                </wp:positionH>
                <wp:positionV relativeFrom="paragraph">
                  <wp:posOffset>-1285846</wp:posOffset>
                </wp:positionV>
                <wp:extent cx="2392045" cy="520700"/>
                <wp:effectExtent l="0" t="0" r="2730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47F9" w14:textId="5DE109D0" w:rsidR="00173C98" w:rsidRPr="00173C98" w:rsidRDefault="00173C9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Meeting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F7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05pt;margin-top:-101.25pt;width:188.35pt;height: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s6JAIAAEY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">
                <v:textbox>
                  <w:txbxContent>
                    <w:p w14:paraId="0ADD47F9" w14:textId="5DE109D0" w:rsidR="00173C98" w:rsidRPr="00173C98" w:rsidRDefault="00173C9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Meeting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inutes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7CA12" w14:textId="77777777" w:rsidR="00D212C1" w:rsidRPr="00D212C1" w:rsidRDefault="00D212C1" w:rsidP="00D212C1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53B4D8AE" w14:textId="64084D21" w:rsidR="004966B3" w:rsidRPr="00A14B50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2D83E07A" w14:textId="77777777" w:rsidR="00A14B50" w:rsidRPr="005532CA" w:rsidRDefault="00A14B50" w:rsidP="00A14B50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79E842AF" w14:textId="55078C38" w:rsidR="00334655" w:rsidRPr="00B60B1C" w:rsidRDefault="00A14B50" w:rsidP="00B60B1C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 w:rsidRPr="00B60B1C">
        <w:rPr>
          <w:rFonts w:ascii="Arial" w:hAnsi="Arial"/>
          <w:color w:val="000000" w:themeColor="text1"/>
          <w:sz w:val="18"/>
          <w:szCs w:val="18"/>
        </w:rPr>
        <w:t>Elahe Seyedkabirian,</w:t>
      </w:r>
      <w:r w:rsidR="00B60B1C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Pr="00B60B1C">
        <w:rPr>
          <w:rFonts w:ascii="Arial" w:hAnsi="Arial"/>
          <w:color w:val="000000" w:themeColor="text1"/>
          <w:sz w:val="18"/>
          <w:szCs w:val="18"/>
        </w:rPr>
        <w:t xml:space="preserve">Amin </w:t>
      </w:r>
      <w:proofErr w:type="spellStart"/>
      <w:r w:rsidRPr="00B60B1C">
        <w:rPr>
          <w:rFonts w:ascii="Arial" w:hAnsi="Arial"/>
          <w:color w:val="000000" w:themeColor="text1"/>
          <w:sz w:val="18"/>
          <w:szCs w:val="18"/>
        </w:rPr>
        <w:t>Jahromi</w:t>
      </w:r>
      <w:proofErr w:type="spellEnd"/>
      <w:r w:rsidRPr="00B60B1C">
        <w:rPr>
          <w:rFonts w:ascii="Arial" w:hAnsi="Arial"/>
          <w:color w:val="000000" w:themeColor="text1"/>
          <w:sz w:val="18"/>
          <w:szCs w:val="18"/>
        </w:rPr>
        <w:t>,</w:t>
      </w:r>
      <w:r w:rsidR="00B60B1C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="00475594" w:rsidRPr="00B60B1C">
        <w:rPr>
          <w:rFonts w:ascii="Arial" w:hAnsi="Arial"/>
          <w:color w:val="000000" w:themeColor="text1"/>
          <w:sz w:val="18"/>
          <w:szCs w:val="18"/>
        </w:rPr>
        <w:t>Le Viet An,</w:t>
      </w:r>
      <w:r w:rsidR="00B60B1C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="00475594" w:rsidRPr="00B60B1C">
        <w:rPr>
          <w:rFonts w:ascii="Arial" w:hAnsi="Arial"/>
          <w:color w:val="000000" w:themeColor="text1"/>
          <w:sz w:val="18"/>
          <w:szCs w:val="18"/>
        </w:rPr>
        <w:t>Nguyen</w:t>
      </w:r>
      <w:r w:rsidR="00475594" w:rsidRPr="00B60B1C">
        <w:rPr>
          <w:rFonts w:ascii="Arial" w:hAnsi="Arial"/>
          <w:sz w:val="18"/>
          <w:szCs w:val="18"/>
        </w:rPr>
        <w:t>Bao</w:t>
      </w:r>
      <w:proofErr w:type="spellEnd"/>
      <w:r w:rsidR="00475594" w:rsidRPr="00B60B1C">
        <w:rPr>
          <w:rFonts w:ascii="Arial" w:hAnsi="Arial"/>
          <w:sz w:val="18"/>
          <w:szCs w:val="18"/>
        </w:rPr>
        <w:t xml:space="preserve"> Quoc</w:t>
      </w:r>
    </w:p>
    <w:p w14:paraId="3D767B5B" w14:textId="77777777" w:rsidR="00334655" w:rsidRPr="00334655" w:rsidRDefault="00334655" w:rsidP="00334655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223E47C3" w14:textId="1D9B2E7E" w:rsidR="004966B3" w:rsidRPr="00555FE0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Attendees Not Present</w:t>
      </w:r>
    </w:p>
    <w:p w14:paraId="5714D2BD" w14:textId="19372FE4" w:rsidR="00111277" w:rsidRPr="000F6C8A" w:rsidRDefault="00111277" w:rsidP="001C354B">
      <w:pPr>
        <w:pStyle w:val="ListParagraph"/>
        <w:spacing w:line="360" w:lineRule="auto"/>
        <w:ind w:left="1720"/>
        <w:rPr>
          <w:rFonts w:ascii="Arial" w:hAnsi="Arial"/>
          <w:bCs/>
          <w:color w:val="000000" w:themeColor="text1"/>
          <w:sz w:val="18"/>
          <w:szCs w:val="18"/>
        </w:rPr>
      </w:pPr>
    </w:p>
    <w:p w14:paraId="715B1644" w14:textId="61A8A8DF" w:rsidR="00111277" w:rsidRPr="00111277" w:rsidRDefault="00111277" w:rsidP="00111277">
      <w:pPr>
        <w:pStyle w:val="ListParagraph"/>
        <w:spacing w:line="360" w:lineRule="auto"/>
        <w:ind w:left="1720"/>
        <w:rPr>
          <w:rFonts w:ascii="Arial" w:hAnsi="Arial"/>
          <w:color w:val="000000" w:themeColor="text1"/>
          <w:sz w:val="18"/>
          <w:szCs w:val="18"/>
        </w:rPr>
      </w:pPr>
    </w:p>
    <w:p w14:paraId="6069D935" w14:textId="77777777" w:rsidR="00D212C1" w:rsidRDefault="00D212C1" w:rsidP="005C663B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7A0E0FA8" w14:textId="1373E0C3" w:rsidR="005A2C06" w:rsidRDefault="00D212C1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t>A</w:t>
      </w:r>
      <w:r w:rsidR="005C663B">
        <w:rPr>
          <w:rFonts w:ascii="Arial" w:hAnsi="Arial"/>
          <w:b/>
          <w:color w:val="4472C4"/>
          <w:sz w:val="22"/>
          <w:szCs w:val="22"/>
        </w:rPr>
        <w:t>genda</w:t>
      </w:r>
      <w:r w:rsidR="005C663B" w:rsidRPr="005532CA">
        <w:rPr>
          <w:rFonts w:ascii="Arial" w:hAnsi="Arial"/>
          <w:b/>
          <w:color w:val="4472C4"/>
          <w:sz w:val="22"/>
          <w:szCs w:val="22"/>
        </w:rPr>
        <w:t xml:space="preserve"> </w:t>
      </w:r>
    </w:p>
    <w:p w14:paraId="7EA62156" w14:textId="77777777" w:rsidR="00334655" w:rsidRDefault="00334655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748E065C" w14:textId="23881E36" w:rsidR="00334655" w:rsidRDefault="00334655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 w:rsidRPr="00334655">
        <w:rPr>
          <w:rFonts w:ascii="Arial" w:hAnsi="Arial"/>
          <w:b/>
          <w:sz w:val="18"/>
          <w:szCs w:val="18"/>
        </w:rPr>
        <w:t xml:space="preserve">Opening </w:t>
      </w:r>
    </w:p>
    <w:p w14:paraId="2DCE5813" w14:textId="334EAD7E" w:rsidR="001F3A40" w:rsidRDefault="004C1D17" w:rsidP="001F3A40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Discussing</w:t>
      </w:r>
      <w:r w:rsidR="001D0FB4">
        <w:rPr>
          <w:rFonts w:ascii="Arial" w:hAnsi="Arial"/>
          <w:b/>
          <w:sz w:val="18"/>
          <w:szCs w:val="18"/>
        </w:rPr>
        <w:t xml:space="preserve"> on</w:t>
      </w:r>
      <w:r>
        <w:rPr>
          <w:rFonts w:ascii="Arial" w:hAnsi="Arial"/>
          <w:b/>
          <w:sz w:val="18"/>
          <w:szCs w:val="18"/>
        </w:rPr>
        <w:t xml:space="preserve"> </w:t>
      </w:r>
      <w:r w:rsidR="001D0FB4">
        <w:rPr>
          <w:rFonts w:ascii="Arial" w:hAnsi="Arial"/>
          <w:b/>
          <w:sz w:val="18"/>
          <w:szCs w:val="18"/>
        </w:rPr>
        <w:t>project plan</w:t>
      </w:r>
      <w:r>
        <w:rPr>
          <w:rFonts w:ascii="Arial" w:hAnsi="Arial"/>
          <w:b/>
          <w:sz w:val="18"/>
          <w:szCs w:val="18"/>
        </w:rPr>
        <w:t xml:space="preserve"> </w:t>
      </w:r>
    </w:p>
    <w:p w14:paraId="6C6289AC" w14:textId="5A2AE35D" w:rsidR="00A76238" w:rsidRPr="001F3A40" w:rsidRDefault="00A76238" w:rsidP="001F3A40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Discussing on the scenario of the event</w:t>
      </w:r>
    </w:p>
    <w:p w14:paraId="6C37D2BB" w14:textId="560394D3" w:rsidR="001F3A40" w:rsidRPr="001F3A40" w:rsidRDefault="001F3A40" w:rsidP="001F3A40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Discussing about identification system we want to use </w:t>
      </w:r>
    </w:p>
    <w:p w14:paraId="1644587A" w14:textId="7A8E7EE2" w:rsidR="006E05CC" w:rsidRPr="00334655" w:rsidRDefault="006E05CC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Closing </w:t>
      </w:r>
    </w:p>
    <w:p w14:paraId="40BD8334" w14:textId="44A36038" w:rsidR="00334655" w:rsidRDefault="00334655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4AAF2FDE" w14:textId="091DA13D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50BF5456" w14:textId="57134367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190DB04B" w14:textId="77777777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447092EA" w14:textId="2994142F" w:rsidR="00C0292E" w:rsidRDefault="00010FAB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Action List</w:t>
      </w:r>
    </w:p>
    <w:tbl>
      <w:tblPr>
        <w:tblStyle w:val="GridTable1Light-Accent1"/>
        <w:tblpPr w:leftFromText="180" w:rightFromText="180" w:vertAnchor="text" w:horzAnchor="page" w:tblpX="1163" w:tblpY="57"/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479"/>
      </w:tblGrid>
      <w:tr w:rsidR="00010FAB" w:rsidRPr="00276208" w14:paraId="297E68AE" w14:textId="77777777" w:rsidTr="00010FAB">
        <w:trPr>
          <w:trHeight w:val="282"/>
        </w:trPr>
        <w:tc>
          <w:tcPr>
            <w:tcW w:w="4077" w:type="dxa"/>
            <w:shd w:val="clear" w:color="auto" w:fill="9CC2E5" w:themeFill="accent1" w:themeFillTint="99"/>
          </w:tcPr>
          <w:p w14:paraId="0254D376" w14:textId="77777777" w:rsidR="00010FAB" w:rsidRPr="00276208" w:rsidRDefault="00010FAB" w:rsidP="00010FA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0B41020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who</w:t>
            </w:r>
          </w:p>
        </w:tc>
        <w:tc>
          <w:tcPr>
            <w:tcW w:w="1479" w:type="dxa"/>
            <w:shd w:val="clear" w:color="auto" w:fill="9CC2E5" w:themeFill="accent1" w:themeFillTint="99"/>
          </w:tcPr>
          <w:p w14:paraId="57F6935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010FAB" w:rsidRPr="00AC7C96" w14:paraId="511599FF" w14:textId="77777777" w:rsidTr="00010FAB">
        <w:trPr>
          <w:trHeight w:val="2388"/>
        </w:trPr>
        <w:tc>
          <w:tcPr>
            <w:tcW w:w="4077" w:type="dxa"/>
          </w:tcPr>
          <w:p w14:paraId="65BE6CD0" w14:textId="39BA5F6B" w:rsidR="00A76238" w:rsidRPr="00272E5F" w:rsidRDefault="009B3F63" w:rsidP="00272E5F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 w:rsidRPr="00272E5F">
              <w:rPr>
                <w:rFonts w:asciiTheme="minorBidi" w:hAnsiTheme="minorBidi" w:cstheme="minorBidi"/>
                <w:sz w:val="22"/>
                <w:szCs w:val="22"/>
                <w:lang w:val="en-US"/>
              </w:rPr>
              <w:t>Bor</w:t>
            </w:r>
            <w:r w:rsidR="004C1D17" w:rsidRPr="00272E5F">
              <w:rPr>
                <w:rFonts w:asciiTheme="minorBidi" w:hAnsiTheme="minorBidi" w:cstheme="minorBidi"/>
                <w:sz w:val="22"/>
                <w:szCs w:val="22"/>
                <w:lang w:val="en-US"/>
              </w:rPr>
              <w:t>r</w:t>
            </w:r>
            <w:r w:rsidRPr="00272E5F">
              <w:rPr>
                <w:rFonts w:asciiTheme="minorBidi" w:hAnsiTheme="minorBidi" w:cstheme="minorBidi"/>
                <w:sz w:val="22"/>
                <w:szCs w:val="22"/>
                <w:lang w:val="en-US"/>
              </w:rPr>
              <w:t>ow RFID</w:t>
            </w:r>
            <w:r w:rsidR="006B41A3" w:rsidRPr="00272E5F"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</w:t>
            </w:r>
            <w:r w:rsidR="00302398" w:rsidRPr="00272E5F">
              <w:rPr>
                <w:rFonts w:asciiTheme="minorBidi" w:hAnsiTheme="minorBidi" w:cstheme="minorBidi"/>
                <w:sz w:val="22"/>
                <w:szCs w:val="22"/>
                <w:lang w:val="en-US"/>
              </w:rPr>
              <w:t>to see how it works</w:t>
            </w:r>
          </w:p>
          <w:p w14:paraId="04048FEF" w14:textId="3DEB5B5F" w:rsidR="006B41A3" w:rsidRPr="00272E5F" w:rsidRDefault="00302398" w:rsidP="00272E5F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 w:rsidRPr="00272E5F">
              <w:rPr>
                <w:rFonts w:asciiTheme="minorBidi" w:hAnsiTheme="minorBidi" w:cstheme="minorBidi"/>
                <w:sz w:val="22"/>
                <w:szCs w:val="22"/>
                <w:lang w:val="en-US"/>
              </w:rPr>
              <w:t>finish setup document</w:t>
            </w:r>
          </w:p>
          <w:p w14:paraId="69625F5A" w14:textId="6ED3C62C" w:rsidR="00010FAB" w:rsidRPr="00272E5F" w:rsidRDefault="009B3F63" w:rsidP="00272E5F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 w:rsidRPr="00272E5F"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Choose which identification system we want to use </w:t>
            </w:r>
          </w:p>
          <w:p w14:paraId="027CF834" w14:textId="77777777" w:rsidR="00143939" w:rsidRPr="00272E5F" w:rsidRDefault="00111277" w:rsidP="00272E5F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 w:rsidRPr="00272E5F">
              <w:rPr>
                <w:rFonts w:asciiTheme="minorBidi" w:hAnsiTheme="minorBidi" w:cstheme="minorBidi"/>
                <w:sz w:val="22"/>
                <w:szCs w:val="22"/>
                <w:lang w:val="en-US"/>
              </w:rPr>
              <w:t>Changes in pr</w:t>
            </w:r>
            <w:r w:rsidR="00143939" w:rsidRPr="00272E5F">
              <w:rPr>
                <w:rFonts w:asciiTheme="minorBidi" w:hAnsiTheme="minorBidi" w:cstheme="minorBidi"/>
                <w:sz w:val="22"/>
                <w:szCs w:val="22"/>
                <w:lang w:val="en-US"/>
              </w:rPr>
              <w:t>ocess</w:t>
            </w:r>
            <w:r w:rsidRPr="00272E5F"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plan </w:t>
            </w:r>
            <w:r w:rsidR="00143939" w:rsidRPr="00272E5F"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</w:t>
            </w:r>
          </w:p>
          <w:p w14:paraId="232EE487" w14:textId="0F4A93D2" w:rsidR="009B3F63" w:rsidRPr="00272E5F" w:rsidRDefault="00143939" w:rsidP="00272E5F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 w:rsidRPr="00272E5F">
              <w:rPr>
                <w:rFonts w:asciiTheme="minorBidi" w:hAnsiTheme="minorBidi" w:cstheme="minorBidi"/>
                <w:sz w:val="22"/>
                <w:szCs w:val="22"/>
                <w:lang w:val="en-US"/>
              </w:rPr>
              <w:t>Create a scenario of the event</w:t>
            </w:r>
          </w:p>
          <w:p w14:paraId="3EB317D0" w14:textId="77777777" w:rsidR="00143939" w:rsidRPr="00272E5F" w:rsidRDefault="00143939" w:rsidP="00272E5F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 w:rsidRPr="00272E5F">
              <w:rPr>
                <w:rFonts w:asciiTheme="minorBidi" w:hAnsiTheme="minorBidi" w:cstheme="minorBidi"/>
                <w:sz w:val="22"/>
                <w:szCs w:val="22"/>
                <w:lang w:val="en-US"/>
              </w:rPr>
              <w:t>GUI</w:t>
            </w:r>
          </w:p>
          <w:p w14:paraId="5E4E35D4" w14:textId="77777777" w:rsidR="00143939" w:rsidRPr="00272E5F" w:rsidRDefault="00143939" w:rsidP="00272E5F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 w:rsidRPr="00272E5F">
              <w:rPr>
                <w:rFonts w:asciiTheme="minorBidi" w:hAnsiTheme="minorBidi" w:cstheme="minorBidi"/>
                <w:sz w:val="22"/>
                <w:szCs w:val="22"/>
                <w:lang w:val="en-US"/>
              </w:rPr>
              <w:t>Website Wireframes</w:t>
            </w:r>
          </w:p>
          <w:p w14:paraId="3D4E9D53" w14:textId="377C382B" w:rsidR="00143939" w:rsidRPr="00272E5F" w:rsidRDefault="00143939" w:rsidP="00272E5F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 w:rsidRPr="00272E5F">
              <w:rPr>
                <w:rFonts w:asciiTheme="minorBidi" w:hAnsiTheme="minorBidi" w:cstheme="minorBidi"/>
                <w:sz w:val="22"/>
                <w:szCs w:val="22"/>
                <w:lang w:val="en-US"/>
              </w:rPr>
              <w:t>ERD</w:t>
            </w:r>
          </w:p>
        </w:tc>
        <w:tc>
          <w:tcPr>
            <w:tcW w:w="2835" w:type="dxa"/>
          </w:tcPr>
          <w:p w14:paraId="0D7DFF6A" w14:textId="60E52CDC" w:rsidR="00302398" w:rsidRPr="00272E5F" w:rsidRDefault="00302398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Whole group</w:t>
            </w:r>
          </w:p>
          <w:p w14:paraId="286BBA0A" w14:textId="77777777" w:rsidR="00111277" w:rsidRPr="00272E5F" w:rsidRDefault="00111277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Whole group</w:t>
            </w:r>
          </w:p>
          <w:p w14:paraId="0812A805" w14:textId="77777777" w:rsidR="00A76238" w:rsidRPr="00272E5F" w:rsidRDefault="00A76238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Whole group</w:t>
            </w:r>
          </w:p>
          <w:p w14:paraId="49300966" w14:textId="77777777" w:rsidR="00143939" w:rsidRPr="00272E5F" w:rsidRDefault="00143939" w:rsidP="00272E5F">
            <w:pPr>
              <w:spacing w:line="276" w:lineRule="auto"/>
              <w:rPr>
                <w:rFonts w:asciiTheme="minorBidi" w:hAnsiTheme="minorBidi" w:cstheme="minorBidi"/>
                <w:b/>
                <w:snapToGrid w:val="0"/>
                <w:sz w:val="22"/>
                <w:szCs w:val="22"/>
              </w:rPr>
            </w:pPr>
          </w:p>
          <w:p w14:paraId="468D4554" w14:textId="653ED874" w:rsidR="00A76238" w:rsidRPr="00272E5F" w:rsidRDefault="00111277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 xml:space="preserve">Elahe </w:t>
            </w:r>
            <w:r w:rsidR="00143939"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Seyedkabirian</w:t>
            </w:r>
          </w:p>
          <w:p w14:paraId="044C06F9" w14:textId="77777777" w:rsidR="00143939" w:rsidRPr="00272E5F" w:rsidRDefault="00143939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Elahe Seyedkabirian</w:t>
            </w:r>
          </w:p>
          <w:p w14:paraId="4216B1B0" w14:textId="77777777" w:rsidR="00143939" w:rsidRPr="00272E5F" w:rsidRDefault="00143939" w:rsidP="00272E5F">
            <w:pPr>
              <w:spacing w:line="276" w:lineRule="auto"/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Le Viet An</w:t>
            </w:r>
          </w:p>
          <w:p w14:paraId="26F07C75" w14:textId="77777777" w:rsidR="00143939" w:rsidRPr="00272E5F" w:rsidRDefault="00143939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 xml:space="preserve">Amin </w:t>
            </w:r>
            <w:proofErr w:type="spellStart"/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Jahromi</w:t>
            </w:r>
            <w:proofErr w:type="spellEnd"/>
          </w:p>
          <w:p w14:paraId="72E35850" w14:textId="0BB707B6" w:rsidR="00143939" w:rsidRPr="00143939" w:rsidRDefault="00143939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proofErr w:type="spellStart"/>
            <w:r w:rsidRPr="00143939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NguyenBao</w:t>
            </w:r>
            <w:proofErr w:type="spellEnd"/>
            <w:r w:rsidRPr="00143939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 xml:space="preserve"> Quoc</w:t>
            </w:r>
          </w:p>
          <w:p w14:paraId="10E0AA2E" w14:textId="7EA1F993" w:rsidR="00143939" w:rsidRPr="00272E5F" w:rsidRDefault="00143939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</w:tc>
        <w:tc>
          <w:tcPr>
            <w:tcW w:w="1479" w:type="dxa"/>
          </w:tcPr>
          <w:p w14:paraId="7E9B3D5A" w14:textId="77777777" w:rsidR="006B41A3" w:rsidRPr="00272E5F" w:rsidRDefault="00A76238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Done</w:t>
            </w:r>
          </w:p>
          <w:p w14:paraId="3851599E" w14:textId="16DAD406" w:rsidR="00A76238" w:rsidRPr="00272E5F" w:rsidRDefault="00143939" w:rsidP="00272E5F">
            <w:pPr>
              <w:spacing w:line="276" w:lineRule="auto"/>
              <w:rPr>
                <w:rFonts w:asciiTheme="minorBidi" w:hAnsiTheme="minorBidi" w:cstheme="minorBid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72E5F">
              <w:rPr>
                <w:rFonts w:asciiTheme="minorBidi" w:hAnsiTheme="minorBidi" w:cstheme="minorBidi"/>
                <w:color w:val="000000" w:themeColor="text1"/>
                <w:sz w:val="22"/>
                <w:szCs w:val="22"/>
                <w:shd w:val="clear" w:color="auto" w:fill="FFFFFF"/>
              </w:rPr>
              <w:t xml:space="preserve">Done </w:t>
            </w:r>
          </w:p>
          <w:p w14:paraId="2F9AAA57" w14:textId="77777777" w:rsidR="00A76238" w:rsidRPr="00272E5F" w:rsidRDefault="00A76238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Done</w:t>
            </w:r>
          </w:p>
          <w:p w14:paraId="6A3BEDA0" w14:textId="77777777" w:rsidR="00A76238" w:rsidRPr="00272E5F" w:rsidRDefault="00A76238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65487E33" w14:textId="77777777" w:rsidR="00A76238" w:rsidRPr="00272E5F" w:rsidRDefault="00111277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 xml:space="preserve">Done </w:t>
            </w:r>
          </w:p>
          <w:p w14:paraId="1C23CD66" w14:textId="77777777" w:rsidR="00272E5F" w:rsidRPr="00272E5F" w:rsidRDefault="00272E5F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Done</w:t>
            </w:r>
          </w:p>
          <w:p w14:paraId="2296F4AE" w14:textId="77777777" w:rsidR="00272E5F" w:rsidRPr="00272E5F" w:rsidRDefault="00272E5F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Done</w:t>
            </w:r>
          </w:p>
          <w:p w14:paraId="1804ADBB" w14:textId="77777777" w:rsidR="00272E5F" w:rsidRPr="00272E5F" w:rsidRDefault="00272E5F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Done</w:t>
            </w:r>
          </w:p>
          <w:p w14:paraId="6C5BC59B" w14:textId="77777777" w:rsidR="00272E5F" w:rsidRPr="00272E5F" w:rsidRDefault="00272E5F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Done</w:t>
            </w:r>
          </w:p>
          <w:p w14:paraId="410AA981" w14:textId="550CEFE3" w:rsidR="00272E5F" w:rsidRPr="00272E5F" w:rsidRDefault="00272E5F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</w:tc>
      </w:tr>
    </w:tbl>
    <w:p w14:paraId="0C02CFD7" w14:textId="77777777" w:rsidR="006E05CC" w:rsidRPr="005532CA" w:rsidRDefault="006E05CC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2975507A" w14:textId="73A2BB8B" w:rsidR="00F77793" w:rsidRPr="005532CA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</w:t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2DC0F154" w14:textId="53095E59" w:rsidR="00C0292E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D188AA3" w14:textId="77777777" w:rsidR="00D212C1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F8C55D9" w14:textId="77777777" w:rsidR="00161C70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</w:p>
    <w:p w14:paraId="6625C5F2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CA65763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0AC3BC11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E496625" w14:textId="77777777" w:rsidR="00010FAB" w:rsidRDefault="00010FAB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3918D7DA" w14:textId="77777777" w:rsidR="00010FAB" w:rsidRDefault="00010FAB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0FC0828" w14:textId="1778E87C" w:rsidR="004E58C0" w:rsidRDefault="004E58C0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47B9BFD" w14:textId="77777777" w:rsidR="00A76238" w:rsidRPr="005532CA" w:rsidRDefault="00A76238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4E58C0" w:rsidRPr="005532CA" w14:paraId="05CBCBFF" w14:textId="77777777" w:rsidTr="007B6047">
        <w:trPr>
          <w:trHeight w:hRule="exact" w:val="1059"/>
        </w:trPr>
        <w:tc>
          <w:tcPr>
            <w:tcW w:w="2748" w:type="dxa"/>
            <w:shd w:val="clear" w:color="auto" w:fill="auto"/>
            <w:vAlign w:val="bottom"/>
          </w:tcPr>
          <w:p w14:paraId="6FD1C0BE" w14:textId="77777777" w:rsidR="004E58C0" w:rsidRPr="005532CA" w:rsidRDefault="004E58C0" w:rsidP="007B6047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DC2D89" w14:textId="449AC5F9" w:rsidR="004E58C0" w:rsidRPr="005532CA" w:rsidRDefault="006B41A3" w:rsidP="007B6047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</w:t>
            </w:r>
          </w:p>
        </w:tc>
      </w:tr>
    </w:tbl>
    <w:p w14:paraId="4362E841" w14:textId="76FA4970" w:rsidR="00EE639C" w:rsidRPr="00010FAB" w:rsidRDefault="00EE639C" w:rsidP="004E1D44">
      <w:pPr>
        <w:tabs>
          <w:tab w:val="left" w:pos="9800"/>
        </w:tabs>
        <w:rPr>
          <w:rFonts w:ascii="Arial" w:hAnsi="Arial"/>
          <w:sz w:val="22"/>
          <w:szCs w:val="22"/>
        </w:rPr>
      </w:pPr>
    </w:p>
    <w:sectPr w:rsidR="00EE639C" w:rsidRPr="00010FAB" w:rsidSect="005A2C06">
      <w:headerReference w:type="default" r:id="rId8"/>
      <w:pgSz w:w="12240" w:h="15840"/>
      <w:pgMar w:top="432" w:right="720" w:bottom="432" w:left="720" w:header="964" w:footer="1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273E5" w14:textId="77777777" w:rsidR="00701430" w:rsidRDefault="00701430" w:rsidP="005A2C06">
      <w:r>
        <w:separator/>
      </w:r>
    </w:p>
  </w:endnote>
  <w:endnote w:type="continuationSeparator" w:id="0">
    <w:p w14:paraId="40D8F5B5" w14:textId="77777777" w:rsidR="00701430" w:rsidRDefault="00701430" w:rsidP="005A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ys Joanna">
    <w:altName w:val="Cambria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71331" w14:textId="77777777" w:rsidR="00701430" w:rsidRDefault="00701430" w:rsidP="005A2C06">
      <w:r>
        <w:separator/>
      </w:r>
    </w:p>
  </w:footnote>
  <w:footnote w:type="continuationSeparator" w:id="0">
    <w:p w14:paraId="543187ED" w14:textId="77777777" w:rsidR="00701430" w:rsidRDefault="00701430" w:rsidP="005A2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AB083" w14:textId="7FDB0AB2" w:rsidR="005A2C06" w:rsidRDefault="005A2C06">
    <w:pPr>
      <w:pStyle w:val="Header"/>
    </w:pPr>
    <w:r>
      <w:rPr>
        <w:rFonts w:asciiTheme="majorHAnsi" w:eastAsiaTheme="majorEastAsia" w:hAnsiTheme="majorHAnsi" w:cstheme="majorBidi"/>
        <w:noProof/>
        <w:color w:val="5B9BD5" w:themeColor="accent1"/>
      </w:rPr>
      <w:drawing>
        <wp:inline distT="0" distB="0" distL="0" distR="0" wp14:anchorId="6EFB2BF2" wp14:editId="6E858C81">
          <wp:extent cx="1130300" cy="11303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0A52"/>
    <w:multiLevelType w:val="hybridMultilevel"/>
    <w:tmpl w:val="5D8C2C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16002"/>
    <w:multiLevelType w:val="hybridMultilevel"/>
    <w:tmpl w:val="0F2C8D0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51EB9"/>
    <w:multiLevelType w:val="hybridMultilevel"/>
    <w:tmpl w:val="C9F2E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58A8762B"/>
    <w:multiLevelType w:val="hybridMultilevel"/>
    <w:tmpl w:val="A90CE2A8"/>
    <w:lvl w:ilvl="0" w:tplc="2000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 w15:restartNumberingAfterBreak="0">
    <w:nsid w:val="68EB4B38"/>
    <w:multiLevelType w:val="hybridMultilevel"/>
    <w:tmpl w:val="AFB647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93CDB"/>
    <w:multiLevelType w:val="hybridMultilevel"/>
    <w:tmpl w:val="C7E66FF0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46C"/>
    <w:rsid w:val="00010FAB"/>
    <w:rsid w:val="00111277"/>
    <w:rsid w:val="00122617"/>
    <w:rsid w:val="00143939"/>
    <w:rsid w:val="00161C70"/>
    <w:rsid w:val="00173C98"/>
    <w:rsid w:val="001C354B"/>
    <w:rsid w:val="001D0FB4"/>
    <w:rsid w:val="001E0A53"/>
    <w:rsid w:val="001F3A40"/>
    <w:rsid w:val="001F5A9F"/>
    <w:rsid w:val="00272E5F"/>
    <w:rsid w:val="003003C9"/>
    <w:rsid w:val="00302398"/>
    <w:rsid w:val="00321D8A"/>
    <w:rsid w:val="0032597E"/>
    <w:rsid w:val="00334655"/>
    <w:rsid w:val="003D029E"/>
    <w:rsid w:val="0041165E"/>
    <w:rsid w:val="00413288"/>
    <w:rsid w:val="00471C74"/>
    <w:rsid w:val="00475594"/>
    <w:rsid w:val="004937B7"/>
    <w:rsid w:val="004966B3"/>
    <w:rsid w:val="004C1D17"/>
    <w:rsid w:val="004E08A8"/>
    <w:rsid w:val="004E1D44"/>
    <w:rsid w:val="004E58C0"/>
    <w:rsid w:val="00510E64"/>
    <w:rsid w:val="005532CA"/>
    <w:rsid w:val="00555FE0"/>
    <w:rsid w:val="005A2C06"/>
    <w:rsid w:val="005C663B"/>
    <w:rsid w:val="005F3074"/>
    <w:rsid w:val="006317B6"/>
    <w:rsid w:val="00652163"/>
    <w:rsid w:val="00692B28"/>
    <w:rsid w:val="006B41A3"/>
    <w:rsid w:val="006E05CC"/>
    <w:rsid w:val="00701430"/>
    <w:rsid w:val="007847FE"/>
    <w:rsid w:val="007A682A"/>
    <w:rsid w:val="007E3744"/>
    <w:rsid w:val="00934A80"/>
    <w:rsid w:val="00942926"/>
    <w:rsid w:val="009447F3"/>
    <w:rsid w:val="00965DE0"/>
    <w:rsid w:val="009B3F63"/>
    <w:rsid w:val="00A01BAA"/>
    <w:rsid w:val="00A14B50"/>
    <w:rsid w:val="00A37964"/>
    <w:rsid w:val="00A76238"/>
    <w:rsid w:val="00AB3502"/>
    <w:rsid w:val="00AB5F05"/>
    <w:rsid w:val="00B60B1C"/>
    <w:rsid w:val="00B8354F"/>
    <w:rsid w:val="00BA546C"/>
    <w:rsid w:val="00BD5DDC"/>
    <w:rsid w:val="00BF116D"/>
    <w:rsid w:val="00C0292E"/>
    <w:rsid w:val="00C16EE4"/>
    <w:rsid w:val="00C61A75"/>
    <w:rsid w:val="00D212C1"/>
    <w:rsid w:val="00D21A81"/>
    <w:rsid w:val="00D53897"/>
    <w:rsid w:val="00E261AA"/>
    <w:rsid w:val="00E27746"/>
    <w:rsid w:val="00E5563E"/>
    <w:rsid w:val="00E97F66"/>
    <w:rsid w:val="00EE4DFF"/>
    <w:rsid w:val="00EE639C"/>
    <w:rsid w:val="00F77793"/>
    <w:rsid w:val="00FE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F7285C"/>
  <w15:docId w15:val="{A49A06D1-6077-43B4-8BD7-595C4BF3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793"/>
    <w:pPr>
      <w:keepNext/>
      <w:jc w:val="center"/>
      <w:outlineLvl w:val="5"/>
    </w:pPr>
    <w:rPr>
      <w:rFonts w:ascii="Fontys Joanna" w:eastAsia="Times New Roman" w:hAnsi="Fontys Joanna"/>
      <w:b/>
      <w:sz w:val="20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5C663B"/>
    <w:pPr>
      <w:tabs>
        <w:tab w:val="center" w:pos="4320"/>
        <w:tab w:val="right" w:pos="8640"/>
      </w:tabs>
    </w:pPr>
    <w:rPr>
      <w:rFonts w:ascii="Times New Roman" w:eastAsia="Times New Roman" w:hAnsi="Times New Roman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C663B"/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F77793"/>
    <w:rPr>
      <w:rFonts w:ascii="Fontys Joanna" w:eastAsia="Times New Roman" w:hAnsi="Fontys Joanna"/>
      <w:b/>
      <w:szCs w:val="24"/>
      <w:lang w:val="nl-NL" w:eastAsia="de-DE"/>
    </w:rPr>
  </w:style>
  <w:style w:type="table" w:styleId="GridTable1Light-Accent5">
    <w:name w:val="Grid Table 1 Light Accent 5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212C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5A2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C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1B74D2-9E38-4CE3-8A7C-7C224EE89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648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Seyedkabirian,Elahe E.</cp:lastModifiedBy>
  <cp:revision>25</cp:revision>
  <dcterms:created xsi:type="dcterms:W3CDTF">2016-03-05T22:15:00Z</dcterms:created>
  <dcterms:modified xsi:type="dcterms:W3CDTF">2018-09-27T23:08:00Z</dcterms:modified>
</cp:coreProperties>
</file>